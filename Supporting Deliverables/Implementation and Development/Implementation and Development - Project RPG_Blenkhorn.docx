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0686" w14:textId="77777777" w:rsidR="008B7ED6" w:rsidRDefault="008B7ED6" w:rsidP="008C34C4">
      <w:pPr>
        <w:keepNext/>
        <w:jc w:val="center"/>
      </w:pPr>
    </w:p>
    <w:p w14:paraId="6F22521C" w14:textId="77777777" w:rsidR="00513373" w:rsidRDefault="00513373" w:rsidP="00A05DB8">
      <w:pPr>
        <w:keepNext/>
        <w:rPr>
          <w:b/>
          <w:bCs/>
          <w:sz w:val="48"/>
          <w:szCs w:val="52"/>
        </w:rPr>
      </w:pPr>
    </w:p>
    <w:p w14:paraId="6719B4DE" w14:textId="50F56B5F" w:rsidR="00EC7A58" w:rsidRDefault="00D000F6" w:rsidP="008C34C4">
      <w:pPr>
        <w:keepNext/>
        <w:jc w:val="center"/>
        <w:rPr>
          <w:b/>
          <w:bCs/>
          <w:sz w:val="48"/>
          <w:szCs w:val="52"/>
        </w:rPr>
      </w:pPr>
      <w:r>
        <w:rPr>
          <w:b/>
          <w:bCs/>
          <w:sz w:val="48"/>
          <w:szCs w:val="52"/>
        </w:rPr>
        <w:t>Implementation and Development</w:t>
      </w:r>
    </w:p>
    <w:p w14:paraId="797E37BA" w14:textId="1BC81D53" w:rsidR="00A05DB8" w:rsidRDefault="00A05DB8" w:rsidP="008C34C4">
      <w:pPr>
        <w:keepNext/>
        <w:jc w:val="center"/>
        <w:rPr>
          <w:b/>
          <w:bCs/>
          <w:sz w:val="48"/>
          <w:szCs w:val="52"/>
        </w:rPr>
      </w:pPr>
      <w:r>
        <w:rPr>
          <w:b/>
          <w:bCs/>
          <w:sz w:val="48"/>
          <w:szCs w:val="52"/>
        </w:rPr>
        <w:t>Project R</w:t>
      </w:r>
      <w:r w:rsidR="0076209B">
        <w:rPr>
          <w:b/>
          <w:bCs/>
          <w:sz w:val="48"/>
          <w:szCs w:val="52"/>
        </w:rPr>
        <w:t>PG</w:t>
      </w:r>
    </w:p>
    <w:p w14:paraId="70A057AD" w14:textId="3D4BBD9C" w:rsidR="00513373" w:rsidRDefault="0076209B" w:rsidP="008C34C4">
      <w:pPr>
        <w:keepNext/>
        <w:jc w:val="center"/>
        <w:rPr>
          <w:b/>
          <w:bCs/>
          <w:i/>
          <w:iCs/>
          <w:sz w:val="48"/>
          <w:szCs w:val="52"/>
        </w:rPr>
      </w:pPr>
      <w:r>
        <w:rPr>
          <w:b/>
          <w:bCs/>
          <w:i/>
          <w:iCs/>
          <w:sz w:val="48"/>
          <w:szCs w:val="52"/>
        </w:rPr>
        <w:t xml:space="preserve">CIS </w:t>
      </w:r>
      <w:r w:rsidR="00133846">
        <w:rPr>
          <w:b/>
          <w:bCs/>
          <w:i/>
          <w:iCs/>
          <w:sz w:val="48"/>
          <w:szCs w:val="52"/>
        </w:rPr>
        <w:t>5898</w:t>
      </w:r>
    </w:p>
    <w:p w14:paraId="451633FF" w14:textId="75FB3BE4" w:rsidR="00A31F12" w:rsidRPr="00DD2986" w:rsidRDefault="00A31F12" w:rsidP="008C34C4">
      <w:pPr>
        <w:keepNext/>
        <w:jc w:val="center"/>
        <w:rPr>
          <w:b/>
          <w:bCs/>
          <w:i/>
          <w:iCs/>
          <w:sz w:val="48"/>
          <w:szCs w:val="52"/>
        </w:rPr>
      </w:pPr>
      <w:r>
        <w:rPr>
          <w:b/>
          <w:bCs/>
          <w:i/>
          <w:iCs/>
          <w:sz w:val="48"/>
          <w:szCs w:val="52"/>
        </w:rPr>
        <w:t>Joseph Blenkhorn</w:t>
      </w:r>
    </w:p>
    <w:p w14:paraId="52373B5C" w14:textId="2BED2974" w:rsidR="00513373" w:rsidRDefault="00513373" w:rsidP="00740D0F">
      <w:pPr>
        <w:spacing w:before="200"/>
      </w:pPr>
    </w:p>
    <w:p w14:paraId="445C0E06" w14:textId="253B8B5A" w:rsidR="00513373" w:rsidRDefault="00513373" w:rsidP="00BE6DC6">
      <w:pPr>
        <w:spacing w:before="200"/>
      </w:pPr>
    </w:p>
    <w:p w14:paraId="0D321A9D" w14:textId="5633B534" w:rsidR="00513373" w:rsidRDefault="00513373" w:rsidP="00740D0F">
      <w:pPr>
        <w:spacing w:before="200"/>
      </w:pPr>
    </w:p>
    <w:p w14:paraId="18BB6043" w14:textId="6768B20B" w:rsidR="00513373" w:rsidRDefault="00513373" w:rsidP="00740D0F">
      <w:pPr>
        <w:spacing w:before="200"/>
      </w:pPr>
    </w:p>
    <w:p w14:paraId="368349AE" w14:textId="65AE7173" w:rsidR="00513373" w:rsidRDefault="00513373" w:rsidP="00740D0F">
      <w:pPr>
        <w:spacing w:before="200"/>
      </w:pPr>
    </w:p>
    <w:p w14:paraId="6981D17D" w14:textId="344E8BEA" w:rsidR="00513373" w:rsidRDefault="00513373" w:rsidP="00740D0F">
      <w:pPr>
        <w:spacing w:before="200"/>
      </w:pPr>
    </w:p>
    <w:p w14:paraId="7623F0C1" w14:textId="77777777" w:rsidR="00BE6DC6" w:rsidRDefault="00BE6DC6" w:rsidP="00740D0F">
      <w:pPr>
        <w:spacing w:before="200"/>
      </w:pPr>
    </w:p>
    <w:p w14:paraId="1178BFBD" w14:textId="2BCA0703" w:rsidR="00513373" w:rsidRDefault="00513373">
      <w:pPr>
        <w:spacing w:before="200"/>
      </w:pPr>
    </w:p>
    <w:p w14:paraId="67E8731C" w14:textId="77777777" w:rsidR="00133846" w:rsidRDefault="00133846">
      <w:pPr>
        <w:spacing w:before="200"/>
      </w:pPr>
    </w:p>
    <w:p w14:paraId="7BCE1973" w14:textId="77777777" w:rsidR="00133846" w:rsidRDefault="00133846">
      <w:pPr>
        <w:spacing w:before="200"/>
      </w:pPr>
    </w:p>
    <w:p w14:paraId="775E91AF" w14:textId="77777777" w:rsidR="00133846" w:rsidRDefault="00133846">
      <w:pPr>
        <w:spacing w:before="200"/>
      </w:pPr>
    </w:p>
    <w:p w14:paraId="00140153" w14:textId="77777777" w:rsidR="00133846" w:rsidRDefault="00133846">
      <w:pPr>
        <w:spacing w:before="200"/>
      </w:pPr>
    </w:p>
    <w:p w14:paraId="3F63C642" w14:textId="77777777" w:rsidR="00133846" w:rsidRDefault="00133846">
      <w:pPr>
        <w:spacing w:before="200"/>
      </w:pPr>
    </w:p>
    <w:sdt>
      <w:sdtPr>
        <w:rPr>
          <w:rFonts w:ascii="Franklin Gothic Book" w:eastAsiaTheme="minorHAnsi" w:hAnsi="Franklin Gothic Book" w:cstheme="minorBidi"/>
          <w:color w:val="auto"/>
          <w:sz w:val="22"/>
          <w:szCs w:val="22"/>
        </w:rPr>
        <w:id w:val="1895701787"/>
        <w:docPartObj>
          <w:docPartGallery w:val="Table of Contents"/>
          <w:docPartUnique/>
        </w:docPartObj>
      </w:sdtPr>
      <w:sdtEndPr>
        <w:rPr>
          <w:b/>
          <w:bCs/>
          <w:noProof/>
        </w:rPr>
      </w:sdtEndPr>
      <w:sdtContent>
        <w:p w14:paraId="36A64D0C" w14:textId="7DE0EA0A" w:rsidR="006B1F18" w:rsidRDefault="006B1F18">
          <w:pPr>
            <w:pStyle w:val="TOCHeading"/>
          </w:pPr>
          <w:r>
            <w:t>Contents</w:t>
          </w:r>
        </w:p>
        <w:p w14:paraId="7B2FA19E" w14:textId="354335FB" w:rsidR="0090033F" w:rsidRDefault="006B1F18">
          <w:pPr>
            <w:pStyle w:val="TOC1"/>
            <w:tabs>
              <w:tab w:val="right" w:leader="dot" w:pos="1079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3545704" w:history="1">
            <w:r w:rsidR="0090033F" w:rsidRPr="00AF2B73">
              <w:rPr>
                <w:rStyle w:val="Hyperlink"/>
                <w:noProof/>
              </w:rPr>
              <w:t>Document Introduction</w:t>
            </w:r>
            <w:r w:rsidR="0090033F">
              <w:rPr>
                <w:noProof/>
                <w:webHidden/>
              </w:rPr>
              <w:tab/>
            </w:r>
            <w:r w:rsidR="0090033F">
              <w:rPr>
                <w:noProof/>
                <w:webHidden/>
              </w:rPr>
              <w:fldChar w:fldCharType="begin"/>
            </w:r>
            <w:r w:rsidR="0090033F">
              <w:rPr>
                <w:noProof/>
                <w:webHidden/>
              </w:rPr>
              <w:instrText xml:space="preserve"> PAGEREF _Toc193545704 \h </w:instrText>
            </w:r>
            <w:r w:rsidR="0090033F">
              <w:rPr>
                <w:noProof/>
                <w:webHidden/>
              </w:rPr>
            </w:r>
            <w:r w:rsidR="0090033F">
              <w:rPr>
                <w:noProof/>
                <w:webHidden/>
              </w:rPr>
              <w:fldChar w:fldCharType="separate"/>
            </w:r>
            <w:r w:rsidR="003E0629">
              <w:rPr>
                <w:noProof/>
                <w:webHidden/>
              </w:rPr>
              <w:t>3</w:t>
            </w:r>
            <w:r w:rsidR="0090033F">
              <w:rPr>
                <w:noProof/>
                <w:webHidden/>
              </w:rPr>
              <w:fldChar w:fldCharType="end"/>
            </w:r>
          </w:hyperlink>
        </w:p>
        <w:p w14:paraId="6D58214F" w14:textId="7396BF7F"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05" w:history="1">
            <w:r w:rsidRPr="00AF2B73">
              <w:rPr>
                <w:rStyle w:val="Hyperlink"/>
                <w:noProof/>
              </w:rPr>
              <w:t>Project Updates</w:t>
            </w:r>
            <w:r>
              <w:rPr>
                <w:noProof/>
                <w:webHidden/>
              </w:rPr>
              <w:tab/>
            </w:r>
            <w:r>
              <w:rPr>
                <w:noProof/>
                <w:webHidden/>
              </w:rPr>
              <w:fldChar w:fldCharType="begin"/>
            </w:r>
            <w:r>
              <w:rPr>
                <w:noProof/>
                <w:webHidden/>
              </w:rPr>
              <w:instrText xml:space="preserve"> PAGEREF _Toc193545705 \h </w:instrText>
            </w:r>
            <w:r>
              <w:rPr>
                <w:noProof/>
                <w:webHidden/>
              </w:rPr>
            </w:r>
            <w:r>
              <w:rPr>
                <w:noProof/>
                <w:webHidden/>
              </w:rPr>
              <w:fldChar w:fldCharType="separate"/>
            </w:r>
            <w:r w:rsidR="003E0629">
              <w:rPr>
                <w:noProof/>
                <w:webHidden/>
              </w:rPr>
              <w:t>3</w:t>
            </w:r>
            <w:r>
              <w:rPr>
                <w:noProof/>
                <w:webHidden/>
              </w:rPr>
              <w:fldChar w:fldCharType="end"/>
            </w:r>
          </w:hyperlink>
        </w:p>
        <w:p w14:paraId="6902B7BA" w14:textId="443A7B21"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06" w:history="1">
            <w:r w:rsidRPr="00AF2B73">
              <w:rPr>
                <w:rStyle w:val="Hyperlink"/>
                <w:noProof/>
              </w:rPr>
              <w:t>Source Code</w:t>
            </w:r>
            <w:r>
              <w:rPr>
                <w:noProof/>
                <w:webHidden/>
              </w:rPr>
              <w:tab/>
            </w:r>
            <w:r>
              <w:rPr>
                <w:noProof/>
                <w:webHidden/>
              </w:rPr>
              <w:fldChar w:fldCharType="begin"/>
            </w:r>
            <w:r>
              <w:rPr>
                <w:noProof/>
                <w:webHidden/>
              </w:rPr>
              <w:instrText xml:space="preserve"> PAGEREF _Toc193545706 \h </w:instrText>
            </w:r>
            <w:r>
              <w:rPr>
                <w:noProof/>
                <w:webHidden/>
              </w:rPr>
            </w:r>
            <w:r>
              <w:rPr>
                <w:noProof/>
                <w:webHidden/>
              </w:rPr>
              <w:fldChar w:fldCharType="separate"/>
            </w:r>
            <w:r w:rsidR="003E0629">
              <w:rPr>
                <w:noProof/>
                <w:webHidden/>
              </w:rPr>
              <w:t>3</w:t>
            </w:r>
            <w:r>
              <w:rPr>
                <w:noProof/>
                <w:webHidden/>
              </w:rPr>
              <w:fldChar w:fldCharType="end"/>
            </w:r>
          </w:hyperlink>
        </w:p>
        <w:p w14:paraId="284F474B" w14:textId="1770B4D9"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07" w:history="1">
            <w:r w:rsidRPr="00AF2B73">
              <w:rPr>
                <w:rStyle w:val="Hyperlink"/>
                <w:noProof/>
              </w:rPr>
              <w:t>Documentation</w:t>
            </w:r>
            <w:r>
              <w:rPr>
                <w:noProof/>
                <w:webHidden/>
              </w:rPr>
              <w:tab/>
            </w:r>
            <w:r>
              <w:rPr>
                <w:noProof/>
                <w:webHidden/>
              </w:rPr>
              <w:fldChar w:fldCharType="begin"/>
            </w:r>
            <w:r>
              <w:rPr>
                <w:noProof/>
                <w:webHidden/>
              </w:rPr>
              <w:instrText xml:space="preserve"> PAGEREF _Toc193545707 \h </w:instrText>
            </w:r>
            <w:r>
              <w:rPr>
                <w:noProof/>
                <w:webHidden/>
              </w:rPr>
            </w:r>
            <w:r>
              <w:rPr>
                <w:noProof/>
                <w:webHidden/>
              </w:rPr>
              <w:fldChar w:fldCharType="separate"/>
            </w:r>
            <w:r w:rsidR="003E0629">
              <w:rPr>
                <w:noProof/>
                <w:webHidden/>
              </w:rPr>
              <w:t>7</w:t>
            </w:r>
            <w:r>
              <w:rPr>
                <w:noProof/>
                <w:webHidden/>
              </w:rPr>
              <w:fldChar w:fldCharType="end"/>
            </w:r>
          </w:hyperlink>
        </w:p>
        <w:p w14:paraId="046ED13B" w14:textId="19B5CEAF"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08" w:history="1">
            <w:r w:rsidRPr="00AF2B73">
              <w:rPr>
                <w:rStyle w:val="Hyperlink"/>
                <w:noProof/>
              </w:rPr>
              <w:t>Explanation &amp; Comments</w:t>
            </w:r>
            <w:r>
              <w:rPr>
                <w:noProof/>
                <w:webHidden/>
              </w:rPr>
              <w:tab/>
            </w:r>
            <w:r>
              <w:rPr>
                <w:noProof/>
                <w:webHidden/>
              </w:rPr>
              <w:fldChar w:fldCharType="begin"/>
            </w:r>
            <w:r>
              <w:rPr>
                <w:noProof/>
                <w:webHidden/>
              </w:rPr>
              <w:instrText xml:space="preserve"> PAGEREF _Toc193545708 \h </w:instrText>
            </w:r>
            <w:r>
              <w:rPr>
                <w:noProof/>
                <w:webHidden/>
              </w:rPr>
            </w:r>
            <w:r>
              <w:rPr>
                <w:noProof/>
                <w:webHidden/>
              </w:rPr>
              <w:fldChar w:fldCharType="separate"/>
            </w:r>
            <w:r w:rsidR="003E0629">
              <w:rPr>
                <w:noProof/>
                <w:webHidden/>
              </w:rPr>
              <w:t>7</w:t>
            </w:r>
            <w:r>
              <w:rPr>
                <w:noProof/>
                <w:webHidden/>
              </w:rPr>
              <w:fldChar w:fldCharType="end"/>
            </w:r>
          </w:hyperlink>
        </w:p>
        <w:p w14:paraId="2A5D74C4" w14:textId="5BB6CA10"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09" w:history="1">
            <w:r w:rsidRPr="00AF2B73">
              <w:rPr>
                <w:rStyle w:val="Hyperlink"/>
                <w:noProof/>
              </w:rPr>
              <w:t>Code Files Documentation</w:t>
            </w:r>
            <w:r>
              <w:rPr>
                <w:noProof/>
                <w:webHidden/>
              </w:rPr>
              <w:tab/>
            </w:r>
            <w:r>
              <w:rPr>
                <w:noProof/>
                <w:webHidden/>
              </w:rPr>
              <w:fldChar w:fldCharType="begin"/>
            </w:r>
            <w:r>
              <w:rPr>
                <w:noProof/>
                <w:webHidden/>
              </w:rPr>
              <w:instrText xml:space="preserve"> PAGEREF _Toc193545709 \h </w:instrText>
            </w:r>
            <w:r>
              <w:rPr>
                <w:noProof/>
                <w:webHidden/>
              </w:rPr>
            </w:r>
            <w:r>
              <w:rPr>
                <w:noProof/>
                <w:webHidden/>
              </w:rPr>
              <w:fldChar w:fldCharType="separate"/>
            </w:r>
            <w:r w:rsidR="003E0629">
              <w:rPr>
                <w:noProof/>
                <w:webHidden/>
              </w:rPr>
              <w:t>7</w:t>
            </w:r>
            <w:r>
              <w:rPr>
                <w:noProof/>
                <w:webHidden/>
              </w:rPr>
              <w:fldChar w:fldCharType="end"/>
            </w:r>
          </w:hyperlink>
        </w:p>
        <w:p w14:paraId="5E553CBF" w14:textId="621A2E06"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10" w:history="1">
            <w:r w:rsidRPr="00AF2B73">
              <w:rPr>
                <w:rStyle w:val="Hyperlink"/>
                <w:noProof/>
              </w:rPr>
              <w:t>Testing Plan and Test Cases</w:t>
            </w:r>
            <w:r>
              <w:rPr>
                <w:noProof/>
                <w:webHidden/>
              </w:rPr>
              <w:tab/>
            </w:r>
            <w:r>
              <w:rPr>
                <w:noProof/>
                <w:webHidden/>
              </w:rPr>
              <w:fldChar w:fldCharType="begin"/>
            </w:r>
            <w:r>
              <w:rPr>
                <w:noProof/>
                <w:webHidden/>
              </w:rPr>
              <w:instrText xml:space="preserve"> PAGEREF _Toc193545710 \h </w:instrText>
            </w:r>
            <w:r>
              <w:rPr>
                <w:noProof/>
                <w:webHidden/>
              </w:rPr>
            </w:r>
            <w:r>
              <w:rPr>
                <w:noProof/>
                <w:webHidden/>
              </w:rPr>
              <w:fldChar w:fldCharType="separate"/>
            </w:r>
            <w:r w:rsidR="003E0629">
              <w:rPr>
                <w:noProof/>
                <w:webHidden/>
              </w:rPr>
              <w:t>10</w:t>
            </w:r>
            <w:r>
              <w:rPr>
                <w:noProof/>
                <w:webHidden/>
              </w:rPr>
              <w:fldChar w:fldCharType="end"/>
            </w:r>
          </w:hyperlink>
        </w:p>
        <w:p w14:paraId="07085869" w14:textId="27F91981"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1" w:history="1">
            <w:r w:rsidRPr="00AF2B73">
              <w:rPr>
                <w:rStyle w:val="Hyperlink"/>
                <w:noProof/>
              </w:rPr>
              <w:t>Testing Plan</w:t>
            </w:r>
            <w:r>
              <w:rPr>
                <w:noProof/>
                <w:webHidden/>
              </w:rPr>
              <w:tab/>
            </w:r>
            <w:r>
              <w:rPr>
                <w:noProof/>
                <w:webHidden/>
              </w:rPr>
              <w:fldChar w:fldCharType="begin"/>
            </w:r>
            <w:r>
              <w:rPr>
                <w:noProof/>
                <w:webHidden/>
              </w:rPr>
              <w:instrText xml:space="preserve"> PAGEREF _Toc193545711 \h </w:instrText>
            </w:r>
            <w:r>
              <w:rPr>
                <w:noProof/>
                <w:webHidden/>
              </w:rPr>
            </w:r>
            <w:r>
              <w:rPr>
                <w:noProof/>
                <w:webHidden/>
              </w:rPr>
              <w:fldChar w:fldCharType="separate"/>
            </w:r>
            <w:r w:rsidR="003E0629">
              <w:rPr>
                <w:noProof/>
                <w:webHidden/>
              </w:rPr>
              <w:t>10</w:t>
            </w:r>
            <w:r>
              <w:rPr>
                <w:noProof/>
                <w:webHidden/>
              </w:rPr>
              <w:fldChar w:fldCharType="end"/>
            </w:r>
          </w:hyperlink>
        </w:p>
        <w:p w14:paraId="663472A2" w14:textId="2C23B42B"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2" w:history="1">
            <w:r w:rsidRPr="00AF2B73">
              <w:rPr>
                <w:rStyle w:val="Hyperlink"/>
                <w:noProof/>
              </w:rPr>
              <w:t>Test Cases</w:t>
            </w:r>
            <w:r>
              <w:rPr>
                <w:noProof/>
                <w:webHidden/>
              </w:rPr>
              <w:tab/>
            </w:r>
            <w:r>
              <w:rPr>
                <w:noProof/>
                <w:webHidden/>
              </w:rPr>
              <w:fldChar w:fldCharType="begin"/>
            </w:r>
            <w:r>
              <w:rPr>
                <w:noProof/>
                <w:webHidden/>
              </w:rPr>
              <w:instrText xml:space="preserve"> PAGEREF _Toc193545712 \h </w:instrText>
            </w:r>
            <w:r>
              <w:rPr>
                <w:noProof/>
                <w:webHidden/>
              </w:rPr>
            </w:r>
            <w:r>
              <w:rPr>
                <w:noProof/>
                <w:webHidden/>
              </w:rPr>
              <w:fldChar w:fldCharType="separate"/>
            </w:r>
            <w:r w:rsidR="003E0629">
              <w:rPr>
                <w:noProof/>
                <w:webHidden/>
              </w:rPr>
              <w:t>10</w:t>
            </w:r>
            <w:r>
              <w:rPr>
                <w:noProof/>
                <w:webHidden/>
              </w:rPr>
              <w:fldChar w:fldCharType="end"/>
            </w:r>
          </w:hyperlink>
        </w:p>
        <w:p w14:paraId="051E9D6D" w14:textId="1E5751BB"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13" w:history="1">
            <w:r w:rsidRPr="00AF2B73">
              <w:rPr>
                <w:rStyle w:val="Hyperlink"/>
                <w:noProof/>
              </w:rPr>
              <w:t>User Interface Design and Prototypes</w:t>
            </w:r>
            <w:r>
              <w:rPr>
                <w:noProof/>
                <w:webHidden/>
              </w:rPr>
              <w:tab/>
            </w:r>
            <w:r>
              <w:rPr>
                <w:noProof/>
                <w:webHidden/>
              </w:rPr>
              <w:fldChar w:fldCharType="begin"/>
            </w:r>
            <w:r>
              <w:rPr>
                <w:noProof/>
                <w:webHidden/>
              </w:rPr>
              <w:instrText xml:space="preserve"> PAGEREF _Toc193545713 \h </w:instrText>
            </w:r>
            <w:r>
              <w:rPr>
                <w:noProof/>
                <w:webHidden/>
              </w:rPr>
            </w:r>
            <w:r>
              <w:rPr>
                <w:noProof/>
                <w:webHidden/>
              </w:rPr>
              <w:fldChar w:fldCharType="separate"/>
            </w:r>
            <w:r w:rsidR="003E0629">
              <w:rPr>
                <w:noProof/>
                <w:webHidden/>
              </w:rPr>
              <w:t>11</w:t>
            </w:r>
            <w:r>
              <w:rPr>
                <w:noProof/>
                <w:webHidden/>
              </w:rPr>
              <w:fldChar w:fldCharType="end"/>
            </w:r>
          </w:hyperlink>
        </w:p>
        <w:p w14:paraId="028A19A5" w14:textId="3F823BBE"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4" w:history="1">
            <w:r w:rsidRPr="00AF2B73">
              <w:rPr>
                <w:rStyle w:val="Hyperlink"/>
                <w:noProof/>
              </w:rPr>
              <w:t>Main Menu UI</w:t>
            </w:r>
            <w:r>
              <w:rPr>
                <w:noProof/>
                <w:webHidden/>
              </w:rPr>
              <w:tab/>
            </w:r>
            <w:r>
              <w:rPr>
                <w:noProof/>
                <w:webHidden/>
              </w:rPr>
              <w:fldChar w:fldCharType="begin"/>
            </w:r>
            <w:r>
              <w:rPr>
                <w:noProof/>
                <w:webHidden/>
              </w:rPr>
              <w:instrText xml:space="preserve"> PAGEREF _Toc193545714 \h </w:instrText>
            </w:r>
            <w:r>
              <w:rPr>
                <w:noProof/>
                <w:webHidden/>
              </w:rPr>
            </w:r>
            <w:r>
              <w:rPr>
                <w:noProof/>
                <w:webHidden/>
              </w:rPr>
              <w:fldChar w:fldCharType="separate"/>
            </w:r>
            <w:r w:rsidR="003E0629">
              <w:rPr>
                <w:noProof/>
                <w:webHidden/>
              </w:rPr>
              <w:t>11</w:t>
            </w:r>
            <w:r>
              <w:rPr>
                <w:noProof/>
                <w:webHidden/>
              </w:rPr>
              <w:fldChar w:fldCharType="end"/>
            </w:r>
          </w:hyperlink>
        </w:p>
        <w:p w14:paraId="07068784" w14:textId="252BB5F0"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5" w:history="1">
            <w:r w:rsidRPr="00AF2B73">
              <w:rPr>
                <w:rStyle w:val="Hyperlink"/>
                <w:noProof/>
              </w:rPr>
              <w:t>Play Screen UI / UX</w:t>
            </w:r>
            <w:r>
              <w:rPr>
                <w:noProof/>
                <w:webHidden/>
              </w:rPr>
              <w:tab/>
            </w:r>
            <w:r>
              <w:rPr>
                <w:noProof/>
                <w:webHidden/>
              </w:rPr>
              <w:fldChar w:fldCharType="begin"/>
            </w:r>
            <w:r>
              <w:rPr>
                <w:noProof/>
                <w:webHidden/>
              </w:rPr>
              <w:instrText xml:space="preserve"> PAGEREF _Toc193545715 \h </w:instrText>
            </w:r>
            <w:r>
              <w:rPr>
                <w:noProof/>
                <w:webHidden/>
              </w:rPr>
            </w:r>
            <w:r>
              <w:rPr>
                <w:noProof/>
                <w:webHidden/>
              </w:rPr>
              <w:fldChar w:fldCharType="separate"/>
            </w:r>
            <w:r w:rsidR="003E0629">
              <w:rPr>
                <w:noProof/>
                <w:webHidden/>
              </w:rPr>
              <w:t>11</w:t>
            </w:r>
            <w:r>
              <w:rPr>
                <w:noProof/>
                <w:webHidden/>
              </w:rPr>
              <w:fldChar w:fldCharType="end"/>
            </w:r>
          </w:hyperlink>
        </w:p>
        <w:p w14:paraId="20898BC1" w14:textId="38FE8803"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6" w:history="1">
            <w:r w:rsidRPr="00AF2B73">
              <w:rPr>
                <w:rStyle w:val="Hyperlink"/>
                <w:noProof/>
              </w:rPr>
              <w:t>Webstore &amp; Business Analytics UI</w:t>
            </w:r>
            <w:r>
              <w:rPr>
                <w:noProof/>
                <w:webHidden/>
              </w:rPr>
              <w:tab/>
            </w:r>
            <w:r>
              <w:rPr>
                <w:noProof/>
                <w:webHidden/>
              </w:rPr>
              <w:fldChar w:fldCharType="begin"/>
            </w:r>
            <w:r>
              <w:rPr>
                <w:noProof/>
                <w:webHidden/>
              </w:rPr>
              <w:instrText xml:space="preserve"> PAGEREF _Toc193545716 \h </w:instrText>
            </w:r>
            <w:r>
              <w:rPr>
                <w:noProof/>
                <w:webHidden/>
              </w:rPr>
            </w:r>
            <w:r>
              <w:rPr>
                <w:noProof/>
                <w:webHidden/>
              </w:rPr>
              <w:fldChar w:fldCharType="separate"/>
            </w:r>
            <w:r w:rsidR="003E0629">
              <w:rPr>
                <w:noProof/>
                <w:webHidden/>
              </w:rPr>
              <w:t>12</w:t>
            </w:r>
            <w:r>
              <w:rPr>
                <w:noProof/>
                <w:webHidden/>
              </w:rPr>
              <w:fldChar w:fldCharType="end"/>
            </w:r>
          </w:hyperlink>
        </w:p>
        <w:p w14:paraId="57C32971" w14:textId="0AE13C63"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7" w:history="1">
            <w:r w:rsidRPr="00AF2B73">
              <w:rPr>
                <w:rStyle w:val="Hyperlink"/>
                <w:noProof/>
              </w:rPr>
              <w:t>ARtstyle UI/UX Inspirations</w:t>
            </w:r>
            <w:r>
              <w:rPr>
                <w:noProof/>
                <w:webHidden/>
              </w:rPr>
              <w:tab/>
            </w:r>
            <w:r>
              <w:rPr>
                <w:noProof/>
                <w:webHidden/>
              </w:rPr>
              <w:fldChar w:fldCharType="begin"/>
            </w:r>
            <w:r>
              <w:rPr>
                <w:noProof/>
                <w:webHidden/>
              </w:rPr>
              <w:instrText xml:space="preserve"> PAGEREF _Toc193545717 \h </w:instrText>
            </w:r>
            <w:r>
              <w:rPr>
                <w:noProof/>
                <w:webHidden/>
              </w:rPr>
            </w:r>
            <w:r>
              <w:rPr>
                <w:noProof/>
                <w:webHidden/>
              </w:rPr>
              <w:fldChar w:fldCharType="separate"/>
            </w:r>
            <w:r w:rsidR="003E0629">
              <w:rPr>
                <w:noProof/>
                <w:webHidden/>
              </w:rPr>
              <w:t>13</w:t>
            </w:r>
            <w:r>
              <w:rPr>
                <w:noProof/>
                <w:webHidden/>
              </w:rPr>
              <w:fldChar w:fldCharType="end"/>
            </w:r>
          </w:hyperlink>
        </w:p>
        <w:p w14:paraId="7519C9CC" w14:textId="21DDCA22"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18" w:history="1">
            <w:r w:rsidRPr="00AF2B73">
              <w:rPr>
                <w:rStyle w:val="Hyperlink"/>
                <w:noProof/>
              </w:rPr>
              <w:t>Deployment Plan</w:t>
            </w:r>
            <w:r>
              <w:rPr>
                <w:noProof/>
                <w:webHidden/>
              </w:rPr>
              <w:tab/>
            </w:r>
            <w:r>
              <w:rPr>
                <w:noProof/>
                <w:webHidden/>
              </w:rPr>
              <w:fldChar w:fldCharType="begin"/>
            </w:r>
            <w:r>
              <w:rPr>
                <w:noProof/>
                <w:webHidden/>
              </w:rPr>
              <w:instrText xml:space="preserve"> PAGEREF _Toc193545718 \h </w:instrText>
            </w:r>
            <w:r>
              <w:rPr>
                <w:noProof/>
                <w:webHidden/>
              </w:rPr>
            </w:r>
            <w:r>
              <w:rPr>
                <w:noProof/>
                <w:webHidden/>
              </w:rPr>
              <w:fldChar w:fldCharType="separate"/>
            </w:r>
            <w:r w:rsidR="003E0629">
              <w:rPr>
                <w:noProof/>
                <w:webHidden/>
              </w:rPr>
              <w:t>14</w:t>
            </w:r>
            <w:r>
              <w:rPr>
                <w:noProof/>
                <w:webHidden/>
              </w:rPr>
              <w:fldChar w:fldCharType="end"/>
            </w:r>
          </w:hyperlink>
        </w:p>
        <w:p w14:paraId="795F9549" w14:textId="1FE2B180"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19" w:history="1">
            <w:r w:rsidRPr="00AF2B73">
              <w:rPr>
                <w:rStyle w:val="Hyperlink"/>
                <w:noProof/>
              </w:rPr>
              <w:t>Course Based</w:t>
            </w:r>
            <w:r>
              <w:rPr>
                <w:noProof/>
                <w:webHidden/>
              </w:rPr>
              <w:tab/>
            </w:r>
            <w:r>
              <w:rPr>
                <w:noProof/>
                <w:webHidden/>
              </w:rPr>
              <w:fldChar w:fldCharType="begin"/>
            </w:r>
            <w:r>
              <w:rPr>
                <w:noProof/>
                <w:webHidden/>
              </w:rPr>
              <w:instrText xml:space="preserve"> PAGEREF _Toc193545719 \h </w:instrText>
            </w:r>
            <w:r>
              <w:rPr>
                <w:noProof/>
                <w:webHidden/>
              </w:rPr>
            </w:r>
            <w:r>
              <w:rPr>
                <w:noProof/>
                <w:webHidden/>
              </w:rPr>
              <w:fldChar w:fldCharType="separate"/>
            </w:r>
            <w:r w:rsidR="003E0629">
              <w:rPr>
                <w:noProof/>
                <w:webHidden/>
              </w:rPr>
              <w:t>14</w:t>
            </w:r>
            <w:r>
              <w:rPr>
                <w:noProof/>
                <w:webHidden/>
              </w:rPr>
              <w:fldChar w:fldCharType="end"/>
            </w:r>
          </w:hyperlink>
        </w:p>
        <w:p w14:paraId="62EF0D39" w14:textId="28AB5DE7"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20" w:history="1">
            <w:r w:rsidRPr="00AF2B73">
              <w:rPr>
                <w:rStyle w:val="Hyperlink"/>
                <w:noProof/>
              </w:rPr>
              <w:t>Real World</w:t>
            </w:r>
            <w:r>
              <w:rPr>
                <w:noProof/>
                <w:webHidden/>
              </w:rPr>
              <w:tab/>
            </w:r>
            <w:r>
              <w:rPr>
                <w:noProof/>
                <w:webHidden/>
              </w:rPr>
              <w:fldChar w:fldCharType="begin"/>
            </w:r>
            <w:r>
              <w:rPr>
                <w:noProof/>
                <w:webHidden/>
              </w:rPr>
              <w:instrText xml:space="preserve"> PAGEREF _Toc193545720 \h </w:instrText>
            </w:r>
            <w:r>
              <w:rPr>
                <w:noProof/>
                <w:webHidden/>
              </w:rPr>
            </w:r>
            <w:r>
              <w:rPr>
                <w:noProof/>
                <w:webHidden/>
              </w:rPr>
              <w:fldChar w:fldCharType="separate"/>
            </w:r>
            <w:r w:rsidR="003E0629">
              <w:rPr>
                <w:noProof/>
                <w:webHidden/>
              </w:rPr>
              <w:t>15</w:t>
            </w:r>
            <w:r>
              <w:rPr>
                <w:noProof/>
                <w:webHidden/>
              </w:rPr>
              <w:fldChar w:fldCharType="end"/>
            </w:r>
          </w:hyperlink>
        </w:p>
        <w:p w14:paraId="07DB3FB8" w14:textId="5BCE6994"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21" w:history="1">
            <w:r w:rsidRPr="00AF2B73">
              <w:rPr>
                <w:rStyle w:val="Hyperlink"/>
                <w:noProof/>
              </w:rPr>
              <w:t>Version Control History</w:t>
            </w:r>
            <w:r>
              <w:rPr>
                <w:noProof/>
                <w:webHidden/>
              </w:rPr>
              <w:tab/>
            </w:r>
            <w:r>
              <w:rPr>
                <w:noProof/>
                <w:webHidden/>
              </w:rPr>
              <w:fldChar w:fldCharType="begin"/>
            </w:r>
            <w:r>
              <w:rPr>
                <w:noProof/>
                <w:webHidden/>
              </w:rPr>
              <w:instrText xml:space="preserve"> PAGEREF _Toc193545721 \h </w:instrText>
            </w:r>
            <w:r>
              <w:rPr>
                <w:noProof/>
                <w:webHidden/>
              </w:rPr>
            </w:r>
            <w:r>
              <w:rPr>
                <w:noProof/>
                <w:webHidden/>
              </w:rPr>
              <w:fldChar w:fldCharType="separate"/>
            </w:r>
            <w:r w:rsidR="003E0629">
              <w:rPr>
                <w:noProof/>
                <w:webHidden/>
              </w:rPr>
              <w:t>16</w:t>
            </w:r>
            <w:r>
              <w:rPr>
                <w:noProof/>
                <w:webHidden/>
              </w:rPr>
              <w:fldChar w:fldCharType="end"/>
            </w:r>
          </w:hyperlink>
        </w:p>
        <w:p w14:paraId="01281A90" w14:textId="7C5CE6DF"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22" w:history="1">
            <w:r w:rsidRPr="00AF2B73">
              <w:rPr>
                <w:rStyle w:val="Hyperlink"/>
                <w:noProof/>
              </w:rPr>
              <w:t>Weekly Progress Reports</w:t>
            </w:r>
            <w:r>
              <w:rPr>
                <w:noProof/>
                <w:webHidden/>
              </w:rPr>
              <w:tab/>
            </w:r>
            <w:r>
              <w:rPr>
                <w:noProof/>
                <w:webHidden/>
              </w:rPr>
              <w:fldChar w:fldCharType="begin"/>
            </w:r>
            <w:r>
              <w:rPr>
                <w:noProof/>
                <w:webHidden/>
              </w:rPr>
              <w:instrText xml:space="preserve"> PAGEREF _Toc193545722 \h </w:instrText>
            </w:r>
            <w:r>
              <w:rPr>
                <w:noProof/>
                <w:webHidden/>
              </w:rPr>
            </w:r>
            <w:r>
              <w:rPr>
                <w:noProof/>
                <w:webHidden/>
              </w:rPr>
              <w:fldChar w:fldCharType="separate"/>
            </w:r>
            <w:r w:rsidR="003E0629">
              <w:rPr>
                <w:noProof/>
                <w:webHidden/>
              </w:rPr>
              <w:t>17</w:t>
            </w:r>
            <w:r>
              <w:rPr>
                <w:noProof/>
                <w:webHidden/>
              </w:rPr>
              <w:fldChar w:fldCharType="end"/>
            </w:r>
          </w:hyperlink>
        </w:p>
        <w:p w14:paraId="7A8FB9EF" w14:textId="30A1669D" w:rsidR="0090033F" w:rsidRDefault="0090033F">
          <w:pPr>
            <w:pStyle w:val="TOC1"/>
            <w:tabs>
              <w:tab w:val="right" w:leader="dot" w:pos="10790"/>
            </w:tabs>
            <w:rPr>
              <w:rFonts w:asciiTheme="minorHAnsi" w:eastAsiaTheme="minorEastAsia" w:hAnsiTheme="minorHAnsi"/>
              <w:noProof/>
              <w:kern w:val="2"/>
              <w:sz w:val="24"/>
              <w:szCs w:val="24"/>
              <w14:ligatures w14:val="standardContextual"/>
            </w:rPr>
          </w:pPr>
          <w:hyperlink w:anchor="_Toc193545723" w:history="1">
            <w:r w:rsidRPr="00AF2B73">
              <w:rPr>
                <w:rStyle w:val="Hyperlink"/>
                <w:noProof/>
              </w:rPr>
              <w:t>Integration &amp; Testing Report</w:t>
            </w:r>
            <w:r>
              <w:rPr>
                <w:noProof/>
                <w:webHidden/>
              </w:rPr>
              <w:tab/>
            </w:r>
            <w:r>
              <w:rPr>
                <w:noProof/>
                <w:webHidden/>
              </w:rPr>
              <w:fldChar w:fldCharType="begin"/>
            </w:r>
            <w:r>
              <w:rPr>
                <w:noProof/>
                <w:webHidden/>
              </w:rPr>
              <w:instrText xml:space="preserve"> PAGEREF _Toc193545723 \h </w:instrText>
            </w:r>
            <w:r>
              <w:rPr>
                <w:noProof/>
                <w:webHidden/>
              </w:rPr>
            </w:r>
            <w:r>
              <w:rPr>
                <w:noProof/>
                <w:webHidden/>
              </w:rPr>
              <w:fldChar w:fldCharType="separate"/>
            </w:r>
            <w:r w:rsidR="003E0629">
              <w:rPr>
                <w:noProof/>
                <w:webHidden/>
              </w:rPr>
              <w:t>18</w:t>
            </w:r>
            <w:r>
              <w:rPr>
                <w:noProof/>
                <w:webHidden/>
              </w:rPr>
              <w:fldChar w:fldCharType="end"/>
            </w:r>
          </w:hyperlink>
        </w:p>
        <w:p w14:paraId="76DD0BCB" w14:textId="4ABB6671"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24" w:history="1">
            <w:r w:rsidRPr="00AF2B73">
              <w:rPr>
                <w:rStyle w:val="Hyperlink"/>
                <w:noProof/>
              </w:rPr>
              <w:t>Modules</w:t>
            </w:r>
            <w:r>
              <w:rPr>
                <w:noProof/>
                <w:webHidden/>
              </w:rPr>
              <w:tab/>
            </w:r>
            <w:r>
              <w:rPr>
                <w:noProof/>
                <w:webHidden/>
              </w:rPr>
              <w:fldChar w:fldCharType="begin"/>
            </w:r>
            <w:r>
              <w:rPr>
                <w:noProof/>
                <w:webHidden/>
              </w:rPr>
              <w:instrText xml:space="preserve"> PAGEREF _Toc193545724 \h </w:instrText>
            </w:r>
            <w:r>
              <w:rPr>
                <w:noProof/>
                <w:webHidden/>
              </w:rPr>
            </w:r>
            <w:r>
              <w:rPr>
                <w:noProof/>
                <w:webHidden/>
              </w:rPr>
              <w:fldChar w:fldCharType="separate"/>
            </w:r>
            <w:r w:rsidR="003E0629">
              <w:rPr>
                <w:noProof/>
                <w:webHidden/>
              </w:rPr>
              <w:t>18</w:t>
            </w:r>
            <w:r>
              <w:rPr>
                <w:noProof/>
                <w:webHidden/>
              </w:rPr>
              <w:fldChar w:fldCharType="end"/>
            </w:r>
          </w:hyperlink>
        </w:p>
        <w:p w14:paraId="191A6DCC" w14:textId="005E6ECF" w:rsidR="0090033F" w:rsidRDefault="0090033F">
          <w:pPr>
            <w:pStyle w:val="TOC3"/>
            <w:tabs>
              <w:tab w:val="right" w:leader="dot" w:pos="10790"/>
            </w:tabs>
            <w:rPr>
              <w:rFonts w:asciiTheme="minorHAnsi" w:eastAsiaTheme="minorEastAsia" w:hAnsiTheme="minorHAnsi"/>
              <w:noProof/>
              <w:kern w:val="2"/>
              <w:sz w:val="24"/>
              <w:szCs w:val="24"/>
              <w14:ligatures w14:val="standardContextual"/>
            </w:rPr>
          </w:pPr>
          <w:hyperlink w:anchor="_Toc193545725" w:history="1">
            <w:r w:rsidRPr="00AF2B73">
              <w:rPr>
                <w:rStyle w:val="Hyperlink"/>
                <w:noProof/>
              </w:rPr>
              <w:t>Testing &amp; Debugging</w:t>
            </w:r>
            <w:r>
              <w:rPr>
                <w:noProof/>
                <w:webHidden/>
              </w:rPr>
              <w:tab/>
            </w:r>
            <w:r>
              <w:rPr>
                <w:noProof/>
                <w:webHidden/>
              </w:rPr>
              <w:fldChar w:fldCharType="begin"/>
            </w:r>
            <w:r>
              <w:rPr>
                <w:noProof/>
                <w:webHidden/>
              </w:rPr>
              <w:instrText xml:space="preserve"> PAGEREF _Toc193545725 \h </w:instrText>
            </w:r>
            <w:r>
              <w:rPr>
                <w:noProof/>
                <w:webHidden/>
              </w:rPr>
            </w:r>
            <w:r>
              <w:rPr>
                <w:noProof/>
                <w:webHidden/>
              </w:rPr>
              <w:fldChar w:fldCharType="separate"/>
            </w:r>
            <w:r w:rsidR="003E0629">
              <w:rPr>
                <w:noProof/>
                <w:webHidden/>
              </w:rPr>
              <w:t>18</w:t>
            </w:r>
            <w:r>
              <w:rPr>
                <w:noProof/>
                <w:webHidden/>
              </w:rPr>
              <w:fldChar w:fldCharType="end"/>
            </w:r>
          </w:hyperlink>
        </w:p>
        <w:p w14:paraId="24E690D0" w14:textId="25F2F91D" w:rsidR="006B1F18" w:rsidRDefault="006B1F18">
          <w:r>
            <w:rPr>
              <w:b/>
              <w:bCs/>
              <w:noProof/>
            </w:rPr>
            <w:fldChar w:fldCharType="end"/>
          </w:r>
        </w:p>
      </w:sdtContent>
    </w:sdt>
    <w:p w14:paraId="3F24F46A" w14:textId="05E3A77B" w:rsidR="000466A1" w:rsidRDefault="000466A1" w:rsidP="00D000F6">
      <w:pPr>
        <w:pStyle w:val="Heading1"/>
      </w:pPr>
    </w:p>
    <w:p w14:paraId="6F428DE6" w14:textId="77777777" w:rsidR="00D000F6" w:rsidRDefault="00D000F6" w:rsidP="00D000F6"/>
    <w:p w14:paraId="361B836E" w14:textId="77777777" w:rsidR="00D000F6" w:rsidRDefault="00D000F6" w:rsidP="00D000F6"/>
    <w:p w14:paraId="7A9C039F" w14:textId="77777777" w:rsidR="00D000F6" w:rsidRDefault="00D000F6" w:rsidP="00D000F6"/>
    <w:p w14:paraId="3B8B1FD6" w14:textId="2A63091E" w:rsidR="001A7C0A" w:rsidRDefault="001A7C0A" w:rsidP="001A7C0A">
      <w:pPr>
        <w:pStyle w:val="Heading1"/>
      </w:pPr>
      <w:bookmarkStart w:id="0" w:name="_Toc193545704"/>
      <w:r>
        <w:lastRenderedPageBreak/>
        <w:t>Document Introduction</w:t>
      </w:r>
      <w:bookmarkEnd w:id="0"/>
    </w:p>
    <w:p w14:paraId="63511E65" w14:textId="1CE50065" w:rsidR="001A7C0A" w:rsidRDefault="001A7C0A" w:rsidP="001A7C0A">
      <w:r w:rsidRPr="00DE6B29">
        <w:t xml:space="preserve">This </w:t>
      </w:r>
      <w:r w:rsidR="000055AF">
        <w:t xml:space="preserve">is the Summary document outlining each </w:t>
      </w:r>
      <w:r w:rsidR="00454D75" w:rsidRPr="00DE6B29">
        <w:t xml:space="preserve">required </w:t>
      </w:r>
      <w:proofErr w:type="gramStart"/>
      <w:r w:rsidR="00454D75" w:rsidRPr="00DE6B29">
        <w:t>deliverable</w:t>
      </w:r>
      <w:proofErr w:type="gramEnd"/>
      <w:r w:rsidR="00454D75" w:rsidRPr="00DE6B29">
        <w:t xml:space="preserve"> for the Implementation and Development </w:t>
      </w:r>
      <w:r w:rsidR="00DB1B43">
        <w:t>Phase.</w:t>
      </w:r>
    </w:p>
    <w:p w14:paraId="2AE418C4" w14:textId="0D7739B2" w:rsidR="00DE6B29" w:rsidRPr="00DE6B29" w:rsidRDefault="00DE6B29" w:rsidP="001A7C0A">
      <w:r>
        <w:t xml:space="preserve">Some of the deliverables for this </w:t>
      </w:r>
      <w:r w:rsidR="00F71CA4">
        <w:t>document</w:t>
      </w:r>
      <w:r>
        <w:t xml:space="preserve">, including </w:t>
      </w:r>
      <w:r w:rsidR="00F71CA4">
        <w:t xml:space="preserve">the source code and Test Plans, are provided as separate documents </w:t>
      </w:r>
      <w:r w:rsidR="00DB1B43">
        <w:t>within</w:t>
      </w:r>
      <w:r w:rsidR="00F71CA4">
        <w:t xml:space="preserve"> the assignment submission.</w:t>
      </w:r>
    </w:p>
    <w:p w14:paraId="1CF1F79D" w14:textId="2475B6ED" w:rsidR="00AC5ECF" w:rsidRDefault="00D000F6" w:rsidP="00AC5ECF">
      <w:pPr>
        <w:pStyle w:val="Heading1"/>
      </w:pPr>
      <w:bookmarkStart w:id="1" w:name="_Toc193545705"/>
      <w:r>
        <w:t>Project Updates</w:t>
      </w:r>
      <w:bookmarkEnd w:id="1"/>
    </w:p>
    <w:p w14:paraId="5C259576" w14:textId="580147AE" w:rsidR="007F2F3E" w:rsidRPr="0090033F" w:rsidRDefault="00D000F6" w:rsidP="00F55676">
      <w:r w:rsidRPr="0090033F">
        <w:t>Below is a list of updates since the prior submission</w:t>
      </w:r>
      <w:r w:rsidR="00113072" w:rsidRPr="0090033F">
        <w:t>.</w:t>
      </w:r>
    </w:p>
    <w:p w14:paraId="0F4403A1" w14:textId="4BC7B735" w:rsidR="00D000F6" w:rsidRPr="00D93541" w:rsidRDefault="00923F9C" w:rsidP="00F55676">
      <w:pPr>
        <w:rPr>
          <w:b/>
          <w:bCs/>
        </w:rPr>
      </w:pPr>
      <w:r w:rsidRPr="00D93541">
        <w:rPr>
          <w:b/>
          <w:bCs/>
        </w:rPr>
        <w:t>Project Planning and Design</w:t>
      </w:r>
      <w:r w:rsidR="007652DA">
        <w:rPr>
          <w:b/>
          <w:bCs/>
        </w:rPr>
        <w:t xml:space="preserve"> Deliverable Rev2</w:t>
      </w:r>
    </w:p>
    <w:p w14:paraId="6D1FBD38" w14:textId="0D329FB5" w:rsidR="00923F9C" w:rsidRDefault="00923F9C" w:rsidP="00363599">
      <w:r>
        <w:t>Following the development of the project, the Project Planning and Design Document has updated the</w:t>
      </w:r>
      <w:r w:rsidR="00113072">
        <w:t xml:space="preserve"> following</w:t>
      </w:r>
      <w:r w:rsidR="007652DA">
        <w:t>:</w:t>
      </w:r>
    </w:p>
    <w:p w14:paraId="1D378F49" w14:textId="4B903172" w:rsidR="00113072" w:rsidRPr="007652DA" w:rsidRDefault="00A94070" w:rsidP="00363599">
      <w:pPr>
        <w:pStyle w:val="ListParagraph"/>
        <w:numPr>
          <w:ilvl w:val="0"/>
          <w:numId w:val="41"/>
        </w:numPr>
      </w:pPr>
      <w:r w:rsidRPr="007652DA">
        <w:t>Use-Case and Sequence</w:t>
      </w:r>
      <w:r w:rsidR="007652DA" w:rsidRPr="007652DA">
        <w:t xml:space="preserve"> diagrams changed to different UML Syntax format</w:t>
      </w:r>
    </w:p>
    <w:p w14:paraId="73A19C7F" w14:textId="56CE715B" w:rsidR="00113072" w:rsidRDefault="007652DA" w:rsidP="00363599">
      <w:pPr>
        <w:pStyle w:val="ListParagraph"/>
        <w:numPr>
          <w:ilvl w:val="0"/>
          <w:numId w:val="41"/>
        </w:numPr>
      </w:pPr>
      <w:r w:rsidRPr="007652DA">
        <w:t>Updated class diagrams to reflect code development</w:t>
      </w:r>
    </w:p>
    <w:p w14:paraId="2914FE00" w14:textId="4C7D3E09" w:rsidR="00113072" w:rsidRDefault="00113072" w:rsidP="00113072">
      <w:r w:rsidRPr="007652DA">
        <w:t>The Document has been resubmitted alongside the submission of the I&amp;D Assignment</w:t>
      </w:r>
    </w:p>
    <w:p w14:paraId="1AE0D43F" w14:textId="70837A58" w:rsidR="00113072" w:rsidRDefault="00303A8C" w:rsidP="00113072">
      <w:pPr>
        <w:pStyle w:val="Heading1"/>
      </w:pPr>
      <w:bookmarkStart w:id="2" w:name="_Toc193545706"/>
      <w:r>
        <w:t>Source Code</w:t>
      </w:r>
      <w:bookmarkEnd w:id="2"/>
    </w:p>
    <w:p w14:paraId="7F3FE7C3" w14:textId="00FF3C0C" w:rsidR="00303A8C" w:rsidRDefault="00303A8C" w:rsidP="00113072">
      <w:r w:rsidRPr="00304892">
        <w:t xml:space="preserve">The source code </w:t>
      </w:r>
      <w:r w:rsidR="007A4872">
        <w:t>is available in two formats</w:t>
      </w:r>
    </w:p>
    <w:p w14:paraId="2E7FE0A0" w14:textId="5581C285" w:rsidR="003B0BA4" w:rsidRDefault="00304892" w:rsidP="007A4872">
      <w:pPr>
        <w:pStyle w:val="ListParagraph"/>
        <w:numPr>
          <w:ilvl w:val="0"/>
          <w:numId w:val="42"/>
        </w:numPr>
      </w:pPr>
      <w:r>
        <w:t>Local Zip Folder titled ‘</w:t>
      </w:r>
      <w:proofErr w:type="spellStart"/>
      <w:r w:rsidRPr="0090033F">
        <w:t>Source</w:t>
      </w:r>
      <w:r w:rsidR="0090033F">
        <w:t>_</w:t>
      </w:r>
      <w:r w:rsidRPr="0090033F">
        <w:t>Code</w:t>
      </w:r>
      <w:proofErr w:type="spellEnd"/>
      <w:r w:rsidRPr="0090033F">
        <w:t>’</w:t>
      </w:r>
    </w:p>
    <w:p w14:paraId="0E1B0943" w14:textId="02D5D4DC" w:rsidR="007A4872" w:rsidRDefault="00370349" w:rsidP="007A4872">
      <w:pPr>
        <w:pStyle w:val="ListParagraph"/>
        <w:numPr>
          <w:ilvl w:val="0"/>
          <w:numId w:val="42"/>
        </w:numPr>
      </w:pPr>
      <w:r>
        <w:t>GitHub</w:t>
      </w:r>
      <w:r w:rsidR="007A4872">
        <w:t xml:space="preserve"> repository</w:t>
      </w:r>
      <w:r w:rsidR="00423CF2">
        <w:t>.</w:t>
      </w:r>
    </w:p>
    <w:p w14:paraId="47CD3AAF" w14:textId="470256BE" w:rsidR="00423CF2" w:rsidRDefault="00423CF2" w:rsidP="00423CF2">
      <w:r>
        <w:t xml:space="preserve">The current repository is </w:t>
      </w:r>
      <w:r w:rsidR="0090033F">
        <w:t xml:space="preserve">set to </w:t>
      </w:r>
      <w:proofErr w:type="gramStart"/>
      <w:r>
        <w:t>private</w:t>
      </w:r>
      <w:proofErr w:type="gramEnd"/>
      <w:r>
        <w:t xml:space="preserve"> to prevent public access to the source code. </w:t>
      </w:r>
      <w:r w:rsidR="00370349">
        <w:t xml:space="preserve">The GitHub </w:t>
      </w:r>
      <w:proofErr w:type="gramStart"/>
      <w:r w:rsidR="00370349">
        <w:t>format, and</w:t>
      </w:r>
      <w:proofErr w:type="gramEnd"/>
      <w:r w:rsidR="00370349">
        <w:t xml:space="preserve"> publishes will be demonstrated during the project demonstration.</w:t>
      </w:r>
    </w:p>
    <w:p w14:paraId="552D316C" w14:textId="1AD10C9C" w:rsidR="00370349" w:rsidRDefault="00370349" w:rsidP="00423CF2">
      <w:r>
        <w:t>An example screenshot of the GitHub Repository is shown in the figure below:</w:t>
      </w:r>
    </w:p>
    <w:p w14:paraId="23FD7D94" w14:textId="77777777" w:rsidR="00226470" w:rsidRDefault="00226470" w:rsidP="00226470">
      <w:pPr>
        <w:keepNext/>
        <w:jc w:val="center"/>
      </w:pPr>
      <w:r w:rsidRPr="00226470">
        <w:rPr>
          <w:noProof/>
        </w:rPr>
        <w:lastRenderedPageBreak/>
        <w:drawing>
          <wp:inline distT="0" distB="0" distL="0" distR="0" wp14:anchorId="3589012B" wp14:editId="301ADCA4">
            <wp:extent cx="6858000" cy="3717290"/>
            <wp:effectExtent l="152400" t="152400" r="361950" b="359410"/>
            <wp:docPr id="955655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55986" name="Picture 1" descr="A screenshot of a computer&#10;&#10;AI-generated content may be incorrect."/>
                    <pic:cNvPicPr/>
                  </pic:nvPicPr>
                  <pic:blipFill>
                    <a:blip r:embed="rId11"/>
                    <a:stretch>
                      <a:fillRect/>
                    </a:stretch>
                  </pic:blipFill>
                  <pic:spPr>
                    <a:xfrm>
                      <a:off x="0" y="0"/>
                      <a:ext cx="6858000" cy="371729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DC95D6" w14:textId="07E0074D" w:rsidR="00370349" w:rsidRDefault="00226470" w:rsidP="00226470">
      <w:pPr>
        <w:pStyle w:val="Caption"/>
        <w:jc w:val="center"/>
      </w:pPr>
      <w:r>
        <w:t xml:space="preserve">Figure </w:t>
      </w:r>
      <w:fldSimple w:instr=" SEQ Figure \* ARABIC ">
        <w:r w:rsidR="00CC0175">
          <w:rPr>
            <w:noProof/>
          </w:rPr>
          <w:t>1</w:t>
        </w:r>
      </w:fldSimple>
      <w:r>
        <w:t>: GitHub Private Repository</w:t>
      </w:r>
    </w:p>
    <w:p w14:paraId="4F1E3043" w14:textId="77777777" w:rsidR="00226470" w:rsidRDefault="00226470" w:rsidP="00226470"/>
    <w:p w14:paraId="09998CAF" w14:textId="77777777" w:rsidR="00C65026" w:rsidRDefault="00C65026" w:rsidP="00C65026">
      <w:pPr>
        <w:keepNext/>
        <w:jc w:val="center"/>
      </w:pPr>
      <w:r w:rsidRPr="00C65026">
        <w:rPr>
          <w:noProof/>
        </w:rPr>
        <w:lastRenderedPageBreak/>
        <w:drawing>
          <wp:inline distT="0" distB="0" distL="0" distR="0" wp14:anchorId="0386EB5E" wp14:editId="321D4015">
            <wp:extent cx="6858000" cy="3037840"/>
            <wp:effectExtent l="152400" t="152400" r="361950" b="353060"/>
            <wp:docPr id="185506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63863" name="Picture 1" descr="A screenshot of a computer&#10;&#10;AI-generated content may be incorrect."/>
                    <pic:cNvPicPr/>
                  </pic:nvPicPr>
                  <pic:blipFill>
                    <a:blip r:embed="rId12"/>
                    <a:stretch>
                      <a:fillRect/>
                    </a:stretch>
                  </pic:blipFill>
                  <pic:spPr>
                    <a:xfrm>
                      <a:off x="0" y="0"/>
                      <a:ext cx="6858000" cy="3037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D080DA" w14:textId="0DDF915A" w:rsidR="00226470" w:rsidRDefault="00C65026" w:rsidP="00C65026">
      <w:pPr>
        <w:pStyle w:val="Caption"/>
        <w:jc w:val="center"/>
      </w:pPr>
      <w:r>
        <w:t xml:space="preserve">Figure </w:t>
      </w:r>
      <w:fldSimple w:instr=" SEQ Figure \* ARABIC ">
        <w:r w:rsidR="00CC0175">
          <w:rPr>
            <w:noProof/>
          </w:rPr>
          <w:t>2</w:t>
        </w:r>
      </w:fldSimple>
      <w:r>
        <w:t>:GitHub Desktop Application</w:t>
      </w:r>
    </w:p>
    <w:p w14:paraId="50216B2D" w14:textId="77777777" w:rsidR="00B02F1B" w:rsidRDefault="00B02F1B" w:rsidP="00B02F1B"/>
    <w:p w14:paraId="489EB456" w14:textId="7972156C" w:rsidR="00B02F1B" w:rsidRDefault="00B02F1B" w:rsidP="00B02F1B">
      <w:r>
        <w:t>To Access the source code C# Files, navigate through the source code folder to the following file location:</w:t>
      </w:r>
    </w:p>
    <w:p w14:paraId="0921264D" w14:textId="7F23AA8B" w:rsidR="00B02F1B" w:rsidRDefault="00B50B91" w:rsidP="00B02F1B">
      <w:pPr>
        <w:rPr>
          <w:b/>
          <w:bCs/>
          <w:i/>
          <w:iCs/>
        </w:rPr>
      </w:pPr>
      <w:r w:rsidRPr="00B50B91">
        <w:rPr>
          <w:b/>
          <w:bCs/>
          <w:i/>
          <w:iCs/>
        </w:rPr>
        <w:t>Source_Code.zip\</w:t>
      </w:r>
      <w:proofErr w:type="spellStart"/>
      <w:r w:rsidRPr="00B50B91">
        <w:rPr>
          <w:b/>
          <w:bCs/>
          <w:i/>
          <w:iCs/>
        </w:rPr>
        <w:t>Source_Code</w:t>
      </w:r>
      <w:proofErr w:type="spellEnd"/>
      <w:r w:rsidRPr="00B50B91">
        <w:rPr>
          <w:b/>
          <w:bCs/>
          <w:i/>
          <w:iCs/>
        </w:rPr>
        <w:t>\GameProject2\Assets\Scripts</w:t>
      </w:r>
    </w:p>
    <w:p w14:paraId="1E943084" w14:textId="459056D8" w:rsidR="002E0509" w:rsidRPr="008654D9" w:rsidRDefault="00F944ED" w:rsidP="00B02F1B">
      <w:r w:rsidRPr="008654D9">
        <w:t xml:space="preserve">The C# code files are followed by the ‘.cs’ file extension. The </w:t>
      </w:r>
      <w:r w:rsidR="008654D9">
        <w:t>unity editor generates the ‘.</w:t>
      </w:r>
      <w:proofErr w:type="spellStart"/>
      <w:proofErr w:type="gramStart"/>
      <w:r w:rsidR="008654D9">
        <w:t>cs.meta</w:t>
      </w:r>
      <w:proofErr w:type="spellEnd"/>
      <w:proofErr w:type="gramEnd"/>
      <w:r w:rsidR="008654D9">
        <w:t xml:space="preserve">’ files </w:t>
      </w:r>
      <w:r w:rsidR="008654D9" w:rsidRPr="008654D9">
        <w:t>for compatibility purposes.</w:t>
      </w:r>
    </w:p>
    <w:p w14:paraId="776F59BD" w14:textId="77777777" w:rsidR="00B50B91" w:rsidRDefault="00B50B91" w:rsidP="00B02F1B">
      <w:pPr>
        <w:rPr>
          <w:b/>
          <w:bCs/>
          <w:i/>
          <w:iCs/>
        </w:rPr>
      </w:pPr>
    </w:p>
    <w:p w14:paraId="3A6AD671" w14:textId="77777777" w:rsidR="002E0509" w:rsidRDefault="002E0509" w:rsidP="002E0509">
      <w:pPr>
        <w:keepNext/>
        <w:jc w:val="center"/>
      </w:pPr>
      <w:r>
        <w:rPr>
          <w:noProof/>
        </w:rPr>
        <w:lastRenderedPageBreak/>
        <w:drawing>
          <wp:inline distT="0" distB="0" distL="0" distR="0" wp14:anchorId="387E722A" wp14:editId="379CE92F">
            <wp:extent cx="5980952" cy="5600000"/>
            <wp:effectExtent l="152400" t="152400" r="363220" b="363220"/>
            <wp:docPr id="2041004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04625" name="Picture 1" descr="A screenshot of a computer&#10;&#10;AI-generated content may be incorrect."/>
                    <pic:cNvPicPr/>
                  </pic:nvPicPr>
                  <pic:blipFill>
                    <a:blip r:embed="rId13"/>
                    <a:stretch>
                      <a:fillRect/>
                    </a:stretch>
                  </pic:blipFill>
                  <pic:spPr>
                    <a:xfrm>
                      <a:off x="0" y="0"/>
                      <a:ext cx="5980952" cy="5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D86522" w14:textId="1B564ECA" w:rsidR="00B50B91" w:rsidRDefault="002E0509" w:rsidP="002E0509">
      <w:pPr>
        <w:pStyle w:val="Caption"/>
        <w:jc w:val="center"/>
      </w:pPr>
      <w:r>
        <w:t xml:space="preserve">Figure </w:t>
      </w:r>
      <w:fldSimple w:instr=" SEQ Figure \* ARABIC ">
        <w:r w:rsidR="00CC0175">
          <w:rPr>
            <w:noProof/>
          </w:rPr>
          <w:t>3</w:t>
        </w:r>
      </w:fldSimple>
      <w:r>
        <w:t>: Source Code</w:t>
      </w:r>
    </w:p>
    <w:p w14:paraId="3A5BA88B" w14:textId="77777777" w:rsidR="003C154C" w:rsidRDefault="003C154C" w:rsidP="003C154C"/>
    <w:p w14:paraId="48295572" w14:textId="77777777" w:rsidR="003C154C" w:rsidRDefault="003C154C" w:rsidP="003C154C"/>
    <w:p w14:paraId="479B41A2" w14:textId="31C5ECAC" w:rsidR="00967FD9" w:rsidRDefault="00080054" w:rsidP="00967FD9">
      <w:pPr>
        <w:pStyle w:val="Heading1"/>
      </w:pPr>
      <w:bookmarkStart w:id="3" w:name="_Toc193545707"/>
      <w:r>
        <w:lastRenderedPageBreak/>
        <w:t>Documentation</w:t>
      </w:r>
      <w:bookmarkEnd w:id="3"/>
    </w:p>
    <w:p w14:paraId="7BBF5523" w14:textId="01FDE3CA" w:rsidR="003C154C" w:rsidRDefault="00080054" w:rsidP="003C154C">
      <w:r>
        <w:t xml:space="preserve">Documentation for </w:t>
      </w:r>
      <w:r w:rsidR="00404416">
        <w:t>Project RPG is available in various documents and environments.</w:t>
      </w:r>
      <w:r w:rsidR="006812D5">
        <w:t xml:space="preserve"> The </w:t>
      </w:r>
      <w:r w:rsidR="00A51062">
        <w:t>information below highlights how the documentation is stored, organized, and made available for the user during</w:t>
      </w:r>
      <w:r w:rsidR="006812D5">
        <w:t xml:space="preserve"> this </w:t>
      </w:r>
      <w:r w:rsidR="00C761AA">
        <w:t>phase of the project submission.</w:t>
      </w:r>
    </w:p>
    <w:p w14:paraId="00359339" w14:textId="77777777" w:rsidR="00C761AA" w:rsidRDefault="00C761AA" w:rsidP="003C154C"/>
    <w:p w14:paraId="7BD941CA" w14:textId="2E5EEA57" w:rsidR="00C761AA" w:rsidRDefault="00B527A0" w:rsidP="00B527A0">
      <w:pPr>
        <w:pStyle w:val="Heading3"/>
      </w:pPr>
      <w:bookmarkStart w:id="4" w:name="_Toc193545708"/>
      <w:r>
        <w:t>Explanation &amp; Comments</w:t>
      </w:r>
      <w:bookmarkEnd w:id="4"/>
    </w:p>
    <w:p w14:paraId="5ADB6AF7" w14:textId="77777777" w:rsidR="00B527A0" w:rsidRDefault="00B527A0" w:rsidP="00B527A0"/>
    <w:p w14:paraId="50730939" w14:textId="58EEFA3C" w:rsidR="00B527A0" w:rsidRDefault="006C5377" w:rsidP="00B527A0">
      <w:r>
        <w:t>The source code</w:t>
      </w:r>
      <w:r w:rsidR="00223B52">
        <w:t xml:space="preserve"> is made available in the ‘Source Code’ Zip File (see above in Source Code Section)</w:t>
      </w:r>
      <w:r w:rsidR="00B15D2C">
        <w:t>. The code is written in C# with the ‘.cs’</w:t>
      </w:r>
      <w:r w:rsidR="00CF3921">
        <w:t xml:space="preserve"> </w:t>
      </w:r>
      <w:r w:rsidR="00B15D2C">
        <w:t>file extension.</w:t>
      </w:r>
    </w:p>
    <w:p w14:paraId="7762C8F3" w14:textId="7A54CB50" w:rsidR="00B15D2C" w:rsidRDefault="00D80EC3" w:rsidP="00B527A0">
      <w:r>
        <w:t xml:space="preserve">The C# files include comments and explanations that describe what the code is doing within the game, </w:t>
      </w:r>
      <w:proofErr w:type="gramStart"/>
      <w:r>
        <w:t>and also</w:t>
      </w:r>
      <w:proofErr w:type="gramEnd"/>
      <w:r>
        <w:t xml:space="preserve"> how some specific functions are operating.</w:t>
      </w:r>
      <w:r w:rsidR="00CB68EB">
        <w:t xml:space="preserve"> Some basic </w:t>
      </w:r>
      <w:r w:rsidR="00CF3921">
        <w:t>Object-Oriented</w:t>
      </w:r>
      <w:r w:rsidR="00CB68EB">
        <w:t xml:space="preserve"> Programming techniques are explained, however due to redundancy and volume, some functions are not </w:t>
      </w:r>
      <w:r w:rsidR="002E1700">
        <w:t>described with every instance. Examples of this include:</w:t>
      </w:r>
    </w:p>
    <w:p w14:paraId="77173262" w14:textId="56D5B89F" w:rsidR="002E1700" w:rsidRDefault="002E1700" w:rsidP="004F3625">
      <w:pPr>
        <w:pStyle w:val="ListParagraph"/>
        <w:numPr>
          <w:ilvl w:val="0"/>
          <w:numId w:val="41"/>
        </w:numPr>
      </w:pPr>
      <w:r>
        <w:t>If /</w:t>
      </w:r>
      <w:r w:rsidR="004F3625">
        <w:t xml:space="preserve"> Else Functions</w:t>
      </w:r>
    </w:p>
    <w:p w14:paraId="2973A37B" w14:textId="61D58F4A" w:rsidR="004F3625" w:rsidRDefault="004F3625" w:rsidP="004F3625">
      <w:pPr>
        <w:pStyle w:val="ListParagraph"/>
        <w:numPr>
          <w:ilvl w:val="0"/>
          <w:numId w:val="41"/>
        </w:numPr>
      </w:pPr>
      <w:r>
        <w:t>Variable Types</w:t>
      </w:r>
      <w:r w:rsidR="00EC31E0">
        <w:t xml:space="preserve"> (int, float, Array, </w:t>
      </w:r>
      <w:proofErr w:type="spellStart"/>
      <w:r w:rsidR="00EC31E0">
        <w:t>etc</w:t>
      </w:r>
      <w:proofErr w:type="spellEnd"/>
      <w:r w:rsidR="00EC31E0">
        <w:t>)</w:t>
      </w:r>
    </w:p>
    <w:p w14:paraId="6212C1BA" w14:textId="77777777" w:rsidR="00EC31E0" w:rsidRDefault="00EC31E0" w:rsidP="00FA4F42"/>
    <w:p w14:paraId="74C91DDD" w14:textId="77777777" w:rsidR="00E64BA5" w:rsidRDefault="00E64BA5" w:rsidP="00E64BA5">
      <w:pPr>
        <w:keepNext/>
        <w:jc w:val="center"/>
      </w:pPr>
      <w:r w:rsidRPr="00E64BA5">
        <w:rPr>
          <w:noProof/>
        </w:rPr>
        <w:drawing>
          <wp:inline distT="0" distB="0" distL="0" distR="0" wp14:anchorId="6FBCBB7C" wp14:editId="67AE52C9">
            <wp:extent cx="6858000" cy="1644650"/>
            <wp:effectExtent l="0" t="0" r="0" b="0"/>
            <wp:docPr id="10468606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60605" name="Picture 1" descr="A screen shot of a computer&#10;&#10;AI-generated content may be incorrect."/>
                    <pic:cNvPicPr/>
                  </pic:nvPicPr>
                  <pic:blipFill>
                    <a:blip r:embed="rId14"/>
                    <a:stretch>
                      <a:fillRect/>
                    </a:stretch>
                  </pic:blipFill>
                  <pic:spPr>
                    <a:xfrm>
                      <a:off x="0" y="0"/>
                      <a:ext cx="6858000" cy="1644650"/>
                    </a:xfrm>
                    <a:prstGeom prst="rect">
                      <a:avLst/>
                    </a:prstGeom>
                  </pic:spPr>
                </pic:pic>
              </a:graphicData>
            </a:graphic>
          </wp:inline>
        </w:drawing>
      </w:r>
    </w:p>
    <w:p w14:paraId="2AA90307" w14:textId="2B9184C6" w:rsidR="00FA4F42" w:rsidRDefault="00E64BA5" w:rsidP="00E64BA5">
      <w:pPr>
        <w:pStyle w:val="Caption"/>
        <w:jc w:val="center"/>
      </w:pPr>
      <w:r>
        <w:t xml:space="preserve">Figure </w:t>
      </w:r>
      <w:fldSimple w:instr=" SEQ Figure \* ARABIC ">
        <w:r w:rsidR="00CC0175">
          <w:rPr>
            <w:noProof/>
          </w:rPr>
          <w:t>4</w:t>
        </w:r>
      </w:fldSimple>
      <w:r>
        <w:t>: Example of Code Comments from C# Script</w:t>
      </w:r>
    </w:p>
    <w:p w14:paraId="58793E2A" w14:textId="77777777" w:rsidR="00D80EC3" w:rsidRDefault="00D80EC3" w:rsidP="00B527A0"/>
    <w:p w14:paraId="46EC48DD" w14:textId="39F08466" w:rsidR="00C97DB2" w:rsidRDefault="00C97DB2" w:rsidP="00C97DB2">
      <w:pPr>
        <w:pStyle w:val="Heading3"/>
      </w:pPr>
      <w:bookmarkStart w:id="5" w:name="_Toc193545709"/>
      <w:r>
        <w:t>Code Files Documentation</w:t>
      </w:r>
      <w:bookmarkEnd w:id="5"/>
    </w:p>
    <w:p w14:paraId="71B42A50" w14:textId="77777777" w:rsidR="00C97DB2" w:rsidRDefault="00C97DB2" w:rsidP="00C97DB2"/>
    <w:p w14:paraId="17BEAC09" w14:textId="0CB21557" w:rsidR="00C9739E" w:rsidRDefault="00C97DB2" w:rsidP="00B527A0">
      <w:r>
        <w:t xml:space="preserve">The Source Code Zip files </w:t>
      </w:r>
      <w:r w:rsidR="000757AA">
        <w:t>include</w:t>
      </w:r>
      <w:r>
        <w:t xml:space="preserve"> two traditional ‘README’ files. The </w:t>
      </w:r>
      <w:r w:rsidR="000757AA">
        <w:t>first file is the automatically Generated GitHub file, with a specific file extension</w:t>
      </w:r>
      <w:r w:rsidR="00616D36">
        <w:t>.</w:t>
      </w:r>
    </w:p>
    <w:p w14:paraId="602D2FEC" w14:textId="5EEEAD0B" w:rsidR="00616D36" w:rsidRDefault="00616D36" w:rsidP="00B527A0">
      <w:r>
        <w:lastRenderedPageBreak/>
        <w:t>The second file</w:t>
      </w:r>
      <w:r w:rsidR="00097258">
        <w:t xml:space="preserve"> (</w:t>
      </w:r>
      <w:r>
        <w:t>README2</w:t>
      </w:r>
      <w:r w:rsidR="00097258">
        <w:t>)</w:t>
      </w:r>
      <w:r>
        <w:t xml:space="preserve"> provides a standard .txt file type that can opened with any text editor. This file includes</w:t>
      </w:r>
      <w:r w:rsidR="00DD7E70">
        <w:t xml:space="preserve"> explanation on how to install the program, open the program in the Game Editor for development, as well as provides documentation for how to play the game.</w:t>
      </w:r>
    </w:p>
    <w:p w14:paraId="69E577EC" w14:textId="77777777" w:rsidR="00DD7E70" w:rsidRDefault="00DD7E70" w:rsidP="00B527A0"/>
    <w:p w14:paraId="080FC939" w14:textId="77777777" w:rsidR="00097258" w:rsidRDefault="00951F48" w:rsidP="00097258">
      <w:pPr>
        <w:keepNext/>
        <w:jc w:val="center"/>
      </w:pPr>
      <w:r w:rsidRPr="00951F48">
        <w:rPr>
          <w:noProof/>
        </w:rPr>
        <w:drawing>
          <wp:inline distT="0" distB="0" distL="0" distR="0" wp14:anchorId="42A039CA" wp14:editId="49B5EE0A">
            <wp:extent cx="6858000" cy="2256790"/>
            <wp:effectExtent l="152400" t="152400" r="361950" b="353060"/>
            <wp:docPr id="1534258469"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58469" name="Picture 1" descr="A close-up of a computer screen&#10;&#10;AI-generated content may be incorrect."/>
                    <pic:cNvPicPr/>
                  </pic:nvPicPr>
                  <pic:blipFill>
                    <a:blip r:embed="rId15"/>
                    <a:stretch>
                      <a:fillRect/>
                    </a:stretch>
                  </pic:blipFill>
                  <pic:spPr>
                    <a:xfrm>
                      <a:off x="0" y="0"/>
                      <a:ext cx="6858000" cy="225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F8137B" w14:textId="312B4C8B" w:rsidR="00DD7E70" w:rsidRDefault="00097258" w:rsidP="00097258">
      <w:pPr>
        <w:pStyle w:val="Caption"/>
        <w:jc w:val="center"/>
      </w:pPr>
      <w:r>
        <w:t xml:space="preserve">Figure </w:t>
      </w:r>
      <w:fldSimple w:instr=" SEQ Figure \* ARABIC ">
        <w:r w:rsidR="00CC0175">
          <w:rPr>
            <w:noProof/>
          </w:rPr>
          <w:t>5</w:t>
        </w:r>
      </w:fldSimple>
      <w:r>
        <w:t>: Example Snapshot of README2 Documentation</w:t>
      </w:r>
    </w:p>
    <w:p w14:paraId="24FF04C5" w14:textId="77777777" w:rsidR="00097258" w:rsidRDefault="006053E0" w:rsidP="00097258">
      <w:pPr>
        <w:keepNext/>
        <w:jc w:val="center"/>
      </w:pPr>
      <w:r w:rsidRPr="006053E0">
        <w:rPr>
          <w:noProof/>
        </w:rPr>
        <w:lastRenderedPageBreak/>
        <w:drawing>
          <wp:inline distT="0" distB="0" distL="0" distR="0" wp14:anchorId="605FEC1E" wp14:editId="38F3FAC7">
            <wp:extent cx="6858000" cy="4474210"/>
            <wp:effectExtent l="152400" t="152400" r="361950" b="364490"/>
            <wp:docPr id="3035100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0010" name="Picture 1" descr="A screenshot of a computer program&#10;&#10;AI-generated content may be incorrect."/>
                    <pic:cNvPicPr/>
                  </pic:nvPicPr>
                  <pic:blipFill>
                    <a:blip r:embed="rId16"/>
                    <a:stretch>
                      <a:fillRect/>
                    </a:stretch>
                  </pic:blipFill>
                  <pic:spPr>
                    <a:xfrm>
                      <a:off x="0" y="0"/>
                      <a:ext cx="6858000" cy="4474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404816D" w14:textId="45B59D91" w:rsidR="006053E0" w:rsidRDefault="00097258" w:rsidP="00097258">
      <w:pPr>
        <w:pStyle w:val="Caption"/>
        <w:jc w:val="center"/>
      </w:pPr>
      <w:r>
        <w:t xml:space="preserve">Figure </w:t>
      </w:r>
      <w:fldSimple w:instr=" SEQ Figure \* ARABIC ">
        <w:r w:rsidR="00CC0175">
          <w:rPr>
            <w:noProof/>
          </w:rPr>
          <w:t>6</w:t>
        </w:r>
      </w:fldSimple>
      <w:r>
        <w:t>: Snapshot of README2 on how to play</w:t>
      </w:r>
    </w:p>
    <w:p w14:paraId="263DCD30" w14:textId="77777777" w:rsidR="00CA320C" w:rsidRDefault="00CA320C" w:rsidP="00CA320C"/>
    <w:p w14:paraId="01990F3B" w14:textId="77777777" w:rsidR="00CA320C" w:rsidRDefault="00CA320C" w:rsidP="00CA320C"/>
    <w:p w14:paraId="047FAF58" w14:textId="77777777" w:rsidR="00CA320C" w:rsidRDefault="00CA320C" w:rsidP="00CA320C"/>
    <w:p w14:paraId="27ED0DA0" w14:textId="77777777" w:rsidR="00CA320C" w:rsidRDefault="00CA320C" w:rsidP="00CA320C"/>
    <w:p w14:paraId="784FEE71" w14:textId="77777777" w:rsidR="00CA320C" w:rsidRDefault="00CA320C" w:rsidP="00CA320C"/>
    <w:p w14:paraId="10E84162" w14:textId="77777777" w:rsidR="00CA320C" w:rsidRDefault="00CA320C" w:rsidP="00CA320C">
      <w:pPr>
        <w:pStyle w:val="Heading1"/>
      </w:pPr>
      <w:bookmarkStart w:id="6" w:name="_Toc193545710"/>
      <w:r>
        <w:lastRenderedPageBreak/>
        <w:t>Testing Plan and Test Cases</w:t>
      </w:r>
      <w:bookmarkEnd w:id="6"/>
    </w:p>
    <w:p w14:paraId="39210A45" w14:textId="77777777" w:rsidR="00CA320C" w:rsidRDefault="00CA320C" w:rsidP="00CA320C">
      <w:r>
        <w:t xml:space="preserve">The information below summarizes the testing plan and the subsequent test cases. For the complete deliverable of the Testing Plan and Test Cases, see the Folder in the Assignment submission titled </w:t>
      </w:r>
      <w:r w:rsidRPr="008E6249">
        <w:t>“Testing Plan and Test Cases”</w:t>
      </w:r>
    </w:p>
    <w:p w14:paraId="4393BF59" w14:textId="4ABFA37F" w:rsidR="00CA320C" w:rsidRDefault="00CA320C" w:rsidP="00CA320C">
      <w:pPr>
        <w:pStyle w:val="Heading3"/>
      </w:pPr>
      <w:bookmarkStart w:id="7" w:name="_Toc193545711"/>
      <w:r>
        <w:t>Testing Plan</w:t>
      </w:r>
      <w:bookmarkEnd w:id="7"/>
    </w:p>
    <w:p w14:paraId="1620A1B6" w14:textId="77777777" w:rsidR="00CA320C" w:rsidRDefault="00CA320C" w:rsidP="00CA320C"/>
    <w:p w14:paraId="7CE87790" w14:textId="6DB07448" w:rsidR="00CA320C" w:rsidRDefault="00CA320C" w:rsidP="00CA320C">
      <w:r>
        <w:t xml:space="preserve">The Testing Plan outlines the critical tests </w:t>
      </w:r>
      <w:r w:rsidR="00254179">
        <w:t>that must be performed during the Testing and Validations Phase. Each Item in the testing plan has a subset Test Case, outlining the steps needed to validate the testing and project requirements</w:t>
      </w:r>
      <w:r>
        <w:t>.</w:t>
      </w:r>
    </w:p>
    <w:p w14:paraId="4548825A" w14:textId="06178E7B" w:rsidR="00CA320C" w:rsidRPr="00CA320C" w:rsidRDefault="00CA320C" w:rsidP="00CA320C">
      <w:pPr>
        <w:rPr>
          <w:b/>
          <w:bCs/>
          <w:u w:val="single"/>
        </w:rPr>
      </w:pPr>
      <w:r w:rsidRPr="00CA320C">
        <w:rPr>
          <w:b/>
          <w:bCs/>
          <w:u w:val="single"/>
        </w:rPr>
        <w:t>Testing Plan Summary</w:t>
      </w:r>
      <w:r>
        <w:rPr>
          <w:b/>
          <w:bCs/>
          <w:u w:val="single"/>
        </w:rPr>
        <w:t xml:space="preserve"> (Full Document in Deliverable)</w:t>
      </w:r>
    </w:p>
    <w:p w14:paraId="09BD7FC1" w14:textId="4BBE2195" w:rsidR="00CA320C" w:rsidRDefault="00CA320C" w:rsidP="00CA320C">
      <w:pPr>
        <w:pStyle w:val="ListParagraph"/>
        <w:numPr>
          <w:ilvl w:val="0"/>
          <w:numId w:val="43"/>
        </w:numPr>
      </w:pPr>
      <w:r>
        <w:t>Functionality Testing</w:t>
      </w:r>
    </w:p>
    <w:p w14:paraId="45DAC669" w14:textId="77777777" w:rsidR="00CA320C" w:rsidRDefault="00CA320C" w:rsidP="00CA320C">
      <w:pPr>
        <w:pStyle w:val="ListParagraph"/>
        <w:numPr>
          <w:ilvl w:val="0"/>
          <w:numId w:val="43"/>
        </w:numPr>
      </w:pPr>
      <w:r>
        <w:t>Performance &amp; Load Testing</w:t>
      </w:r>
    </w:p>
    <w:p w14:paraId="74FA85EE" w14:textId="77777777" w:rsidR="00CA320C" w:rsidRDefault="00CA320C" w:rsidP="00CA320C">
      <w:pPr>
        <w:pStyle w:val="ListParagraph"/>
        <w:numPr>
          <w:ilvl w:val="0"/>
          <w:numId w:val="43"/>
        </w:numPr>
      </w:pPr>
      <w:r>
        <w:t>Useability and User Acceptance Testing Phase 1</w:t>
      </w:r>
    </w:p>
    <w:p w14:paraId="49F0E8DB" w14:textId="7B02888A" w:rsidR="00CA320C" w:rsidRDefault="00CA320C" w:rsidP="00CA320C">
      <w:pPr>
        <w:pStyle w:val="ListParagraph"/>
        <w:numPr>
          <w:ilvl w:val="0"/>
          <w:numId w:val="43"/>
        </w:numPr>
      </w:pPr>
      <w:r>
        <w:t>Useability and User Accepta</w:t>
      </w:r>
      <w:r w:rsidR="00387F58">
        <w:t>nce</w:t>
      </w:r>
      <w:r>
        <w:t xml:space="preserve"> Testing Phase 2 (If Applicable)</w:t>
      </w:r>
    </w:p>
    <w:p w14:paraId="3A21FAE4" w14:textId="77777777" w:rsidR="00CA320C" w:rsidRDefault="00CA320C" w:rsidP="00CA320C">
      <w:pPr>
        <w:pStyle w:val="ListParagraph"/>
        <w:numPr>
          <w:ilvl w:val="0"/>
          <w:numId w:val="43"/>
        </w:numPr>
      </w:pPr>
      <w:r>
        <w:t>Bug Reporting and Resolution</w:t>
      </w:r>
    </w:p>
    <w:p w14:paraId="7A769AEE" w14:textId="6F57DA95" w:rsidR="00254179" w:rsidRDefault="00254179" w:rsidP="00CA320C">
      <w:pPr>
        <w:pStyle w:val="ListParagraph"/>
        <w:numPr>
          <w:ilvl w:val="0"/>
          <w:numId w:val="43"/>
        </w:numPr>
      </w:pPr>
      <w:r>
        <w:t>Regression Testing</w:t>
      </w:r>
      <w:r w:rsidR="00016F27">
        <w:t xml:space="preserve"> (If Applicable)</w:t>
      </w:r>
    </w:p>
    <w:p w14:paraId="520A7A8A" w14:textId="3082ED9D" w:rsidR="00016F27" w:rsidRDefault="00016F27" w:rsidP="00CA320C">
      <w:pPr>
        <w:pStyle w:val="ListParagraph"/>
        <w:numPr>
          <w:ilvl w:val="0"/>
          <w:numId w:val="43"/>
        </w:numPr>
      </w:pPr>
      <w:r>
        <w:t>Report Writing</w:t>
      </w:r>
    </w:p>
    <w:p w14:paraId="6BFDCB00" w14:textId="7BA2212D" w:rsidR="00016F27" w:rsidRDefault="00016F27" w:rsidP="00CA320C">
      <w:pPr>
        <w:pStyle w:val="ListParagraph"/>
        <w:numPr>
          <w:ilvl w:val="0"/>
          <w:numId w:val="43"/>
        </w:numPr>
      </w:pPr>
      <w:r>
        <w:t>Validation Report</w:t>
      </w:r>
    </w:p>
    <w:p w14:paraId="609A5E0E" w14:textId="77777777" w:rsidR="00387F58" w:rsidRDefault="00387F58" w:rsidP="00387F58"/>
    <w:p w14:paraId="42085B90" w14:textId="5178938E" w:rsidR="00387F58" w:rsidRDefault="006C4DF2" w:rsidP="00387F58">
      <w:pPr>
        <w:pStyle w:val="Heading3"/>
      </w:pPr>
      <w:bookmarkStart w:id="8" w:name="_Toc193545712"/>
      <w:r>
        <w:t>Test</w:t>
      </w:r>
      <w:r w:rsidR="00387F58">
        <w:t xml:space="preserve"> Cases</w:t>
      </w:r>
      <w:bookmarkEnd w:id="8"/>
    </w:p>
    <w:p w14:paraId="7676502E" w14:textId="77777777" w:rsidR="00387F58" w:rsidRDefault="00387F58" w:rsidP="00387F58"/>
    <w:p w14:paraId="7102C914" w14:textId="68D4513C" w:rsidR="00387F58" w:rsidRDefault="00422454" w:rsidP="00387F58">
      <w:r>
        <w:t>For each item in the Testing Plan listed, a documented Test Case is required on how each test is performed</w:t>
      </w:r>
      <w:r w:rsidR="00741D78">
        <w:t>.</w:t>
      </w:r>
    </w:p>
    <w:p w14:paraId="2F92BAF6" w14:textId="0D8AD75E" w:rsidR="00741D78" w:rsidRDefault="00741D78" w:rsidP="00387F58">
      <w:r>
        <w:t>The test cases and reports will be performed and populated during the Testing and Validation Phase of the project.</w:t>
      </w:r>
    </w:p>
    <w:p w14:paraId="185450CF" w14:textId="26D57C34" w:rsidR="00422454" w:rsidRPr="00387F58" w:rsidRDefault="00422454" w:rsidP="00387F58">
      <w:r>
        <w:t xml:space="preserve">For the </w:t>
      </w:r>
      <w:r w:rsidR="001A7C0A">
        <w:t>Test Case Documents, refer to the Testing Plan and Test Cases folder in the Assignment Deliverable.</w:t>
      </w:r>
    </w:p>
    <w:p w14:paraId="15A0218B" w14:textId="77777777" w:rsidR="00387F58" w:rsidRDefault="00387F58" w:rsidP="00387F58"/>
    <w:p w14:paraId="4FA906EF" w14:textId="77777777" w:rsidR="003C2B7A" w:rsidRDefault="003C2B7A" w:rsidP="00387F58"/>
    <w:p w14:paraId="044222C9" w14:textId="77777777" w:rsidR="003C2B7A" w:rsidRDefault="003C2B7A" w:rsidP="00387F58"/>
    <w:p w14:paraId="6078D7EF" w14:textId="77777777" w:rsidR="003C2B7A" w:rsidRPr="005901DA" w:rsidRDefault="003C2B7A" w:rsidP="00387F58"/>
    <w:p w14:paraId="12264164" w14:textId="5459AFF4" w:rsidR="00BD1258" w:rsidRDefault="00BD1258" w:rsidP="00BD1258">
      <w:pPr>
        <w:pStyle w:val="Heading1"/>
      </w:pPr>
      <w:bookmarkStart w:id="9" w:name="_Toc193545713"/>
      <w:r>
        <w:lastRenderedPageBreak/>
        <w:t>User Interface Design and Prototypes</w:t>
      </w:r>
      <w:bookmarkEnd w:id="9"/>
    </w:p>
    <w:p w14:paraId="18C9CDC8" w14:textId="5E8D55E4" w:rsidR="00CA320C" w:rsidRDefault="00BD1258" w:rsidP="00BD1258">
      <w:r>
        <w:t xml:space="preserve">The information includes </w:t>
      </w:r>
      <w:r w:rsidR="001A66F3">
        <w:t>mock-ups of the systems UI and UX.</w:t>
      </w:r>
    </w:p>
    <w:p w14:paraId="7C9155D9" w14:textId="2E5B7078" w:rsidR="00620A18" w:rsidRDefault="00620A18" w:rsidP="00620A18">
      <w:pPr>
        <w:pStyle w:val="Heading3"/>
      </w:pPr>
      <w:bookmarkStart w:id="10" w:name="_Toc193545714"/>
      <w:r>
        <w:t>Main Menu UI</w:t>
      </w:r>
      <w:bookmarkEnd w:id="10"/>
    </w:p>
    <w:p w14:paraId="7F64102D" w14:textId="77777777" w:rsidR="00620A18" w:rsidRDefault="00620A18" w:rsidP="00620A18"/>
    <w:p w14:paraId="2D952B31" w14:textId="4867E8E6" w:rsidR="00620A18" w:rsidRDefault="00620A18" w:rsidP="00620A18">
      <w:pPr>
        <w:jc w:val="center"/>
      </w:pPr>
      <w:r>
        <w:rPr>
          <w:noProof/>
        </w:rPr>
        <w:drawing>
          <wp:inline distT="0" distB="0" distL="0" distR="0" wp14:anchorId="05E6986F" wp14:editId="40DC4905">
            <wp:extent cx="5378586" cy="2800350"/>
            <wp:effectExtent l="0" t="0" r="0" b="0"/>
            <wp:docPr id="206767391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73915" name="Picture 1" descr="A screenshot of a video game&#10;&#10;AI-generated content may be incorrect."/>
                    <pic:cNvPicPr/>
                  </pic:nvPicPr>
                  <pic:blipFill rotWithShape="1">
                    <a:blip r:embed="rId17"/>
                    <a:srcRect t="12592"/>
                    <a:stretch/>
                  </pic:blipFill>
                  <pic:spPr bwMode="auto">
                    <a:xfrm>
                      <a:off x="0" y="0"/>
                      <a:ext cx="5389837" cy="2806208"/>
                    </a:xfrm>
                    <a:prstGeom prst="rect">
                      <a:avLst/>
                    </a:prstGeom>
                    <a:ln>
                      <a:noFill/>
                    </a:ln>
                    <a:extLst>
                      <a:ext uri="{53640926-AAD7-44D8-BBD7-CCE9431645EC}">
                        <a14:shadowObscured xmlns:a14="http://schemas.microsoft.com/office/drawing/2010/main"/>
                      </a:ext>
                    </a:extLst>
                  </pic:spPr>
                </pic:pic>
              </a:graphicData>
            </a:graphic>
          </wp:inline>
        </w:drawing>
      </w:r>
    </w:p>
    <w:p w14:paraId="0380F3F5" w14:textId="632C193B" w:rsidR="00620A18" w:rsidRDefault="00620A18" w:rsidP="00620A18">
      <w:pPr>
        <w:pStyle w:val="Heading3"/>
      </w:pPr>
      <w:bookmarkStart w:id="11" w:name="_Toc193545715"/>
      <w:r>
        <w:t>Play Screen UI / UX</w:t>
      </w:r>
      <w:bookmarkEnd w:id="11"/>
    </w:p>
    <w:p w14:paraId="71346E86" w14:textId="58F78251" w:rsidR="00620A18" w:rsidRDefault="00620A18" w:rsidP="00620A18">
      <w:pPr>
        <w:jc w:val="center"/>
      </w:pPr>
      <w:r>
        <w:rPr>
          <w:noProof/>
        </w:rPr>
        <w:drawing>
          <wp:inline distT="0" distB="0" distL="0" distR="0" wp14:anchorId="2A4F42A8" wp14:editId="363BFF60">
            <wp:extent cx="5384991" cy="2771775"/>
            <wp:effectExtent l="0" t="0" r="6350" b="0"/>
            <wp:docPr id="6306593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59367" name="Picture 1" descr="A screenshot of a computer&#10;&#10;AI-generated content may be incorrect."/>
                    <pic:cNvPicPr/>
                  </pic:nvPicPr>
                  <pic:blipFill rotWithShape="1">
                    <a:blip r:embed="rId18"/>
                    <a:srcRect t="13734"/>
                    <a:stretch/>
                  </pic:blipFill>
                  <pic:spPr bwMode="auto">
                    <a:xfrm>
                      <a:off x="0" y="0"/>
                      <a:ext cx="5395939" cy="2777410"/>
                    </a:xfrm>
                    <a:prstGeom prst="rect">
                      <a:avLst/>
                    </a:prstGeom>
                    <a:ln>
                      <a:noFill/>
                    </a:ln>
                    <a:extLst>
                      <a:ext uri="{53640926-AAD7-44D8-BBD7-CCE9431645EC}">
                        <a14:shadowObscured xmlns:a14="http://schemas.microsoft.com/office/drawing/2010/main"/>
                      </a:ext>
                    </a:extLst>
                  </pic:spPr>
                </pic:pic>
              </a:graphicData>
            </a:graphic>
          </wp:inline>
        </w:drawing>
      </w:r>
    </w:p>
    <w:p w14:paraId="08DD40EE" w14:textId="3BB8A74D" w:rsidR="009B20C1" w:rsidRDefault="009B20C1" w:rsidP="009B20C1">
      <w:pPr>
        <w:pStyle w:val="Heading3"/>
      </w:pPr>
      <w:bookmarkStart w:id="12" w:name="_Toc193545716"/>
      <w:r>
        <w:lastRenderedPageBreak/>
        <w:t>Webstore &amp; Business Analytics UI</w:t>
      </w:r>
      <w:bookmarkEnd w:id="12"/>
    </w:p>
    <w:p w14:paraId="034F4A33" w14:textId="4D0309AA" w:rsidR="003C2B7A" w:rsidRDefault="003C2B7A" w:rsidP="00A53542">
      <w:pPr>
        <w:rPr>
          <w:noProof/>
        </w:rPr>
      </w:pPr>
    </w:p>
    <w:p w14:paraId="7BE97802" w14:textId="6E39EAB7" w:rsidR="00620A18" w:rsidRDefault="00620A18" w:rsidP="003C2B7A">
      <w:pPr>
        <w:jc w:val="center"/>
      </w:pPr>
      <w:r>
        <w:rPr>
          <w:noProof/>
        </w:rPr>
        <w:drawing>
          <wp:inline distT="0" distB="0" distL="0" distR="0" wp14:anchorId="3EEE6A43" wp14:editId="5321D03B">
            <wp:extent cx="5733796" cy="3067050"/>
            <wp:effectExtent l="0" t="0" r="635" b="0"/>
            <wp:docPr id="13681033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03341" name="Picture 1" descr="A screenshot of a computer&#10;&#10;AI-generated content may be incorrect."/>
                    <pic:cNvPicPr/>
                  </pic:nvPicPr>
                  <pic:blipFill rotWithShape="1">
                    <a:blip r:embed="rId19"/>
                    <a:srcRect t="10043"/>
                    <a:stretch/>
                  </pic:blipFill>
                  <pic:spPr bwMode="auto">
                    <a:xfrm>
                      <a:off x="0" y="0"/>
                      <a:ext cx="5738873" cy="3069766"/>
                    </a:xfrm>
                    <a:prstGeom prst="rect">
                      <a:avLst/>
                    </a:prstGeom>
                    <a:ln>
                      <a:noFill/>
                    </a:ln>
                    <a:extLst>
                      <a:ext uri="{53640926-AAD7-44D8-BBD7-CCE9431645EC}">
                        <a14:shadowObscured xmlns:a14="http://schemas.microsoft.com/office/drawing/2010/main"/>
                      </a:ext>
                    </a:extLst>
                  </pic:spPr>
                </pic:pic>
              </a:graphicData>
            </a:graphic>
          </wp:inline>
        </w:drawing>
      </w:r>
    </w:p>
    <w:p w14:paraId="579F44B0" w14:textId="77777777" w:rsidR="00A53542" w:rsidRDefault="00A53542" w:rsidP="003C2B7A">
      <w:pPr>
        <w:jc w:val="center"/>
      </w:pPr>
    </w:p>
    <w:p w14:paraId="52009662" w14:textId="77777777" w:rsidR="004B4F1C" w:rsidRDefault="004B4F1C" w:rsidP="003C2B7A">
      <w:pPr>
        <w:jc w:val="center"/>
      </w:pPr>
    </w:p>
    <w:p w14:paraId="44637A56" w14:textId="77777777" w:rsidR="004B4F1C" w:rsidRDefault="004B4F1C" w:rsidP="003C2B7A">
      <w:pPr>
        <w:jc w:val="center"/>
      </w:pPr>
    </w:p>
    <w:p w14:paraId="6F6221C3" w14:textId="77777777" w:rsidR="004B4F1C" w:rsidRDefault="004B4F1C" w:rsidP="003C2B7A">
      <w:pPr>
        <w:jc w:val="center"/>
      </w:pPr>
    </w:p>
    <w:p w14:paraId="42AE9C78" w14:textId="77777777" w:rsidR="004B4F1C" w:rsidRDefault="004B4F1C" w:rsidP="003C2B7A">
      <w:pPr>
        <w:jc w:val="center"/>
      </w:pPr>
    </w:p>
    <w:p w14:paraId="2FCC012A" w14:textId="77777777" w:rsidR="004B4F1C" w:rsidRDefault="004B4F1C" w:rsidP="003C2B7A">
      <w:pPr>
        <w:jc w:val="center"/>
      </w:pPr>
    </w:p>
    <w:p w14:paraId="2811516D" w14:textId="77777777" w:rsidR="004B4F1C" w:rsidRDefault="004B4F1C" w:rsidP="003C2B7A">
      <w:pPr>
        <w:jc w:val="center"/>
      </w:pPr>
    </w:p>
    <w:p w14:paraId="71F5A175" w14:textId="77777777" w:rsidR="004B4F1C" w:rsidRDefault="004B4F1C" w:rsidP="003C2B7A">
      <w:pPr>
        <w:jc w:val="center"/>
      </w:pPr>
    </w:p>
    <w:p w14:paraId="6E9D9D1F" w14:textId="77777777" w:rsidR="004B4F1C" w:rsidRDefault="004B4F1C" w:rsidP="003C2B7A">
      <w:pPr>
        <w:jc w:val="center"/>
      </w:pPr>
    </w:p>
    <w:p w14:paraId="664D7864" w14:textId="77777777" w:rsidR="004B4F1C" w:rsidRDefault="004B4F1C" w:rsidP="003C2B7A">
      <w:pPr>
        <w:jc w:val="center"/>
      </w:pPr>
    </w:p>
    <w:p w14:paraId="27CB9AD5" w14:textId="77777777" w:rsidR="004B4F1C" w:rsidRDefault="004B4F1C" w:rsidP="003C2B7A">
      <w:pPr>
        <w:jc w:val="center"/>
      </w:pPr>
    </w:p>
    <w:p w14:paraId="132FD417" w14:textId="48D41500" w:rsidR="00A53542" w:rsidRDefault="00A53542" w:rsidP="00A53542">
      <w:pPr>
        <w:pStyle w:val="Heading3"/>
      </w:pPr>
      <w:bookmarkStart w:id="13" w:name="_Toc193545717"/>
      <w:r>
        <w:lastRenderedPageBreak/>
        <w:t xml:space="preserve">ARtstyle UI/UX </w:t>
      </w:r>
      <w:r w:rsidR="002368D1">
        <w:t>Inspirations</w:t>
      </w:r>
      <w:bookmarkEnd w:id="13"/>
    </w:p>
    <w:p w14:paraId="46638123" w14:textId="77777777" w:rsidR="002368D1" w:rsidRDefault="002368D1" w:rsidP="002368D1"/>
    <w:p w14:paraId="0C61BBB0" w14:textId="77777777" w:rsidR="007D0243" w:rsidRDefault="007D0243" w:rsidP="007D0243">
      <w:pPr>
        <w:keepNext/>
        <w:jc w:val="center"/>
      </w:pPr>
      <w:r>
        <w:rPr>
          <w:noProof/>
        </w:rPr>
        <w:drawing>
          <wp:inline distT="0" distB="0" distL="0" distR="0" wp14:anchorId="6EA6CE55" wp14:editId="05521A2B">
            <wp:extent cx="5524500" cy="3107531"/>
            <wp:effectExtent l="0" t="0" r="0" b="0"/>
            <wp:docPr id="1408630927" name="Picture 1" descr="Buy Overcooked | X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Overcooked | X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8790" cy="3115569"/>
                    </a:xfrm>
                    <a:prstGeom prst="rect">
                      <a:avLst/>
                    </a:prstGeom>
                    <a:noFill/>
                    <a:ln>
                      <a:noFill/>
                    </a:ln>
                  </pic:spPr>
                </pic:pic>
              </a:graphicData>
            </a:graphic>
          </wp:inline>
        </w:drawing>
      </w:r>
    </w:p>
    <w:p w14:paraId="18D32392" w14:textId="202D9874" w:rsidR="002368D1" w:rsidRPr="002368D1" w:rsidRDefault="007D0243" w:rsidP="007D0243">
      <w:pPr>
        <w:pStyle w:val="Caption"/>
        <w:jc w:val="center"/>
      </w:pPr>
      <w:r>
        <w:t xml:space="preserve">Figure </w:t>
      </w:r>
      <w:fldSimple w:instr=" SEQ Figure \* ARABIC ">
        <w:r w:rsidR="00CC0175">
          <w:rPr>
            <w:noProof/>
          </w:rPr>
          <w:t>7</w:t>
        </w:r>
      </w:fldSimple>
      <w:r>
        <w:t>: Top-down Simulation Style, inspired by 'Overcooked'</w:t>
      </w:r>
    </w:p>
    <w:p w14:paraId="6DD55D3F" w14:textId="77777777" w:rsidR="000452F2" w:rsidRDefault="000452F2" w:rsidP="000452F2">
      <w:pPr>
        <w:keepNext/>
        <w:jc w:val="center"/>
      </w:pPr>
      <w:r>
        <w:rPr>
          <w:noProof/>
        </w:rPr>
        <w:lastRenderedPageBreak/>
        <w:drawing>
          <wp:inline distT="0" distB="0" distL="0" distR="0" wp14:anchorId="4896E5E0" wp14:editId="37E1ECCE">
            <wp:extent cx="4667250" cy="3576064"/>
            <wp:effectExtent l="0" t="0" r="0" b="5715"/>
            <wp:docPr id="1689374218" name="Picture 2" descr="Basics - The Legend of Zelda: A Link to the Past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 The Legend of Zelda: A Link to the Past Guide - I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4672" cy="3581751"/>
                    </a:xfrm>
                    <a:prstGeom prst="rect">
                      <a:avLst/>
                    </a:prstGeom>
                    <a:noFill/>
                    <a:ln>
                      <a:noFill/>
                    </a:ln>
                  </pic:spPr>
                </pic:pic>
              </a:graphicData>
            </a:graphic>
          </wp:inline>
        </w:drawing>
      </w:r>
    </w:p>
    <w:p w14:paraId="6C22EECB" w14:textId="50E52120" w:rsidR="00A53542" w:rsidRDefault="000452F2" w:rsidP="000452F2">
      <w:pPr>
        <w:pStyle w:val="Caption"/>
        <w:jc w:val="center"/>
      </w:pPr>
      <w:r>
        <w:t xml:space="preserve">Figure </w:t>
      </w:r>
      <w:fldSimple w:instr=" SEQ Figure \* ARABIC ">
        <w:r w:rsidR="00CC0175">
          <w:rPr>
            <w:noProof/>
          </w:rPr>
          <w:t>8</w:t>
        </w:r>
      </w:fldSimple>
      <w:r>
        <w:t>: Art Style Inspired by 16bit arcade games, such as 'Zelda'</w:t>
      </w:r>
    </w:p>
    <w:p w14:paraId="3A9C62D3" w14:textId="77777777" w:rsidR="000A7BCE" w:rsidRDefault="000A7BCE" w:rsidP="000A7BCE"/>
    <w:p w14:paraId="2766098C" w14:textId="77777777" w:rsidR="000A7BCE" w:rsidRDefault="000A7BCE" w:rsidP="000A7BCE"/>
    <w:p w14:paraId="7C7A10BE" w14:textId="3844B93E" w:rsidR="000A7BCE" w:rsidRDefault="000A7BCE" w:rsidP="000A7BCE">
      <w:pPr>
        <w:pStyle w:val="Heading1"/>
      </w:pPr>
      <w:bookmarkStart w:id="14" w:name="_Toc193545718"/>
      <w:r>
        <w:t>Deployment Plan</w:t>
      </w:r>
      <w:bookmarkEnd w:id="14"/>
    </w:p>
    <w:p w14:paraId="747B32EA" w14:textId="6859E411" w:rsidR="000A7BCE" w:rsidRDefault="003778E6" w:rsidP="000A7BCE">
      <w:r>
        <w:t xml:space="preserve">The </w:t>
      </w:r>
      <w:r w:rsidR="00DA4D02">
        <w:t>deployment plan below</w:t>
      </w:r>
      <w:r>
        <w:t xml:space="preserve"> outlines two scenarios for the software </w:t>
      </w:r>
      <w:r w:rsidR="009D34DE">
        <w:t xml:space="preserve">‘Project </w:t>
      </w:r>
      <w:proofErr w:type="gramStart"/>
      <w:r w:rsidR="009D34DE">
        <w:t>RPG’,</w:t>
      </w:r>
      <w:proofErr w:type="gramEnd"/>
      <w:r w:rsidR="009D34DE">
        <w:t xml:space="preserve"> including a</w:t>
      </w:r>
      <w:r w:rsidR="00A67EBF">
        <w:t xml:space="preserve"> </w:t>
      </w:r>
      <w:r w:rsidR="00A67EBF">
        <w:t>course based one</w:t>
      </w:r>
      <w:r w:rsidR="00A67EBF">
        <w:t>, and a</w:t>
      </w:r>
      <w:r w:rsidR="009D34DE">
        <w:t xml:space="preserve"> real-world scenario</w:t>
      </w:r>
      <w:r w:rsidR="00A67EBF">
        <w:t>.</w:t>
      </w:r>
    </w:p>
    <w:p w14:paraId="2654B389" w14:textId="44BA24AE" w:rsidR="00F600DD" w:rsidRDefault="00F600DD" w:rsidP="00F600DD">
      <w:pPr>
        <w:pStyle w:val="Heading3"/>
      </w:pPr>
      <w:bookmarkStart w:id="15" w:name="_Toc193545719"/>
      <w:r>
        <w:t>Course Based</w:t>
      </w:r>
      <w:bookmarkEnd w:id="15"/>
    </w:p>
    <w:p w14:paraId="7EDE0437" w14:textId="77777777" w:rsidR="00F600DD" w:rsidRDefault="00F600DD" w:rsidP="000A7BCE"/>
    <w:p w14:paraId="034070F2" w14:textId="2B9DDB2D" w:rsidR="00A67EBF" w:rsidRDefault="00A67EBF" w:rsidP="00A67EBF">
      <w:r w:rsidRPr="004D7C92">
        <w:t xml:space="preserve">The </w:t>
      </w:r>
      <w:r w:rsidR="00DA4D02" w:rsidRPr="004D7C92">
        <w:t>status</w:t>
      </w:r>
      <w:r w:rsidRPr="004D7C92">
        <w:t xml:space="preserve"> of Project RPG</w:t>
      </w:r>
      <w:r w:rsidR="004D7C92">
        <w:t xml:space="preserve"> achieves the initial outline</w:t>
      </w:r>
      <w:r w:rsidR="00B23460">
        <w:t>d</w:t>
      </w:r>
      <w:r w:rsidR="004D7C92">
        <w:t xml:space="preserve"> objectives, which establishes a core gameplay loop that can be expanded upon to </w:t>
      </w:r>
      <w:r w:rsidR="00DA4D02">
        <w:t>increase the scope of the game, and overall enjoyment of the game process.</w:t>
      </w:r>
      <w:r w:rsidR="00AA7B9C">
        <w:t xml:space="preserve"> Deploying the project with the </w:t>
      </w:r>
      <w:r w:rsidR="00B23460">
        <w:t>course’s</w:t>
      </w:r>
      <w:r w:rsidR="00AA7B9C">
        <w:t xml:space="preserve"> outlined scope is achieved through the following steps:</w:t>
      </w:r>
    </w:p>
    <w:p w14:paraId="7A995FA2" w14:textId="2F5D2F5D" w:rsidR="00AA7B9C" w:rsidRDefault="00F600DD" w:rsidP="00F600DD">
      <w:pPr>
        <w:pStyle w:val="ListParagraph"/>
        <w:numPr>
          <w:ilvl w:val="0"/>
          <w:numId w:val="45"/>
        </w:numPr>
        <w:rPr>
          <w:b/>
          <w:bCs/>
          <w:u w:val="single"/>
        </w:rPr>
      </w:pPr>
      <w:r w:rsidRPr="00F600DD">
        <w:rPr>
          <w:b/>
          <w:bCs/>
          <w:u w:val="single"/>
        </w:rPr>
        <w:t>Finishing Project Test Plan</w:t>
      </w:r>
    </w:p>
    <w:p w14:paraId="2B9C7DC5" w14:textId="08BE29FA" w:rsidR="00F600DD" w:rsidRDefault="00F600DD" w:rsidP="00F600DD">
      <w:pPr>
        <w:ind w:left="720"/>
      </w:pPr>
      <w:r w:rsidRPr="00F600DD">
        <w:lastRenderedPageBreak/>
        <w:t>Finishing the outlined test plan and test cases is critical to ensure that the game meets the initial established project requirements, and functions in the environment it was intended for.</w:t>
      </w:r>
      <w:r>
        <w:t xml:space="preserve"> After the</w:t>
      </w:r>
      <w:r w:rsidR="00B52D59">
        <w:t xml:space="preserve"> initial round of testing and regression has been completed, the game can </w:t>
      </w:r>
      <w:r w:rsidR="005142A4">
        <w:t>start the next steps for deployment</w:t>
      </w:r>
      <w:r w:rsidR="00B23460">
        <w:t>.</w:t>
      </w:r>
    </w:p>
    <w:p w14:paraId="456F6EF4" w14:textId="1C5D454E" w:rsidR="005142A4" w:rsidRPr="00BE321B" w:rsidRDefault="005142A4" w:rsidP="005142A4">
      <w:pPr>
        <w:pStyle w:val="ListParagraph"/>
        <w:numPr>
          <w:ilvl w:val="0"/>
          <w:numId w:val="45"/>
        </w:numPr>
        <w:rPr>
          <w:b/>
          <w:bCs/>
          <w:u w:val="single"/>
        </w:rPr>
      </w:pPr>
      <w:r w:rsidRPr="00BE321B">
        <w:rPr>
          <w:b/>
          <w:bCs/>
          <w:u w:val="single"/>
        </w:rPr>
        <w:t>Creating a Deployment Environment Object:</w:t>
      </w:r>
    </w:p>
    <w:p w14:paraId="2EA6B892" w14:textId="72ECB725" w:rsidR="005142A4" w:rsidRDefault="00432A58" w:rsidP="005142A4">
      <w:pPr>
        <w:ind w:left="720"/>
      </w:pPr>
      <w:r>
        <w:t xml:space="preserve">Once the game is in </w:t>
      </w:r>
      <w:proofErr w:type="gramStart"/>
      <w:r>
        <w:t xml:space="preserve">a </w:t>
      </w:r>
      <w:r w:rsidR="00BE321B">
        <w:t>complete</w:t>
      </w:r>
      <w:proofErr w:type="gramEnd"/>
      <w:r>
        <w:t xml:space="preserve"> state, </w:t>
      </w:r>
      <w:r w:rsidR="00586EBA">
        <w:t xml:space="preserve">I (the developer) can begin registering the object </w:t>
      </w:r>
      <w:r w:rsidR="002E2EDD">
        <w:t>on the PC gaming platform ‘Steam’.</w:t>
      </w:r>
      <w:r w:rsidR="00B52F66">
        <w:t xml:space="preserve"> Steam is the </w:t>
      </w:r>
      <w:r w:rsidR="00BE321B">
        <w:t>leading global</w:t>
      </w:r>
      <w:r w:rsidR="00B52F66">
        <w:t xml:space="preserve"> </w:t>
      </w:r>
      <w:r w:rsidR="00CE7F5B">
        <w:t>deployment platform for computer gaming, and</w:t>
      </w:r>
      <w:r w:rsidR="00FA5820">
        <w:t xml:space="preserve"> gives developers comprehensive control over the phase</w:t>
      </w:r>
      <w:r w:rsidR="0001785A">
        <w:t xml:space="preserve">, price and marketing of the product. Other deployment platforms, such as EA, </w:t>
      </w:r>
      <w:r w:rsidR="00BE321B">
        <w:t>Microsoft</w:t>
      </w:r>
      <w:r w:rsidR="0001785A">
        <w:t xml:space="preserve"> and Sony require that a game is already in an established state before deployment can begin on those platforms.</w:t>
      </w:r>
    </w:p>
    <w:p w14:paraId="29F69DA8" w14:textId="06790726" w:rsidR="0001785A" w:rsidRDefault="0001785A" w:rsidP="005142A4">
      <w:pPr>
        <w:ind w:left="720"/>
      </w:pPr>
      <w:r>
        <w:t xml:space="preserve">The first step in creating an object on Steam is to </w:t>
      </w:r>
      <w:r w:rsidR="008364B8">
        <w:t>provide all the information required for a user to download, such as:</w:t>
      </w:r>
    </w:p>
    <w:p w14:paraId="53E1ACBC" w14:textId="3153E757" w:rsidR="008364B8" w:rsidRDefault="008364B8" w:rsidP="008364B8">
      <w:pPr>
        <w:pStyle w:val="ListParagraph"/>
        <w:numPr>
          <w:ilvl w:val="1"/>
          <w:numId w:val="41"/>
        </w:numPr>
      </w:pPr>
      <w:r>
        <w:t>Source code</w:t>
      </w:r>
    </w:p>
    <w:p w14:paraId="4E66B6D2" w14:textId="134463A4" w:rsidR="008364B8" w:rsidRDefault="00850E31" w:rsidP="008364B8">
      <w:pPr>
        <w:pStyle w:val="ListParagraph"/>
        <w:numPr>
          <w:ilvl w:val="1"/>
          <w:numId w:val="41"/>
        </w:numPr>
      </w:pPr>
      <w:r>
        <w:t>Launch Icons</w:t>
      </w:r>
    </w:p>
    <w:p w14:paraId="7E92A6B9" w14:textId="515C5424" w:rsidR="00850E31" w:rsidRDefault="00850E31" w:rsidP="008364B8">
      <w:pPr>
        <w:pStyle w:val="ListParagraph"/>
        <w:numPr>
          <w:ilvl w:val="1"/>
          <w:numId w:val="41"/>
        </w:numPr>
      </w:pPr>
      <w:r>
        <w:t>Background Images</w:t>
      </w:r>
    </w:p>
    <w:p w14:paraId="60C81D89" w14:textId="488E27A2" w:rsidR="00850E31" w:rsidRDefault="00850E31" w:rsidP="008364B8">
      <w:pPr>
        <w:pStyle w:val="ListParagraph"/>
        <w:numPr>
          <w:ilvl w:val="1"/>
          <w:numId w:val="41"/>
        </w:numPr>
      </w:pPr>
      <w:r>
        <w:t>Game description</w:t>
      </w:r>
    </w:p>
    <w:p w14:paraId="7D9D990A" w14:textId="092131A8" w:rsidR="00850E31" w:rsidRDefault="00850E31" w:rsidP="008364B8">
      <w:pPr>
        <w:pStyle w:val="ListParagraph"/>
        <w:numPr>
          <w:ilvl w:val="1"/>
          <w:numId w:val="41"/>
        </w:numPr>
      </w:pPr>
      <w:r>
        <w:t>Recommended and Minimum Computer Specifications</w:t>
      </w:r>
    </w:p>
    <w:p w14:paraId="52454710" w14:textId="39C926A0" w:rsidR="00850E31" w:rsidRDefault="00850E31" w:rsidP="008364B8">
      <w:pPr>
        <w:pStyle w:val="ListParagraph"/>
        <w:numPr>
          <w:ilvl w:val="1"/>
          <w:numId w:val="41"/>
        </w:numPr>
      </w:pPr>
      <w:r>
        <w:t xml:space="preserve">Current Product Phase (Alpha, Beta, </w:t>
      </w:r>
      <w:proofErr w:type="spellStart"/>
      <w:r w:rsidR="00DA6028">
        <w:t>etc</w:t>
      </w:r>
      <w:proofErr w:type="spellEnd"/>
      <w:r w:rsidR="00DA6028">
        <w:t>)</w:t>
      </w:r>
    </w:p>
    <w:p w14:paraId="515C7B72" w14:textId="76FD23DB" w:rsidR="00DA6028" w:rsidRDefault="00DA6028" w:rsidP="00DA6028">
      <w:pPr>
        <w:pStyle w:val="ListParagraph"/>
        <w:numPr>
          <w:ilvl w:val="1"/>
          <w:numId w:val="41"/>
        </w:numPr>
      </w:pPr>
      <w:r>
        <w:t>Pricing</w:t>
      </w:r>
    </w:p>
    <w:p w14:paraId="7D72AC22" w14:textId="77777777" w:rsidR="008814D3" w:rsidRDefault="008814D3" w:rsidP="008814D3">
      <w:pPr>
        <w:pStyle w:val="ListParagraph"/>
        <w:ind w:left="1440"/>
      </w:pPr>
    </w:p>
    <w:p w14:paraId="34BFCEC3" w14:textId="119D8D14" w:rsidR="00DA6028" w:rsidRDefault="00DA6028" w:rsidP="00DA6028">
      <w:pPr>
        <w:pStyle w:val="ListParagraph"/>
      </w:pPr>
      <w:r>
        <w:t>With all this information provide</w:t>
      </w:r>
      <w:r w:rsidR="00B23460">
        <w:t>d</w:t>
      </w:r>
      <w:r>
        <w:t xml:space="preserve"> </w:t>
      </w:r>
      <w:r w:rsidR="00B23460">
        <w:t xml:space="preserve">and a registration fee of $100 USD, </w:t>
      </w:r>
      <w:r>
        <w:t xml:space="preserve">the game object can be uploaded to </w:t>
      </w:r>
      <w:r w:rsidR="00B23460">
        <w:t>Steam</w:t>
      </w:r>
      <w:r>
        <w:t xml:space="preserve"> for anyone to download</w:t>
      </w:r>
      <w:r w:rsidR="00BE321B">
        <w:t>.</w:t>
      </w:r>
      <w:r w:rsidR="00524BD7">
        <w:t xml:space="preserve"> Once the game is available for download or purchase, the user will be able to download the game, and launch the game on the PC, assuming the specifications are met.</w:t>
      </w:r>
    </w:p>
    <w:p w14:paraId="120B3FDD" w14:textId="77777777" w:rsidR="00524BD7" w:rsidRDefault="00524BD7" w:rsidP="00DA6028">
      <w:pPr>
        <w:pStyle w:val="ListParagraph"/>
      </w:pPr>
    </w:p>
    <w:p w14:paraId="169D3709" w14:textId="5456B4B7" w:rsidR="008814D3" w:rsidRDefault="00524BD7" w:rsidP="00524BD7">
      <w:pPr>
        <w:pStyle w:val="Heading3"/>
      </w:pPr>
      <w:bookmarkStart w:id="16" w:name="_Toc193545720"/>
      <w:r>
        <w:t>Real World</w:t>
      </w:r>
      <w:bookmarkEnd w:id="16"/>
    </w:p>
    <w:p w14:paraId="79055916" w14:textId="1DF8BF7B" w:rsidR="002701D3" w:rsidRDefault="002701D3" w:rsidP="000A7BCE">
      <w:r>
        <w:t xml:space="preserve">The process of Indie-Game Development often spans </w:t>
      </w:r>
      <w:r w:rsidR="00B23460">
        <w:t>many</w:t>
      </w:r>
      <w:r>
        <w:t xml:space="preserve"> </w:t>
      </w:r>
      <w:r w:rsidR="00524BD7">
        <w:t>years and</w:t>
      </w:r>
      <w:r w:rsidR="00325CC5">
        <w:t xml:space="preserve"> requires meticulous planning to increase the </w:t>
      </w:r>
      <w:r w:rsidR="00524BD7">
        <w:t>individuals’</w:t>
      </w:r>
      <w:r w:rsidR="00325CC5">
        <w:t xml:space="preserve"> odds of success in the game development market.</w:t>
      </w:r>
      <w:r w:rsidR="0088489F">
        <w:t xml:space="preserve"> The deployment plan listed below outlines these steps </w:t>
      </w:r>
      <w:r w:rsidR="00084CC4">
        <w:t>assuming this amount of time and planning is available to the individual</w:t>
      </w:r>
      <w:r w:rsidR="00524BD7">
        <w:t>.</w:t>
      </w:r>
    </w:p>
    <w:p w14:paraId="39F3C586" w14:textId="6C9892DC" w:rsidR="007717C7" w:rsidRDefault="007717C7" w:rsidP="000A7BCE">
      <w:r>
        <w:t xml:space="preserve">Assuming Project RPG was </w:t>
      </w:r>
      <w:proofErr w:type="gramStart"/>
      <w:r>
        <w:t>budget</w:t>
      </w:r>
      <w:r w:rsidR="00B23460">
        <w:t>ed</w:t>
      </w:r>
      <w:proofErr w:type="gramEnd"/>
      <w:r>
        <w:t xml:space="preserve"> multiple years of development and deployment, the </w:t>
      </w:r>
      <w:r w:rsidR="00B23460">
        <w:t>d</w:t>
      </w:r>
      <w:r w:rsidR="00C43744">
        <w:t xml:space="preserve">eployment </w:t>
      </w:r>
      <w:r w:rsidR="00B23460">
        <w:t>p</w:t>
      </w:r>
      <w:r w:rsidR="00C43744">
        <w:t>lan would resemble the following steps:</w:t>
      </w:r>
    </w:p>
    <w:p w14:paraId="47521FFD" w14:textId="64BC44AC" w:rsidR="00C43744" w:rsidRDefault="00C43744" w:rsidP="00C43744">
      <w:pPr>
        <w:pStyle w:val="ListParagraph"/>
        <w:numPr>
          <w:ilvl w:val="0"/>
          <w:numId w:val="46"/>
        </w:numPr>
        <w:rPr>
          <w:b/>
          <w:bCs/>
          <w:u w:val="single"/>
        </w:rPr>
      </w:pPr>
      <w:r w:rsidRPr="00F600DD">
        <w:rPr>
          <w:b/>
          <w:bCs/>
          <w:u w:val="single"/>
        </w:rPr>
        <w:t>Finishing Project Test Plan</w:t>
      </w:r>
      <w:r>
        <w:rPr>
          <w:b/>
          <w:bCs/>
          <w:u w:val="single"/>
        </w:rPr>
        <w:t xml:space="preserve"> (Repeat: See Above)</w:t>
      </w:r>
    </w:p>
    <w:p w14:paraId="0D9D807C" w14:textId="219409AF" w:rsidR="00C43744" w:rsidRDefault="005B1453" w:rsidP="00C43744">
      <w:pPr>
        <w:pStyle w:val="ListParagraph"/>
        <w:numPr>
          <w:ilvl w:val="0"/>
          <w:numId w:val="46"/>
        </w:numPr>
        <w:rPr>
          <w:b/>
          <w:bCs/>
          <w:u w:val="single"/>
        </w:rPr>
      </w:pPr>
      <w:r>
        <w:rPr>
          <w:b/>
          <w:bCs/>
          <w:u w:val="single"/>
        </w:rPr>
        <w:t xml:space="preserve">Continued </w:t>
      </w:r>
      <w:r w:rsidR="00B23460">
        <w:rPr>
          <w:b/>
          <w:bCs/>
          <w:u w:val="single"/>
        </w:rPr>
        <w:t>d</w:t>
      </w:r>
      <w:r>
        <w:rPr>
          <w:b/>
          <w:bCs/>
          <w:u w:val="single"/>
        </w:rPr>
        <w:t>evelopment for future Improvement:</w:t>
      </w:r>
    </w:p>
    <w:p w14:paraId="4815292C" w14:textId="5FB742E8" w:rsidR="005B1453" w:rsidRDefault="005B1453" w:rsidP="005B1453">
      <w:pPr>
        <w:ind w:left="720"/>
      </w:pPr>
      <w:r w:rsidRPr="005B1453">
        <w:t xml:space="preserve">With the core gameplay loop confirmed, adding </w:t>
      </w:r>
      <w:proofErr w:type="gramStart"/>
      <w:r w:rsidRPr="005B1453">
        <w:t>the future</w:t>
      </w:r>
      <w:proofErr w:type="gramEnd"/>
      <w:r w:rsidRPr="005B1453">
        <w:t xml:space="preserve"> improvement</w:t>
      </w:r>
      <w:r w:rsidR="00B23460">
        <w:t>s</w:t>
      </w:r>
      <w:r w:rsidRPr="005B1453">
        <w:t xml:space="preserve"> to the game is critical to ensure the game can thrive in the game world, and provide hours or repetitive fun gameplay.</w:t>
      </w:r>
      <w:r w:rsidR="00DC4A46">
        <w:t xml:space="preserve"> For this step, I would budget an additional 2 years to </w:t>
      </w:r>
      <w:r w:rsidR="00B23460">
        <w:t>implement</w:t>
      </w:r>
      <w:r w:rsidR="00DC4A46">
        <w:t xml:space="preserve"> the following features to the game:</w:t>
      </w:r>
    </w:p>
    <w:p w14:paraId="7D4CCA0E" w14:textId="33A1C3F0" w:rsidR="00DC4A46" w:rsidRDefault="00EB2E80" w:rsidP="00EB2E80">
      <w:pPr>
        <w:pStyle w:val="ListParagraph"/>
        <w:numPr>
          <w:ilvl w:val="0"/>
          <w:numId w:val="47"/>
        </w:numPr>
      </w:pPr>
      <w:r>
        <w:lastRenderedPageBreak/>
        <w:t>Local Save Storage</w:t>
      </w:r>
    </w:p>
    <w:p w14:paraId="0657D3A2" w14:textId="77095DC5" w:rsidR="00C43744" w:rsidRDefault="00334884" w:rsidP="000A7BCE">
      <w:pPr>
        <w:pStyle w:val="ListParagraph"/>
        <w:numPr>
          <w:ilvl w:val="0"/>
          <w:numId w:val="47"/>
        </w:numPr>
      </w:pPr>
      <w:r>
        <w:t xml:space="preserve">Assortment of different gaming products (Games, consoles, controllers, </w:t>
      </w:r>
      <w:proofErr w:type="spellStart"/>
      <w:r>
        <w:t>etc</w:t>
      </w:r>
      <w:proofErr w:type="spellEnd"/>
      <w:r>
        <w:t>)</w:t>
      </w:r>
    </w:p>
    <w:p w14:paraId="084A3C30" w14:textId="4822F2C9" w:rsidR="006E0A36" w:rsidRDefault="00F63A49" w:rsidP="000A7BCE">
      <w:pPr>
        <w:pStyle w:val="ListParagraph"/>
        <w:numPr>
          <w:ilvl w:val="0"/>
          <w:numId w:val="47"/>
        </w:numPr>
      </w:pPr>
      <w:r>
        <w:t>C</w:t>
      </w:r>
      <w:r w:rsidR="006E0A36">
        <w:t xml:space="preserve">ondition </w:t>
      </w:r>
      <w:r w:rsidR="00B23460">
        <w:t>features</w:t>
      </w:r>
      <w:r w:rsidR="006E0A36">
        <w:t xml:space="preserve"> (damaged, poor, like-new, </w:t>
      </w:r>
      <w:proofErr w:type="spellStart"/>
      <w:r w:rsidR="006E0A36">
        <w:t>etc</w:t>
      </w:r>
      <w:proofErr w:type="spellEnd"/>
      <w:r w:rsidR="006E0A36">
        <w:t>)</w:t>
      </w:r>
    </w:p>
    <w:p w14:paraId="0B3B8756" w14:textId="0CB88C42" w:rsidR="006E0A36" w:rsidRDefault="00F63A49" w:rsidP="000A7BCE">
      <w:pPr>
        <w:pStyle w:val="ListParagraph"/>
        <w:numPr>
          <w:ilvl w:val="0"/>
          <w:numId w:val="47"/>
        </w:numPr>
      </w:pPr>
      <w:r>
        <w:t>R</w:t>
      </w:r>
      <w:r w:rsidR="00201E1E">
        <w:t>efurbishment center</w:t>
      </w:r>
    </w:p>
    <w:p w14:paraId="507D537F" w14:textId="56627B9E" w:rsidR="00F63A49" w:rsidRDefault="00B23460" w:rsidP="00F63A49">
      <w:pPr>
        <w:pStyle w:val="ListParagraph"/>
        <w:numPr>
          <w:ilvl w:val="0"/>
          <w:numId w:val="47"/>
        </w:numPr>
      </w:pPr>
      <w:r>
        <w:t>Unlockable</w:t>
      </w:r>
      <w:r w:rsidR="00201E1E">
        <w:t xml:space="preserve"> </w:t>
      </w:r>
      <w:r w:rsidR="000C5E85">
        <w:t xml:space="preserve">Items </w:t>
      </w:r>
      <w:r w:rsidR="00201E1E">
        <w:t>(staff, better equipment,</w:t>
      </w:r>
      <w:r w:rsidR="00F63A49">
        <w:t xml:space="preserve"> </w:t>
      </w:r>
      <w:proofErr w:type="spellStart"/>
      <w:r w:rsidR="00F63A49">
        <w:t>etc</w:t>
      </w:r>
      <w:proofErr w:type="spellEnd"/>
      <w:r w:rsidR="00F63A49">
        <w:t>)</w:t>
      </w:r>
    </w:p>
    <w:p w14:paraId="165DA07A" w14:textId="327B149B" w:rsidR="00F63A49" w:rsidRDefault="00F63A49" w:rsidP="00F63A49">
      <w:pPr>
        <w:pStyle w:val="ListParagraph"/>
        <w:numPr>
          <w:ilvl w:val="0"/>
          <w:numId w:val="47"/>
        </w:numPr>
      </w:pPr>
      <w:r>
        <w:t>Achievements</w:t>
      </w:r>
    </w:p>
    <w:p w14:paraId="3C227748" w14:textId="2EA6D7AA" w:rsidR="00F63A49" w:rsidRDefault="00EB225A" w:rsidP="00F63A49">
      <w:pPr>
        <w:pStyle w:val="ListParagraph"/>
        <w:numPr>
          <w:ilvl w:val="0"/>
          <w:numId w:val="47"/>
        </w:numPr>
      </w:pPr>
      <w:r>
        <w:t>Bidding system for eBay store</w:t>
      </w:r>
    </w:p>
    <w:p w14:paraId="5E0201ED" w14:textId="1E2D9070" w:rsidR="00EB225A" w:rsidRDefault="00EB225A" w:rsidP="00F63A49">
      <w:pPr>
        <w:pStyle w:val="ListParagraph"/>
        <w:numPr>
          <w:ilvl w:val="0"/>
          <w:numId w:val="47"/>
        </w:numPr>
      </w:pPr>
      <w:r>
        <w:t>Day/night cycle</w:t>
      </w:r>
    </w:p>
    <w:p w14:paraId="19EB3D12" w14:textId="3CDDF665" w:rsidR="00EB225A" w:rsidRDefault="00EB225A" w:rsidP="00F63A49">
      <w:pPr>
        <w:pStyle w:val="ListParagraph"/>
        <w:numPr>
          <w:ilvl w:val="0"/>
          <w:numId w:val="47"/>
        </w:numPr>
      </w:pPr>
      <w:r>
        <w:t>Player Fatigue</w:t>
      </w:r>
    </w:p>
    <w:p w14:paraId="32E5D8F9" w14:textId="45890CD6" w:rsidR="00EB225A" w:rsidRDefault="00561A3E" w:rsidP="00F63A49">
      <w:pPr>
        <w:pStyle w:val="ListParagraph"/>
        <w:numPr>
          <w:ilvl w:val="0"/>
          <w:numId w:val="47"/>
        </w:numPr>
      </w:pPr>
      <w:r>
        <w:t>Customer review system</w:t>
      </w:r>
    </w:p>
    <w:p w14:paraId="5F377786" w14:textId="32618E38" w:rsidR="00561A3E" w:rsidRDefault="00561A3E" w:rsidP="00F63A49">
      <w:pPr>
        <w:pStyle w:val="ListParagraph"/>
        <w:numPr>
          <w:ilvl w:val="0"/>
          <w:numId w:val="47"/>
        </w:numPr>
      </w:pPr>
      <w:r>
        <w:t>Delivery options</w:t>
      </w:r>
    </w:p>
    <w:p w14:paraId="1E936A94" w14:textId="3FD2B8DD" w:rsidR="00561A3E" w:rsidRDefault="00561A3E" w:rsidP="00561A3E"/>
    <w:p w14:paraId="4F5CD8E6" w14:textId="255BA84A" w:rsidR="00561A3E" w:rsidRPr="008A3154" w:rsidRDefault="00561A3E" w:rsidP="00561A3E">
      <w:pPr>
        <w:pStyle w:val="ListParagraph"/>
        <w:numPr>
          <w:ilvl w:val="0"/>
          <w:numId w:val="46"/>
        </w:numPr>
        <w:rPr>
          <w:b/>
          <w:bCs/>
          <w:u w:val="single"/>
        </w:rPr>
      </w:pPr>
      <w:r w:rsidRPr="008A3154">
        <w:rPr>
          <w:b/>
          <w:bCs/>
          <w:u w:val="single"/>
        </w:rPr>
        <w:t>Robust Test Plan and Testing Cases:</w:t>
      </w:r>
    </w:p>
    <w:p w14:paraId="5679F9E6" w14:textId="47EB3973" w:rsidR="00561A3E" w:rsidRDefault="00561A3E" w:rsidP="00561A3E">
      <w:pPr>
        <w:pStyle w:val="ListParagraph"/>
      </w:pPr>
      <w:r>
        <w:t xml:space="preserve">It will be important to repeat the testing plan outlined above, but with </w:t>
      </w:r>
      <w:r w:rsidR="000C5E85">
        <w:t xml:space="preserve">extensive user feedback </w:t>
      </w:r>
      <w:proofErr w:type="gramStart"/>
      <w:r w:rsidR="000C5E85">
        <w:t>criteria;</w:t>
      </w:r>
      <w:proofErr w:type="gramEnd"/>
      <w:r w:rsidR="008A3154">
        <w:t xml:space="preserve"> extending </w:t>
      </w:r>
      <w:r w:rsidR="000C5E85">
        <w:t>ten</w:t>
      </w:r>
      <w:r w:rsidR="008A3154">
        <w:t>s, if not hundreds of players.</w:t>
      </w:r>
    </w:p>
    <w:p w14:paraId="22C42BC6" w14:textId="77777777" w:rsidR="008A3154" w:rsidRDefault="008A3154" w:rsidP="00561A3E">
      <w:pPr>
        <w:pStyle w:val="ListParagraph"/>
      </w:pPr>
    </w:p>
    <w:p w14:paraId="538E7743" w14:textId="13202AA5" w:rsidR="008A3154" w:rsidRPr="00BE321B" w:rsidRDefault="008A3154" w:rsidP="008A3154">
      <w:pPr>
        <w:pStyle w:val="ListParagraph"/>
        <w:numPr>
          <w:ilvl w:val="0"/>
          <w:numId w:val="45"/>
        </w:numPr>
        <w:rPr>
          <w:b/>
          <w:bCs/>
          <w:u w:val="single"/>
        </w:rPr>
      </w:pPr>
      <w:r w:rsidRPr="00BE321B">
        <w:rPr>
          <w:b/>
          <w:bCs/>
          <w:u w:val="single"/>
        </w:rPr>
        <w:t>Creating a Deployment Environment Object</w:t>
      </w:r>
      <w:r>
        <w:rPr>
          <w:b/>
          <w:bCs/>
          <w:u w:val="single"/>
        </w:rPr>
        <w:t xml:space="preserve"> (Repeat: see </w:t>
      </w:r>
      <w:r w:rsidR="000C5E85">
        <w:rPr>
          <w:b/>
          <w:bCs/>
          <w:u w:val="single"/>
        </w:rPr>
        <w:t>a</w:t>
      </w:r>
      <w:r>
        <w:rPr>
          <w:b/>
          <w:bCs/>
          <w:u w:val="single"/>
        </w:rPr>
        <w:t>bove)</w:t>
      </w:r>
    </w:p>
    <w:p w14:paraId="60553075" w14:textId="555E6476" w:rsidR="008A3154" w:rsidRDefault="008A3154" w:rsidP="008512E3"/>
    <w:p w14:paraId="7C8CFD57" w14:textId="7F0A6AB0" w:rsidR="008A3154" w:rsidRDefault="008A3154" w:rsidP="008A3154">
      <w:pPr>
        <w:pStyle w:val="ListParagraph"/>
        <w:numPr>
          <w:ilvl w:val="0"/>
          <w:numId w:val="46"/>
        </w:numPr>
        <w:rPr>
          <w:b/>
          <w:bCs/>
          <w:u w:val="single"/>
        </w:rPr>
      </w:pPr>
      <w:r w:rsidRPr="008A3154">
        <w:rPr>
          <w:b/>
          <w:bCs/>
          <w:u w:val="single"/>
        </w:rPr>
        <w:t>Attending conferences</w:t>
      </w:r>
    </w:p>
    <w:p w14:paraId="26B5D78F" w14:textId="31700C5B" w:rsidR="008A3154" w:rsidRDefault="008512E3" w:rsidP="008512E3">
      <w:pPr>
        <w:pStyle w:val="ListParagraph"/>
      </w:pPr>
      <w:r w:rsidRPr="008512E3">
        <w:t xml:space="preserve">Marketing is critical for game development. Most starting indie game developers do not have the funds to </w:t>
      </w:r>
      <w:r w:rsidR="00AA0B8F" w:rsidRPr="008512E3">
        <w:t>financially</w:t>
      </w:r>
      <w:r w:rsidRPr="008512E3">
        <w:t xml:space="preserve"> market their product heavily, so it is important to attend game conferences and shows to gain a following for your product.</w:t>
      </w:r>
    </w:p>
    <w:p w14:paraId="54BE0679" w14:textId="77777777" w:rsidR="008512E3" w:rsidRDefault="008512E3" w:rsidP="008512E3">
      <w:pPr>
        <w:pStyle w:val="ListParagraph"/>
      </w:pPr>
    </w:p>
    <w:p w14:paraId="5C802695" w14:textId="7EF97443" w:rsidR="008512E3" w:rsidRDefault="008512E3" w:rsidP="008512E3">
      <w:pPr>
        <w:pStyle w:val="ListParagraph"/>
        <w:numPr>
          <w:ilvl w:val="0"/>
          <w:numId w:val="46"/>
        </w:numPr>
        <w:rPr>
          <w:b/>
          <w:bCs/>
          <w:u w:val="single"/>
        </w:rPr>
      </w:pPr>
      <w:r w:rsidRPr="008512E3">
        <w:rPr>
          <w:b/>
          <w:bCs/>
          <w:u w:val="single"/>
        </w:rPr>
        <w:t>Continued Support and Development</w:t>
      </w:r>
    </w:p>
    <w:p w14:paraId="02319936" w14:textId="139AFF55" w:rsidR="008512E3" w:rsidRDefault="008512E3" w:rsidP="008512E3">
      <w:pPr>
        <w:ind w:left="720"/>
      </w:pPr>
      <w:r w:rsidRPr="00AA0B8F">
        <w:t xml:space="preserve">It is important in the indie game market to continue supporting the game throughout the </w:t>
      </w:r>
      <w:proofErr w:type="gramStart"/>
      <w:r w:rsidRPr="00AA0B8F">
        <w:t>games</w:t>
      </w:r>
      <w:proofErr w:type="gramEnd"/>
      <w:r w:rsidRPr="00AA0B8F">
        <w:t xml:space="preserve"> lifecycle. This can help prevent negative feedback, as well as </w:t>
      </w:r>
      <w:r w:rsidR="00AA0B8F" w:rsidRPr="00AA0B8F">
        <w:t>continue</w:t>
      </w:r>
      <w:r w:rsidRPr="00AA0B8F">
        <w:t xml:space="preserve"> to </w:t>
      </w:r>
      <w:r w:rsidR="000C5E85">
        <w:t>generate</w:t>
      </w:r>
      <w:r w:rsidR="00046B4E" w:rsidRPr="00AA0B8F">
        <w:t xml:space="preserve"> revenue throughout the course of the game. Having a robust and functioning </w:t>
      </w:r>
      <w:r w:rsidR="00AA0B8F" w:rsidRPr="00AA0B8F">
        <w:t xml:space="preserve">product </w:t>
      </w:r>
      <w:r w:rsidR="000C5E85">
        <w:t>can</w:t>
      </w:r>
      <w:r w:rsidR="00046B4E" w:rsidRPr="00AA0B8F">
        <w:t xml:space="preserve"> propel an indie-game developer to </w:t>
      </w:r>
      <w:r w:rsidR="00AA0B8F" w:rsidRPr="00AA0B8F">
        <w:t>develop more games and establish a cumulative revenue stream.</w:t>
      </w:r>
    </w:p>
    <w:p w14:paraId="1F53CCE3" w14:textId="77777777" w:rsidR="006C1519" w:rsidRDefault="006C1519" w:rsidP="008512E3">
      <w:pPr>
        <w:ind w:left="720"/>
      </w:pPr>
    </w:p>
    <w:p w14:paraId="06238521" w14:textId="5D37D3A4" w:rsidR="006C1519" w:rsidRDefault="006C1519" w:rsidP="006C1519">
      <w:pPr>
        <w:pStyle w:val="Heading1"/>
      </w:pPr>
      <w:bookmarkStart w:id="17" w:name="_Toc193545721"/>
      <w:r>
        <w:t>Version Control History</w:t>
      </w:r>
      <w:bookmarkEnd w:id="17"/>
    </w:p>
    <w:p w14:paraId="161386B5" w14:textId="20E80578" w:rsidR="006C1519" w:rsidRDefault="006C1519" w:rsidP="006C1519">
      <w:r>
        <w:t xml:space="preserve">Project RPG </w:t>
      </w:r>
      <w:r w:rsidR="006C2309">
        <w:t>is</w:t>
      </w:r>
      <w:r>
        <w:t xml:space="preserve"> revision control</w:t>
      </w:r>
      <w:r w:rsidR="006C2309">
        <w:t xml:space="preserve">led through Git. Details on the </w:t>
      </w:r>
      <w:proofErr w:type="spellStart"/>
      <w:r w:rsidR="006C2309">
        <w:t>Github</w:t>
      </w:r>
      <w:proofErr w:type="spellEnd"/>
      <w:r w:rsidR="006C2309">
        <w:t xml:space="preserve"> storage are outlined in the Source Code section above.</w:t>
      </w:r>
    </w:p>
    <w:p w14:paraId="5870AC8E" w14:textId="77777777" w:rsidR="00BD0F33" w:rsidRDefault="00BD0F33" w:rsidP="006C1519"/>
    <w:p w14:paraId="18EC06EF" w14:textId="3C9EC14B" w:rsidR="00BD0F33" w:rsidRDefault="00BD0F33" w:rsidP="00BD0F33">
      <w:pPr>
        <w:pStyle w:val="Heading1"/>
      </w:pPr>
      <w:bookmarkStart w:id="18" w:name="_Toc193545722"/>
      <w:r>
        <w:lastRenderedPageBreak/>
        <w:t>Weekly Progress Reports</w:t>
      </w:r>
      <w:bookmarkEnd w:id="18"/>
    </w:p>
    <w:p w14:paraId="52F55ACF" w14:textId="3DD880CD" w:rsidR="00BD0F33" w:rsidRDefault="00BD0F33" w:rsidP="00BD0F33">
      <w:r>
        <w:t xml:space="preserve">Weekly Progress Reports are submitted </w:t>
      </w:r>
      <w:r w:rsidR="00227FCA">
        <w:t xml:space="preserve">on Tuesdays or Wednesdays </w:t>
      </w:r>
      <w:r>
        <w:t>and maintained through the Canvas Assignment</w:t>
      </w:r>
      <w:r w:rsidR="00CC0175">
        <w:t xml:space="preserve"> (example below)</w:t>
      </w:r>
    </w:p>
    <w:p w14:paraId="3A0A7D03" w14:textId="77777777" w:rsidR="00CC0175" w:rsidRDefault="00CC0175" w:rsidP="00CC0175">
      <w:pPr>
        <w:keepNext/>
        <w:jc w:val="center"/>
      </w:pPr>
      <w:r w:rsidRPr="00CC0175">
        <w:drawing>
          <wp:inline distT="0" distB="0" distL="0" distR="0" wp14:anchorId="76D01AE0" wp14:editId="67969BD2">
            <wp:extent cx="6858000" cy="5296535"/>
            <wp:effectExtent l="0" t="0" r="0" b="0"/>
            <wp:docPr id="21253734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73443" name="Picture 1" descr="A screenshot of a computer&#10;&#10;AI-generated content may be incorrect."/>
                    <pic:cNvPicPr/>
                  </pic:nvPicPr>
                  <pic:blipFill>
                    <a:blip r:embed="rId22"/>
                    <a:stretch>
                      <a:fillRect/>
                    </a:stretch>
                  </pic:blipFill>
                  <pic:spPr>
                    <a:xfrm>
                      <a:off x="0" y="0"/>
                      <a:ext cx="6858000" cy="5296535"/>
                    </a:xfrm>
                    <a:prstGeom prst="rect">
                      <a:avLst/>
                    </a:prstGeom>
                  </pic:spPr>
                </pic:pic>
              </a:graphicData>
            </a:graphic>
          </wp:inline>
        </w:drawing>
      </w:r>
    </w:p>
    <w:p w14:paraId="5646620B" w14:textId="3D447038" w:rsidR="00CC0175" w:rsidRPr="00BD0F33" w:rsidRDefault="00CC0175" w:rsidP="00CC0175">
      <w:pPr>
        <w:pStyle w:val="Caption"/>
        <w:jc w:val="center"/>
      </w:pPr>
      <w:r>
        <w:t xml:space="preserve">Figure </w:t>
      </w:r>
      <w:fldSimple w:instr=" SEQ Figure \* ARABIC ">
        <w:r>
          <w:rPr>
            <w:noProof/>
          </w:rPr>
          <w:t>9</w:t>
        </w:r>
      </w:fldSimple>
      <w:r>
        <w:t>: Example of Weekly Status Report</w:t>
      </w:r>
    </w:p>
    <w:p w14:paraId="7E51886F" w14:textId="77777777" w:rsidR="00BD0F33" w:rsidRDefault="00BD0F33" w:rsidP="006C1519"/>
    <w:p w14:paraId="2265CB30" w14:textId="1F118164" w:rsidR="00165A51" w:rsidRDefault="00165A51" w:rsidP="00165A51">
      <w:pPr>
        <w:pStyle w:val="Heading1"/>
      </w:pPr>
      <w:bookmarkStart w:id="19" w:name="_Toc193545723"/>
      <w:r>
        <w:lastRenderedPageBreak/>
        <w:t>Integration &amp; Testing Report</w:t>
      </w:r>
      <w:bookmarkEnd w:id="19"/>
    </w:p>
    <w:p w14:paraId="1576B633" w14:textId="77777777" w:rsidR="00EC0F3B" w:rsidRDefault="00EC0F3B" w:rsidP="00165A51"/>
    <w:p w14:paraId="4E7D9674" w14:textId="5385D20D" w:rsidR="00F20D61" w:rsidRDefault="00F20D61" w:rsidP="00F20D61">
      <w:pPr>
        <w:pStyle w:val="Heading3"/>
      </w:pPr>
      <w:bookmarkStart w:id="20" w:name="_Toc193545724"/>
      <w:r>
        <w:t>Modules</w:t>
      </w:r>
      <w:bookmarkEnd w:id="20"/>
    </w:p>
    <w:p w14:paraId="2362C7A7" w14:textId="20C9E157" w:rsidR="00165A51" w:rsidRDefault="00CC32F6" w:rsidP="00165A51">
      <w:r>
        <w:t xml:space="preserve">Project RPG is build using all </w:t>
      </w:r>
      <w:r w:rsidR="00EC0F3B">
        <w:t xml:space="preserve">existing Unity and C# packages, and there </w:t>
      </w:r>
      <w:r w:rsidR="00DB1D7A">
        <w:t>is</w:t>
      </w:r>
      <w:r w:rsidR="00EC0F3B">
        <w:t xml:space="preserve"> no custom or non-traditional API packages used to achieve the project</w:t>
      </w:r>
      <w:r w:rsidR="00DB1D7A">
        <w:t>s</w:t>
      </w:r>
      <w:r w:rsidR="00EC0F3B">
        <w:t xml:space="preserve"> final objectives</w:t>
      </w:r>
      <w:r w:rsidR="00F20D61">
        <w:t xml:space="preserve">. The traditional Unity specific APIs all function as </w:t>
      </w:r>
      <w:r w:rsidR="00DB1D7A">
        <w:t>expected and</w:t>
      </w:r>
      <w:r w:rsidR="00AF481F">
        <w:t xml:space="preserve"> are listed below</w:t>
      </w:r>
      <w:r w:rsidR="00DB1D7A">
        <w:t xml:space="preserve"> and in the Class Structures section of the Planning document</w:t>
      </w:r>
      <w:r w:rsidR="00AF481F">
        <w:t>. See below for details on debugging:</w:t>
      </w:r>
    </w:p>
    <w:p w14:paraId="3B71EDF4" w14:textId="328F44E1" w:rsidR="00AF481F" w:rsidRDefault="00AF481F" w:rsidP="00AF481F">
      <w:pPr>
        <w:pStyle w:val="ListParagraph"/>
        <w:numPr>
          <w:ilvl w:val="0"/>
          <w:numId w:val="41"/>
        </w:numPr>
      </w:pPr>
      <w:proofErr w:type="spellStart"/>
      <w:r w:rsidRPr="00273634">
        <w:rPr>
          <w:b/>
          <w:bCs/>
        </w:rPr>
        <w:t>InputActionReference</w:t>
      </w:r>
      <w:proofErr w:type="spellEnd"/>
      <w:r>
        <w:t>:</w:t>
      </w:r>
      <w:r w:rsidR="00E57D91">
        <w:t xml:space="preserve"> Traditional movement function that assigns traditional movement keys, such as </w:t>
      </w:r>
      <w:proofErr w:type="gramStart"/>
      <w:r w:rsidR="00E57D91">
        <w:t>W,A</w:t>
      </w:r>
      <w:proofErr w:type="gramEnd"/>
      <w:r w:rsidR="00E57D91">
        <w:t>,S &amp; D.</w:t>
      </w:r>
    </w:p>
    <w:p w14:paraId="1636081B" w14:textId="69833E46" w:rsidR="00E57D91" w:rsidRDefault="00AD1A0B" w:rsidP="00AF481F">
      <w:pPr>
        <w:pStyle w:val="ListParagraph"/>
        <w:numPr>
          <w:ilvl w:val="0"/>
          <w:numId w:val="41"/>
        </w:numPr>
      </w:pPr>
      <w:r w:rsidRPr="00273634">
        <w:rPr>
          <w:b/>
          <w:bCs/>
        </w:rPr>
        <w:t>RigidBody2d</w:t>
      </w:r>
      <w:r>
        <w:t>: Traditional Feature used to add gravity and colli</w:t>
      </w:r>
      <w:r w:rsidR="00BA3914">
        <w:t>sion detection to objects</w:t>
      </w:r>
    </w:p>
    <w:p w14:paraId="7A5B0FFC" w14:textId="360C5CC7" w:rsidR="00BA3914" w:rsidRDefault="00BA3914" w:rsidP="00AF481F">
      <w:pPr>
        <w:pStyle w:val="ListParagraph"/>
        <w:numPr>
          <w:ilvl w:val="0"/>
          <w:numId w:val="41"/>
        </w:numPr>
      </w:pPr>
      <w:r w:rsidRPr="00273634">
        <w:rPr>
          <w:b/>
          <w:bCs/>
        </w:rPr>
        <w:t>Sprite</w:t>
      </w:r>
      <w:r>
        <w:t>: Code object used for assigning images</w:t>
      </w:r>
      <w:r w:rsidR="00256E7D">
        <w:t xml:space="preserve"> to objects (players, objects, </w:t>
      </w:r>
      <w:r w:rsidR="00DB1D7A">
        <w:t>environment)</w:t>
      </w:r>
    </w:p>
    <w:p w14:paraId="6E550C4A" w14:textId="04F4FB8B" w:rsidR="00BA3914" w:rsidRDefault="00BA3914" w:rsidP="00AF481F">
      <w:pPr>
        <w:pStyle w:val="ListParagraph"/>
        <w:numPr>
          <w:ilvl w:val="0"/>
          <w:numId w:val="41"/>
        </w:numPr>
      </w:pPr>
      <w:proofErr w:type="spellStart"/>
      <w:r w:rsidRPr="00273634">
        <w:rPr>
          <w:b/>
          <w:bCs/>
        </w:rPr>
        <w:t>SpriteRenderer</w:t>
      </w:r>
      <w:proofErr w:type="spellEnd"/>
      <w:r>
        <w:t xml:space="preserve">: </w:t>
      </w:r>
      <w:r w:rsidR="00256E7D">
        <w:t>Used for updating sprites</w:t>
      </w:r>
      <w:r w:rsidR="00A47E01">
        <w:t xml:space="preserve"> during function changes</w:t>
      </w:r>
    </w:p>
    <w:p w14:paraId="608175D6" w14:textId="2AAEDE37" w:rsidR="00A47E01" w:rsidRPr="00165A51" w:rsidRDefault="00A47E01" w:rsidP="00AF481F">
      <w:pPr>
        <w:pStyle w:val="ListParagraph"/>
        <w:numPr>
          <w:ilvl w:val="0"/>
          <w:numId w:val="41"/>
        </w:numPr>
      </w:pPr>
      <w:r w:rsidRPr="00DB1D7A">
        <w:rPr>
          <w:b/>
          <w:bCs/>
        </w:rPr>
        <w:t>Animator</w:t>
      </w:r>
      <w:r>
        <w:t xml:space="preserve">: Used for showing moving sprites while a </w:t>
      </w:r>
      <w:r w:rsidR="007640EE">
        <w:t>function is true or false.</w:t>
      </w:r>
    </w:p>
    <w:p w14:paraId="17D16D6E" w14:textId="10649483" w:rsidR="00F14051" w:rsidRDefault="00BE65A3" w:rsidP="00F14051">
      <w:pPr>
        <w:pStyle w:val="Heading3"/>
      </w:pPr>
      <w:bookmarkStart w:id="21" w:name="_Toc193545725"/>
      <w:r>
        <w:t>Testing &amp; Debugging</w:t>
      </w:r>
      <w:bookmarkEnd w:id="21"/>
    </w:p>
    <w:p w14:paraId="0B6AFC82" w14:textId="60E69950" w:rsidR="00165A51" w:rsidRDefault="009E6CFF" w:rsidP="00F14051">
      <w:r>
        <w:t>Throughout</w:t>
      </w:r>
      <w:r w:rsidR="00BE65A3">
        <w:t xml:space="preserve"> development, various bugs were produced and resolved prior to this phase of the </w:t>
      </w:r>
      <w:r>
        <w:t>project submission:</w:t>
      </w:r>
    </w:p>
    <w:p w14:paraId="68281120" w14:textId="3185BB1E" w:rsidR="009E6CFF" w:rsidRDefault="009E6CFF" w:rsidP="009E6CFF">
      <w:pPr>
        <w:pStyle w:val="ListParagraph"/>
        <w:numPr>
          <w:ilvl w:val="0"/>
          <w:numId w:val="48"/>
        </w:numPr>
      </w:pPr>
      <w:r>
        <w:t>Player X-axis flipping</w:t>
      </w:r>
    </w:p>
    <w:p w14:paraId="24757C44" w14:textId="65C03F55" w:rsidR="009E6CFF" w:rsidRDefault="009E6CFF" w:rsidP="009E6CFF">
      <w:pPr>
        <w:pStyle w:val="ListParagraph"/>
        <w:numPr>
          <w:ilvl w:val="1"/>
          <w:numId w:val="48"/>
        </w:numPr>
      </w:pPr>
      <w:r>
        <w:t>When changing direction, the player would disappear or not turn</w:t>
      </w:r>
    </w:p>
    <w:p w14:paraId="136B96AC" w14:textId="0B8EFE33" w:rsidR="009E6CFF" w:rsidRDefault="009C3E27" w:rsidP="009C3E27">
      <w:pPr>
        <w:pStyle w:val="ListParagraph"/>
        <w:numPr>
          <w:ilvl w:val="0"/>
          <w:numId w:val="48"/>
        </w:numPr>
      </w:pPr>
      <w:r>
        <w:t>Product / Box stage</w:t>
      </w:r>
    </w:p>
    <w:p w14:paraId="1C88E6D5" w14:textId="5710A8C5" w:rsidR="009C3E27" w:rsidRDefault="009C3E27" w:rsidP="009C3E27">
      <w:pPr>
        <w:pStyle w:val="ListParagraph"/>
        <w:numPr>
          <w:ilvl w:val="1"/>
          <w:numId w:val="48"/>
        </w:numPr>
      </w:pPr>
      <w:r>
        <w:t>This was the largest development piece</w:t>
      </w:r>
    </w:p>
    <w:p w14:paraId="450FC2EF" w14:textId="08ABFFCE" w:rsidR="009C3E27" w:rsidRDefault="009C3E27" w:rsidP="009C3E27">
      <w:pPr>
        <w:pStyle w:val="ListParagraph"/>
        <w:numPr>
          <w:ilvl w:val="1"/>
          <w:numId w:val="48"/>
        </w:numPr>
      </w:pPr>
      <w:r>
        <w:t xml:space="preserve">Adding various stages and conditions would often break one of the stage update features, including </w:t>
      </w:r>
      <w:r w:rsidR="00BD4249">
        <w:t>selling status, and stage confusion</w:t>
      </w:r>
    </w:p>
    <w:p w14:paraId="7F0C1708" w14:textId="6EAF2841" w:rsidR="00BD4249" w:rsidRDefault="007860D7" w:rsidP="00BD4249">
      <w:pPr>
        <w:pStyle w:val="ListParagraph"/>
        <w:numPr>
          <w:ilvl w:val="0"/>
          <w:numId w:val="48"/>
        </w:numPr>
      </w:pPr>
      <w:r>
        <w:t>Revenue</w:t>
      </w:r>
    </w:p>
    <w:p w14:paraId="5F831797" w14:textId="16E5A056" w:rsidR="007860D7" w:rsidRPr="00AA0B8F" w:rsidRDefault="007860D7" w:rsidP="007860D7">
      <w:pPr>
        <w:pStyle w:val="ListParagraph"/>
        <w:numPr>
          <w:ilvl w:val="1"/>
          <w:numId w:val="48"/>
        </w:numPr>
      </w:pPr>
      <w:r>
        <w:t xml:space="preserve">Adding new business features, such as </w:t>
      </w:r>
      <w:r w:rsidR="00273634">
        <w:t>sell price, purchase price, and stock sales contributed to various mathematical bugs that had to be ironed out.</w:t>
      </w:r>
    </w:p>
    <w:sectPr w:rsidR="007860D7" w:rsidRPr="00AA0B8F" w:rsidSect="00B10DB1">
      <w:headerReference w:type="default" r:id="rId23"/>
      <w:footerReference w:type="default" r:id="rId24"/>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5FD80" w14:textId="77777777" w:rsidR="00337A6F" w:rsidRDefault="00337A6F" w:rsidP="0004293B">
      <w:pPr>
        <w:spacing w:after="0" w:line="240" w:lineRule="auto"/>
      </w:pPr>
      <w:r>
        <w:separator/>
      </w:r>
    </w:p>
  </w:endnote>
  <w:endnote w:type="continuationSeparator" w:id="0">
    <w:p w14:paraId="6589D41A" w14:textId="77777777" w:rsidR="00337A6F" w:rsidRDefault="00337A6F" w:rsidP="0004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2307204"/>
      <w:docPartObj>
        <w:docPartGallery w:val="Page Numbers (Bottom of Page)"/>
        <w:docPartUnique/>
      </w:docPartObj>
    </w:sdtPr>
    <w:sdtEndPr/>
    <w:sdtContent>
      <w:p w14:paraId="71F77F57" w14:textId="77777777" w:rsidR="00043C35" w:rsidRDefault="00043C35" w:rsidP="00513373"/>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97"/>
          <w:gridCol w:w="3587"/>
        </w:tblGrid>
        <w:tr w:rsidR="00043C35" w:rsidRPr="00043C35" w14:paraId="034E9394" w14:textId="77777777" w:rsidTr="00043C35">
          <w:trPr>
            <w:trHeight w:val="280"/>
          </w:trPr>
          <w:tc>
            <w:tcPr>
              <w:tcW w:w="3337" w:type="pct"/>
            </w:tcPr>
            <w:p w14:paraId="3EDD18BA" w14:textId="66C7BCD4" w:rsidR="00043C35" w:rsidRPr="00043C35" w:rsidRDefault="00043C35" w:rsidP="00043C35">
              <w:pPr>
                <w:widowControl w:val="0"/>
                <w:spacing w:after="0" w:line="240" w:lineRule="atLeast"/>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fldChar w:fldCharType="begin"/>
              </w:r>
              <w:r w:rsidRPr="00043C35">
                <w:rPr>
                  <w:rFonts w:ascii="Times New Roman" w:eastAsia="Times New Roman" w:hAnsi="Times New Roman" w:cs="Times New Roman"/>
                  <w:sz w:val="20"/>
                  <w:szCs w:val="20"/>
                </w:rPr>
                <w:instrText xml:space="preserve"> SUBJECT  \* MERGEFORMAT </w:instrText>
              </w:r>
              <w:r w:rsidRPr="00043C35">
                <w:rPr>
                  <w:rFonts w:ascii="Times New Roman" w:eastAsia="Times New Roman" w:hAnsi="Times New Roman" w:cs="Times New Roman"/>
                  <w:sz w:val="20"/>
                  <w:szCs w:val="20"/>
                </w:rPr>
                <w:fldChar w:fldCharType="separate"/>
              </w:r>
              <w:r w:rsidR="00133846">
                <w:rPr>
                  <w:rFonts w:ascii="Times New Roman" w:eastAsia="Times New Roman" w:hAnsi="Times New Roman" w:cs="Times New Roman"/>
                  <w:sz w:val="20"/>
                  <w:szCs w:val="20"/>
                </w:rPr>
                <w:t>Project RPG</w:t>
              </w:r>
              <w:r w:rsidRPr="00043C35">
                <w:rPr>
                  <w:rFonts w:ascii="Times New Roman" w:eastAsia="Times New Roman" w:hAnsi="Times New Roman" w:cs="Times New Roman"/>
                  <w:sz w:val="20"/>
                  <w:szCs w:val="20"/>
                </w:rPr>
                <w:fldChar w:fldCharType="end"/>
              </w:r>
            </w:p>
          </w:tc>
          <w:tc>
            <w:tcPr>
              <w:tcW w:w="1663" w:type="pct"/>
            </w:tcPr>
            <w:p w14:paraId="430A759B" w14:textId="77777777" w:rsidR="00043C35" w:rsidRPr="00043C35" w:rsidRDefault="00043C35" w:rsidP="00043C35">
              <w:pPr>
                <w:widowControl w:val="0"/>
                <w:tabs>
                  <w:tab w:val="left" w:pos="1135"/>
                </w:tabs>
                <w:spacing w:before="40" w:after="0" w:line="240" w:lineRule="atLeast"/>
                <w:ind w:right="68"/>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t xml:space="preserve">  Issue:           &lt;1.0&gt;</w:t>
              </w:r>
            </w:p>
          </w:tc>
        </w:tr>
        <w:tr w:rsidR="00043C35" w:rsidRPr="00043C35" w14:paraId="3C4B582A" w14:textId="77777777" w:rsidTr="00043C35">
          <w:trPr>
            <w:trHeight w:val="280"/>
          </w:trPr>
          <w:tc>
            <w:tcPr>
              <w:tcW w:w="3337" w:type="pct"/>
            </w:tcPr>
            <w:p w14:paraId="78804730" w14:textId="5CACCE24" w:rsidR="00043C35" w:rsidRPr="00043C35" w:rsidRDefault="003C154C" w:rsidP="00043C35">
              <w:pPr>
                <w:widowControl w:val="0"/>
                <w:spacing w:after="0" w:line="240" w:lineRule="atLeast"/>
                <w:rPr>
                  <w:rFonts w:ascii="Times New Roman" w:eastAsia="Times New Roman" w:hAnsi="Times New Roman" w:cs="Times New Roman"/>
                  <w:sz w:val="20"/>
                  <w:szCs w:val="20"/>
                </w:rPr>
              </w:pPr>
              <w:r w:rsidRPr="003C154C">
                <w:rPr>
                  <w:rFonts w:ascii="Times New Roman" w:eastAsia="Times New Roman" w:hAnsi="Times New Roman" w:cs="Times New Roman"/>
                  <w:sz w:val="20"/>
                  <w:szCs w:val="20"/>
                </w:rPr>
                <w:t>Implementation and Development</w:t>
              </w:r>
            </w:p>
          </w:tc>
          <w:tc>
            <w:tcPr>
              <w:tcW w:w="1663" w:type="pct"/>
            </w:tcPr>
            <w:p w14:paraId="6C380601" w14:textId="5506D276" w:rsidR="00043C35" w:rsidRPr="00043C35" w:rsidRDefault="00043C35" w:rsidP="00043C35">
              <w:pPr>
                <w:widowControl w:val="0"/>
                <w:spacing w:after="0" w:line="240" w:lineRule="atLeast"/>
                <w:rPr>
                  <w:rFonts w:ascii="Times New Roman" w:eastAsia="Times New Roman" w:hAnsi="Times New Roman" w:cs="Times New Roman"/>
                  <w:sz w:val="20"/>
                  <w:szCs w:val="20"/>
                </w:rPr>
              </w:pPr>
              <w:r w:rsidRPr="00043C35">
                <w:rPr>
                  <w:rFonts w:ascii="Times New Roman" w:eastAsia="Times New Roman" w:hAnsi="Times New Roman" w:cs="Times New Roman"/>
                  <w:sz w:val="20"/>
                  <w:szCs w:val="20"/>
                </w:rPr>
                <w:t xml:space="preserve">  Issue Date:  &lt;</w:t>
              </w:r>
              <w:r w:rsidR="003C154C">
                <w:rPr>
                  <w:rFonts w:ascii="Times New Roman" w:eastAsia="Times New Roman" w:hAnsi="Times New Roman" w:cs="Times New Roman"/>
                  <w:sz w:val="20"/>
                  <w:szCs w:val="20"/>
                </w:rPr>
                <w:t>3</w:t>
              </w:r>
              <w:r w:rsidR="00734DFE">
                <w:rPr>
                  <w:rFonts w:ascii="Times New Roman" w:eastAsia="Times New Roman" w:hAnsi="Times New Roman" w:cs="Times New Roman"/>
                  <w:sz w:val="20"/>
                  <w:szCs w:val="20"/>
                </w:rPr>
                <w:t>/</w:t>
              </w:r>
              <w:r w:rsidR="003C154C">
                <w:rPr>
                  <w:rFonts w:ascii="Times New Roman" w:eastAsia="Times New Roman" w:hAnsi="Times New Roman" w:cs="Times New Roman"/>
                  <w:sz w:val="20"/>
                  <w:szCs w:val="20"/>
                </w:rPr>
                <w:t>9</w:t>
              </w:r>
              <w:r w:rsidR="00734DFE">
                <w:rPr>
                  <w:rFonts w:ascii="Times New Roman" w:eastAsia="Times New Roman" w:hAnsi="Times New Roman" w:cs="Times New Roman"/>
                  <w:sz w:val="20"/>
                  <w:szCs w:val="20"/>
                </w:rPr>
                <w:t>/2025</w:t>
              </w:r>
              <w:r w:rsidRPr="00043C35">
                <w:rPr>
                  <w:rFonts w:ascii="Times New Roman" w:eastAsia="Times New Roman" w:hAnsi="Times New Roman" w:cs="Times New Roman"/>
                  <w:sz w:val="20"/>
                  <w:szCs w:val="20"/>
                </w:rPr>
                <w:t>&gt;</w:t>
              </w:r>
            </w:p>
          </w:tc>
        </w:tr>
        <w:tr w:rsidR="00043C35" w:rsidRPr="00043C35" w14:paraId="64CEBA58" w14:textId="77777777" w:rsidTr="00043C35">
          <w:trPr>
            <w:trHeight w:val="280"/>
          </w:trPr>
          <w:tc>
            <w:tcPr>
              <w:tcW w:w="5000" w:type="pct"/>
              <w:gridSpan w:val="2"/>
            </w:tcPr>
            <w:p w14:paraId="31820A37" w14:textId="32E241D5" w:rsidR="00043C35" w:rsidRPr="00043C35" w:rsidRDefault="00734DFE" w:rsidP="00043C35">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Joseph Blenkhorn</w:t>
              </w:r>
            </w:p>
          </w:tc>
        </w:tr>
      </w:tbl>
      <w:p w14:paraId="2FA40C6A" w14:textId="00E0E39E" w:rsidR="005D5B72" w:rsidRDefault="005D5B72" w:rsidP="00B074EB">
        <w:pPr>
          <w:tabs>
            <w:tab w:val="left" w:pos="7662"/>
            <w:tab w:val="right" w:pos="10800"/>
          </w:tabs>
          <w:spacing w:after="0"/>
        </w:pPr>
        <w:r>
          <w:tab/>
        </w:r>
        <w:r>
          <w:tab/>
          <w:t xml:space="preserve">Page </w:t>
        </w:r>
        <w:r w:rsidRPr="00D41808">
          <w:rPr>
            <w:color w:val="A0A0A4" w:themeColor="background2"/>
          </w:rPr>
          <w:t>|</w:t>
        </w:r>
        <w:r>
          <w:t xml:space="preserve"> </w:t>
        </w:r>
        <w:r>
          <w:fldChar w:fldCharType="begin"/>
        </w:r>
        <w:r>
          <w:instrText xml:space="preserve"> PAGE   \* MERGEFORMAT </w:instrText>
        </w:r>
        <w:r>
          <w:fldChar w:fldCharType="separate"/>
        </w:r>
        <w:r w:rsidR="000A3A98">
          <w:rPr>
            <w:noProof/>
          </w:rPr>
          <w:t>1</w:t>
        </w:r>
        <w:r>
          <w:rPr>
            <w:noProof/>
          </w:rPr>
          <w:fldChar w:fldCharType="end"/>
        </w:r>
        <w:r>
          <w:t xml:space="preserve"> </w:t>
        </w:r>
      </w:p>
    </w:sdtContent>
  </w:sdt>
  <w:p w14:paraId="2FA40C6B" w14:textId="77777777" w:rsidR="005D5B72" w:rsidRDefault="005D5B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507D0" w14:textId="77777777" w:rsidR="00337A6F" w:rsidRDefault="00337A6F" w:rsidP="0004293B">
      <w:pPr>
        <w:spacing w:after="0" w:line="240" w:lineRule="auto"/>
      </w:pPr>
      <w:r>
        <w:separator/>
      </w:r>
    </w:p>
  </w:footnote>
  <w:footnote w:type="continuationSeparator" w:id="0">
    <w:p w14:paraId="11C29644" w14:textId="77777777" w:rsidR="00337A6F" w:rsidRDefault="00337A6F" w:rsidP="00042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40C68" w14:textId="5D3424BA" w:rsidR="005D5B72" w:rsidRDefault="3C8A784B" w:rsidP="00985329">
    <w:pPr>
      <w:spacing w:after="0"/>
      <w:jc w:val="right"/>
    </w:pPr>
    <w:r w:rsidRPr="3C8A784B">
      <w:rPr>
        <w:i/>
        <w:iCs/>
        <w:noProof/>
      </w:rPr>
      <w:t xml:space="preserve">                                                                                  </w:t>
    </w:r>
    <w:r w:rsidR="00985329">
      <w:rPr>
        <w:noProof/>
      </w:rPr>
      <w:drawing>
        <wp:inline distT="0" distB="0" distL="0" distR="0" wp14:anchorId="20C6A993" wp14:editId="1A5F8313">
          <wp:extent cx="1169541" cy="1002665"/>
          <wp:effectExtent l="0" t="0" r="0" b="0"/>
          <wp:docPr id="989127616" name="Picture 2" descr="Logos and Marks | Florida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and Marks | Florida 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233" cy="10058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94A"/>
    <w:multiLevelType w:val="hybridMultilevel"/>
    <w:tmpl w:val="47F0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51F85"/>
    <w:multiLevelType w:val="hybridMultilevel"/>
    <w:tmpl w:val="BD02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06F78"/>
    <w:multiLevelType w:val="hybridMultilevel"/>
    <w:tmpl w:val="4B4CF9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4F13C3"/>
    <w:multiLevelType w:val="hybridMultilevel"/>
    <w:tmpl w:val="49DC0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B6FF5"/>
    <w:multiLevelType w:val="hybridMultilevel"/>
    <w:tmpl w:val="BB1E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36A07"/>
    <w:multiLevelType w:val="hybridMultilevel"/>
    <w:tmpl w:val="D7B844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63744"/>
    <w:multiLevelType w:val="hybridMultilevel"/>
    <w:tmpl w:val="F1BA12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2F317A7"/>
    <w:multiLevelType w:val="hybridMultilevel"/>
    <w:tmpl w:val="593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40517"/>
    <w:multiLevelType w:val="hybridMultilevel"/>
    <w:tmpl w:val="CD8C12CE"/>
    <w:lvl w:ilvl="0" w:tplc="616E12D8">
      <w:start w:val="10"/>
      <w:numFmt w:val="bullet"/>
      <w:lvlText w:val="-"/>
      <w:lvlJc w:val="left"/>
      <w:pPr>
        <w:ind w:left="720" w:hanging="360"/>
      </w:pPr>
      <w:rPr>
        <w:rFonts w:ascii="Franklin Gothic Book" w:eastAsiaTheme="minorHAnsi"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351DE"/>
    <w:multiLevelType w:val="hybridMultilevel"/>
    <w:tmpl w:val="9760B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003A8"/>
    <w:multiLevelType w:val="hybridMultilevel"/>
    <w:tmpl w:val="0322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651D3"/>
    <w:multiLevelType w:val="hybridMultilevel"/>
    <w:tmpl w:val="8C507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41F3D"/>
    <w:multiLevelType w:val="hybridMultilevel"/>
    <w:tmpl w:val="39562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425DE"/>
    <w:multiLevelType w:val="hybridMultilevel"/>
    <w:tmpl w:val="23409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837F0"/>
    <w:multiLevelType w:val="hybridMultilevel"/>
    <w:tmpl w:val="BC802C2C"/>
    <w:lvl w:ilvl="0" w:tplc="08F8550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71FAE"/>
    <w:multiLevelType w:val="hybridMultilevel"/>
    <w:tmpl w:val="3946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1737F"/>
    <w:multiLevelType w:val="hybridMultilevel"/>
    <w:tmpl w:val="6C7A0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52063"/>
    <w:multiLevelType w:val="hybridMultilevel"/>
    <w:tmpl w:val="C038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F1369"/>
    <w:multiLevelType w:val="hybridMultilevel"/>
    <w:tmpl w:val="AFF60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0631C"/>
    <w:multiLevelType w:val="hybridMultilevel"/>
    <w:tmpl w:val="0D806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0007"/>
    <w:multiLevelType w:val="hybridMultilevel"/>
    <w:tmpl w:val="8204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C54C7"/>
    <w:multiLevelType w:val="hybridMultilevel"/>
    <w:tmpl w:val="5B4A9A60"/>
    <w:lvl w:ilvl="0" w:tplc="616E12D8">
      <w:start w:val="1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25DC8"/>
    <w:multiLevelType w:val="hybridMultilevel"/>
    <w:tmpl w:val="1FB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D367F"/>
    <w:multiLevelType w:val="hybridMultilevel"/>
    <w:tmpl w:val="D898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A5D85"/>
    <w:multiLevelType w:val="hybridMultilevel"/>
    <w:tmpl w:val="E770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E3946"/>
    <w:multiLevelType w:val="hybridMultilevel"/>
    <w:tmpl w:val="0960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46982"/>
    <w:multiLevelType w:val="hybridMultilevel"/>
    <w:tmpl w:val="CBF6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9F19B9"/>
    <w:multiLevelType w:val="hybridMultilevel"/>
    <w:tmpl w:val="B0BA584C"/>
    <w:lvl w:ilvl="0" w:tplc="9EAA634C">
      <w:numFmt w:val="bullet"/>
      <w:lvlText w:val="-"/>
      <w:lvlJc w:val="left"/>
      <w:pPr>
        <w:ind w:left="720" w:hanging="360"/>
      </w:pPr>
      <w:rPr>
        <w:rFonts w:ascii="Franklin Gothic Book" w:eastAsiaTheme="minorHAnsi"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54D3E"/>
    <w:multiLevelType w:val="hybridMultilevel"/>
    <w:tmpl w:val="1238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307721"/>
    <w:multiLevelType w:val="hybridMultilevel"/>
    <w:tmpl w:val="2034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815E6"/>
    <w:multiLevelType w:val="hybridMultilevel"/>
    <w:tmpl w:val="F5E28D3E"/>
    <w:lvl w:ilvl="0" w:tplc="84E4A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C26932"/>
    <w:multiLevelType w:val="hybridMultilevel"/>
    <w:tmpl w:val="C1EE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D779E8"/>
    <w:multiLevelType w:val="multilevel"/>
    <w:tmpl w:val="225A4178"/>
    <w:lvl w:ilvl="0">
      <w:start w:val="1"/>
      <w:numFmt w:val="decimal"/>
      <w:lvlText w:val="%1."/>
      <w:lvlJc w:val="left"/>
      <w:pPr>
        <w:tabs>
          <w:tab w:val="num" w:pos="720"/>
        </w:tabs>
        <w:ind w:left="720" w:hanging="360"/>
      </w:pPr>
      <w:rPr>
        <w:rFonts w:hint="default"/>
        <w:sz w:val="20"/>
      </w:rPr>
    </w:lvl>
    <w:lvl w:ilvl="1">
      <w:start w:val="10"/>
      <w:numFmt w:val="bullet"/>
      <w:lvlText w:val="-"/>
      <w:lvlJc w:val="left"/>
      <w:pPr>
        <w:ind w:left="1440" w:hanging="360"/>
      </w:pPr>
      <w:rPr>
        <w:rFonts w:ascii="Aptos" w:eastAsiaTheme="minorHAnsi" w:hAnsi="Apto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ED1EF7"/>
    <w:multiLevelType w:val="hybridMultilevel"/>
    <w:tmpl w:val="2154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882B86"/>
    <w:multiLevelType w:val="hybridMultilevel"/>
    <w:tmpl w:val="F298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4680F"/>
    <w:multiLevelType w:val="hybridMultilevel"/>
    <w:tmpl w:val="99A265F0"/>
    <w:lvl w:ilvl="0" w:tplc="616E12D8">
      <w:start w:val="10"/>
      <w:numFmt w:val="bullet"/>
      <w:lvlText w:val="-"/>
      <w:lvlJc w:val="left"/>
      <w:pPr>
        <w:ind w:left="720" w:hanging="360"/>
      </w:pPr>
      <w:rPr>
        <w:rFonts w:ascii="Franklin Gothic Book" w:eastAsiaTheme="minorHAnsi"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D5266"/>
    <w:multiLevelType w:val="hybridMultilevel"/>
    <w:tmpl w:val="CDD2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7921CB"/>
    <w:multiLevelType w:val="hybridMultilevel"/>
    <w:tmpl w:val="360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8034D"/>
    <w:multiLevelType w:val="hybridMultilevel"/>
    <w:tmpl w:val="A2CE4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C001C"/>
    <w:multiLevelType w:val="hybridMultilevel"/>
    <w:tmpl w:val="92BEE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5414F"/>
    <w:multiLevelType w:val="hybridMultilevel"/>
    <w:tmpl w:val="6F023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B17E55"/>
    <w:multiLevelType w:val="hybridMultilevel"/>
    <w:tmpl w:val="79E8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E50F6"/>
    <w:multiLevelType w:val="hybridMultilevel"/>
    <w:tmpl w:val="2F3C84D8"/>
    <w:lvl w:ilvl="0" w:tplc="097414B2">
      <w:start w:val="1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D7A6C"/>
    <w:multiLevelType w:val="hybridMultilevel"/>
    <w:tmpl w:val="A6B6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AA6110"/>
    <w:multiLevelType w:val="hybridMultilevel"/>
    <w:tmpl w:val="23409A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E696664"/>
    <w:multiLevelType w:val="hybridMultilevel"/>
    <w:tmpl w:val="B8C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567037">
    <w:abstractNumId w:val="37"/>
  </w:num>
  <w:num w:numId="2" w16cid:durableId="1218468280">
    <w:abstractNumId w:val="12"/>
  </w:num>
  <w:num w:numId="3" w16cid:durableId="1371999305">
    <w:abstractNumId w:val="38"/>
  </w:num>
  <w:num w:numId="4" w16cid:durableId="1637223428">
    <w:abstractNumId w:val="33"/>
  </w:num>
  <w:num w:numId="5" w16cid:durableId="492599499">
    <w:abstractNumId w:val="0"/>
  </w:num>
  <w:num w:numId="6" w16cid:durableId="345985774">
    <w:abstractNumId w:val="2"/>
  </w:num>
  <w:num w:numId="7" w16cid:durableId="767626658">
    <w:abstractNumId w:val="28"/>
  </w:num>
  <w:num w:numId="8" w16cid:durableId="1262493119">
    <w:abstractNumId w:val="5"/>
  </w:num>
  <w:num w:numId="9" w16cid:durableId="1632250238">
    <w:abstractNumId w:val="45"/>
  </w:num>
  <w:num w:numId="10" w16cid:durableId="1653368650">
    <w:abstractNumId w:val="18"/>
  </w:num>
  <w:num w:numId="11" w16cid:durableId="482239695">
    <w:abstractNumId w:val="31"/>
  </w:num>
  <w:num w:numId="12" w16cid:durableId="1598634593">
    <w:abstractNumId w:val="41"/>
  </w:num>
  <w:num w:numId="13" w16cid:durableId="546992065">
    <w:abstractNumId w:val="17"/>
  </w:num>
  <w:num w:numId="14" w16cid:durableId="1263489531">
    <w:abstractNumId w:val="15"/>
  </w:num>
  <w:num w:numId="15" w16cid:durableId="63112173">
    <w:abstractNumId w:val="19"/>
  </w:num>
  <w:num w:numId="16" w16cid:durableId="1358315967">
    <w:abstractNumId w:val="34"/>
  </w:num>
  <w:num w:numId="17" w16cid:durableId="1708287890">
    <w:abstractNumId w:val="4"/>
  </w:num>
  <w:num w:numId="18" w16cid:durableId="1752383214">
    <w:abstractNumId w:val="43"/>
  </w:num>
  <w:num w:numId="19" w16cid:durableId="358775307">
    <w:abstractNumId w:val="36"/>
  </w:num>
  <w:num w:numId="20" w16cid:durableId="1227060712">
    <w:abstractNumId w:val="6"/>
  </w:num>
  <w:num w:numId="21" w16cid:durableId="1893074239">
    <w:abstractNumId w:val="23"/>
  </w:num>
  <w:num w:numId="22" w16cid:durableId="243690497">
    <w:abstractNumId w:val="1"/>
  </w:num>
  <w:num w:numId="23" w16cid:durableId="418405051">
    <w:abstractNumId w:val="29"/>
  </w:num>
  <w:num w:numId="24" w16cid:durableId="194315025">
    <w:abstractNumId w:val="24"/>
  </w:num>
  <w:num w:numId="25" w16cid:durableId="901793145">
    <w:abstractNumId w:val="7"/>
  </w:num>
  <w:num w:numId="26" w16cid:durableId="2053268930">
    <w:abstractNumId w:val="25"/>
  </w:num>
  <w:num w:numId="27" w16cid:durableId="891621403">
    <w:abstractNumId w:val="22"/>
  </w:num>
  <w:num w:numId="28" w16cid:durableId="889076323">
    <w:abstractNumId w:val="10"/>
  </w:num>
  <w:num w:numId="29" w16cid:durableId="1302228984">
    <w:abstractNumId w:val="20"/>
  </w:num>
  <w:num w:numId="30" w16cid:durableId="279459048">
    <w:abstractNumId w:val="40"/>
  </w:num>
  <w:num w:numId="31" w16cid:durableId="1003049774">
    <w:abstractNumId w:val="26"/>
  </w:num>
  <w:num w:numId="32" w16cid:durableId="1921324726">
    <w:abstractNumId w:val="28"/>
  </w:num>
  <w:num w:numId="33" w16cid:durableId="207373505">
    <w:abstractNumId w:val="22"/>
  </w:num>
  <w:num w:numId="34" w16cid:durableId="430399129">
    <w:abstractNumId w:val="32"/>
  </w:num>
  <w:num w:numId="35" w16cid:durableId="2030137835">
    <w:abstractNumId w:val="42"/>
  </w:num>
  <w:num w:numId="36" w16cid:durableId="563684752">
    <w:abstractNumId w:val="21"/>
  </w:num>
  <w:num w:numId="37" w16cid:durableId="1325089503">
    <w:abstractNumId w:val="8"/>
  </w:num>
  <w:num w:numId="38" w16cid:durableId="1657764033">
    <w:abstractNumId w:val="9"/>
  </w:num>
  <w:num w:numId="39" w16cid:durableId="898323507">
    <w:abstractNumId w:val="35"/>
  </w:num>
  <w:num w:numId="40" w16cid:durableId="1700352899">
    <w:abstractNumId w:val="14"/>
  </w:num>
  <w:num w:numId="41" w16cid:durableId="203979532">
    <w:abstractNumId w:val="27"/>
  </w:num>
  <w:num w:numId="42" w16cid:durableId="1806771930">
    <w:abstractNumId w:val="16"/>
  </w:num>
  <w:num w:numId="43" w16cid:durableId="1472404285">
    <w:abstractNumId w:val="11"/>
  </w:num>
  <w:num w:numId="44" w16cid:durableId="204829384">
    <w:abstractNumId w:val="3"/>
  </w:num>
  <w:num w:numId="45" w16cid:durableId="834687214">
    <w:abstractNumId w:val="13"/>
  </w:num>
  <w:num w:numId="46" w16cid:durableId="1704862235">
    <w:abstractNumId w:val="44"/>
  </w:num>
  <w:num w:numId="47" w16cid:durableId="1238319810">
    <w:abstractNumId w:val="30"/>
  </w:num>
  <w:num w:numId="48" w16cid:durableId="177976151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LockTheme/>
  <w:styleLockQFSet/>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F83"/>
    <w:rsid w:val="0000208B"/>
    <w:rsid w:val="0000268B"/>
    <w:rsid w:val="00003169"/>
    <w:rsid w:val="00004AA2"/>
    <w:rsid w:val="00005312"/>
    <w:rsid w:val="000055AF"/>
    <w:rsid w:val="000066FE"/>
    <w:rsid w:val="0000675E"/>
    <w:rsid w:val="00006853"/>
    <w:rsid w:val="00007434"/>
    <w:rsid w:val="00007E85"/>
    <w:rsid w:val="00007F46"/>
    <w:rsid w:val="00010415"/>
    <w:rsid w:val="0001222F"/>
    <w:rsid w:val="00012A96"/>
    <w:rsid w:val="00013452"/>
    <w:rsid w:val="00013B23"/>
    <w:rsid w:val="00014338"/>
    <w:rsid w:val="0001491C"/>
    <w:rsid w:val="00015726"/>
    <w:rsid w:val="00015A9E"/>
    <w:rsid w:val="000161D0"/>
    <w:rsid w:val="00016F27"/>
    <w:rsid w:val="000172E8"/>
    <w:rsid w:val="0001785A"/>
    <w:rsid w:val="00017B62"/>
    <w:rsid w:val="00021643"/>
    <w:rsid w:val="00022431"/>
    <w:rsid w:val="00023852"/>
    <w:rsid w:val="0002397F"/>
    <w:rsid w:val="0002461D"/>
    <w:rsid w:val="000251A6"/>
    <w:rsid w:val="00026CE4"/>
    <w:rsid w:val="000307B2"/>
    <w:rsid w:val="0003096F"/>
    <w:rsid w:val="00032A32"/>
    <w:rsid w:val="00032EB7"/>
    <w:rsid w:val="00033FE2"/>
    <w:rsid w:val="0003544C"/>
    <w:rsid w:val="000356E2"/>
    <w:rsid w:val="000359A8"/>
    <w:rsid w:val="00035DF9"/>
    <w:rsid w:val="000365C5"/>
    <w:rsid w:val="00037F4B"/>
    <w:rsid w:val="0004084C"/>
    <w:rsid w:val="00040895"/>
    <w:rsid w:val="000411B2"/>
    <w:rsid w:val="00041FA9"/>
    <w:rsid w:val="0004269A"/>
    <w:rsid w:val="0004293B"/>
    <w:rsid w:val="00042A5B"/>
    <w:rsid w:val="000431C1"/>
    <w:rsid w:val="00043C35"/>
    <w:rsid w:val="00044241"/>
    <w:rsid w:val="0004429F"/>
    <w:rsid w:val="00044D6B"/>
    <w:rsid w:val="000451BF"/>
    <w:rsid w:val="000452F2"/>
    <w:rsid w:val="000466A1"/>
    <w:rsid w:val="00046A45"/>
    <w:rsid w:val="00046B4E"/>
    <w:rsid w:val="00046FE3"/>
    <w:rsid w:val="000471D9"/>
    <w:rsid w:val="00047AA7"/>
    <w:rsid w:val="00047E0C"/>
    <w:rsid w:val="000511BA"/>
    <w:rsid w:val="00053AED"/>
    <w:rsid w:val="00053E76"/>
    <w:rsid w:val="000549DD"/>
    <w:rsid w:val="00054B9F"/>
    <w:rsid w:val="00054BDA"/>
    <w:rsid w:val="00054D8B"/>
    <w:rsid w:val="00055291"/>
    <w:rsid w:val="00055E38"/>
    <w:rsid w:val="00055F41"/>
    <w:rsid w:val="000570D0"/>
    <w:rsid w:val="00060AF3"/>
    <w:rsid w:val="00060B55"/>
    <w:rsid w:val="000610FF"/>
    <w:rsid w:val="00061F77"/>
    <w:rsid w:val="00061FA4"/>
    <w:rsid w:val="00062DF3"/>
    <w:rsid w:val="00062E8B"/>
    <w:rsid w:val="0006344C"/>
    <w:rsid w:val="000635AD"/>
    <w:rsid w:val="00063949"/>
    <w:rsid w:val="00064375"/>
    <w:rsid w:val="00064509"/>
    <w:rsid w:val="00065B91"/>
    <w:rsid w:val="000672E7"/>
    <w:rsid w:val="00067CAF"/>
    <w:rsid w:val="00070352"/>
    <w:rsid w:val="00071471"/>
    <w:rsid w:val="0007208C"/>
    <w:rsid w:val="00072C1F"/>
    <w:rsid w:val="0007531B"/>
    <w:rsid w:val="000757AA"/>
    <w:rsid w:val="00076D97"/>
    <w:rsid w:val="00076E99"/>
    <w:rsid w:val="000774FE"/>
    <w:rsid w:val="00077E91"/>
    <w:rsid w:val="00080054"/>
    <w:rsid w:val="00080178"/>
    <w:rsid w:val="0008032A"/>
    <w:rsid w:val="00080C41"/>
    <w:rsid w:val="0008244D"/>
    <w:rsid w:val="000825D8"/>
    <w:rsid w:val="00082A5A"/>
    <w:rsid w:val="000847F8"/>
    <w:rsid w:val="00084843"/>
    <w:rsid w:val="00084BA4"/>
    <w:rsid w:val="00084CC4"/>
    <w:rsid w:val="00084D01"/>
    <w:rsid w:val="00085E1B"/>
    <w:rsid w:val="000872C3"/>
    <w:rsid w:val="00093260"/>
    <w:rsid w:val="0009441D"/>
    <w:rsid w:val="0009462A"/>
    <w:rsid w:val="00094FB6"/>
    <w:rsid w:val="00095140"/>
    <w:rsid w:val="00097258"/>
    <w:rsid w:val="000A1E49"/>
    <w:rsid w:val="000A2189"/>
    <w:rsid w:val="000A232B"/>
    <w:rsid w:val="000A2410"/>
    <w:rsid w:val="000A352E"/>
    <w:rsid w:val="000A3562"/>
    <w:rsid w:val="000A3869"/>
    <w:rsid w:val="000A38FB"/>
    <w:rsid w:val="000A3A98"/>
    <w:rsid w:val="000A41D0"/>
    <w:rsid w:val="000A48F0"/>
    <w:rsid w:val="000A4C07"/>
    <w:rsid w:val="000A65E9"/>
    <w:rsid w:val="000A6929"/>
    <w:rsid w:val="000A6CF2"/>
    <w:rsid w:val="000A749A"/>
    <w:rsid w:val="000A78E4"/>
    <w:rsid w:val="000A7BCE"/>
    <w:rsid w:val="000B09A2"/>
    <w:rsid w:val="000B0EA7"/>
    <w:rsid w:val="000B13A2"/>
    <w:rsid w:val="000B2091"/>
    <w:rsid w:val="000B31BE"/>
    <w:rsid w:val="000B323B"/>
    <w:rsid w:val="000B3EAC"/>
    <w:rsid w:val="000B4D30"/>
    <w:rsid w:val="000B6E2D"/>
    <w:rsid w:val="000B703A"/>
    <w:rsid w:val="000B7FD8"/>
    <w:rsid w:val="000C0329"/>
    <w:rsid w:val="000C091A"/>
    <w:rsid w:val="000C1790"/>
    <w:rsid w:val="000C2A6F"/>
    <w:rsid w:val="000C3B1E"/>
    <w:rsid w:val="000C458C"/>
    <w:rsid w:val="000C5E85"/>
    <w:rsid w:val="000C5ECE"/>
    <w:rsid w:val="000C6509"/>
    <w:rsid w:val="000C657C"/>
    <w:rsid w:val="000C678E"/>
    <w:rsid w:val="000C6E3F"/>
    <w:rsid w:val="000C7358"/>
    <w:rsid w:val="000D05D8"/>
    <w:rsid w:val="000D064E"/>
    <w:rsid w:val="000D135D"/>
    <w:rsid w:val="000D1596"/>
    <w:rsid w:val="000D1C31"/>
    <w:rsid w:val="000D1C4A"/>
    <w:rsid w:val="000D37DB"/>
    <w:rsid w:val="000D3AF1"/>
    <w:rsid w:val="000D4159"/>
    <w:rsid w:val="000D62E3"/>
    <w:rsid w:val="000D65A1"/>
    <w:rsid w:val="000D7546"/>
    <w:rsid w:val="000E1412"/>
    <w:rsid w:val="000E168B"/>
    <w:rsid w:val="000E182C"/>
    <w:rsid w:val="000E1BC0"/>
    <w:rsid w:val="000E3432"/>
    <w:rsid w:val="000E4CD1"/>
    <w:rsid w:val="000E54E8"/>
    <w:rsid w:val="000E6CAE"/>
    <w:rsid w:val="000E6CDA"/>
    <w:rsid w:val="000E7873"/>
    <w:rsid w:val="000E7DAA"/>
    <w:rsid w:val="000F059A"/>
    <w:rsid w:val="000F0EF2"/>
    <w:rsid w:val="000F2275"/>
    <w:rsid w:val="000F25C6"/>
    <w:rsid w:val="000F27DB"/>
    <w:rsid w:val="000F335B"/>
    <w:rsid w:val="000F3CB3"/>
    <w:rsid w:val="000F53F9"/>
    <w:rsid w:val="000F66E9"/>
    <w:rsid w:val="000F72FA"/>
    <w:rsid w:val="000F7306"/>
    <w:rsid w:val="001017B6"/>
    <w:rsid w:val="001017F3"/>
    <w:rsid w:val="001028DC"/>
    <w:rsid w:val="00102CC7"/>
    <w:rsid w:val="00104291"/>
    <w:rsid w:val="001054B0"/>
    <w:rsid w:val="00105E43"/>
    <w:rsid w:val="00106853"/>
    <w:rsid w:val="00106D1B"/>
    <w:rsid w:val="00107CCE"/>
    <w:rsid w:val="00110219"/>
    <w:rsid w:val="001105E7"/>
    <w:rsid w:val="001112F2"/>
    <w:rsid w:val="00111FCE"/>
    <w:rsid w:val="00112BBF"/>
    <w:rsid w:val="00113072"/>
    <w:rsid w:val="00113C75"/>
    <w:rsid w:val="001143FE"/>
    <w:rsid w:val="00114CC8"/>
    <w:rsid w:val="00116043"/>
    <w:rsid w:val="00116A85"/>
    <w:rsid w:val="00117535"/>
    <w:rsid w:val="00117C95"/>
    <w:rsid w:val="00117DC8"/>
    <w:rsid w:val="00117F4B"/>
    <w:rsid w:val="00120828"/>
    <w:rsid w:val="0012152F"/>
    <w:rsid w:val="00121B15"/>
    <w:rsid w:val="00121C6D"/>
    <w:rsid w:val="001222DD"/>
    <w:rsid w:val="00122FF9"/>
    <w:rsid w:val="001239CC"/>
    <w:rsid w:val="00124099"/>
    <w:rsid w:val="00124D9D"/>
    <w:rsid w:val="0012591D"/>
    <w:rsid w:val="001259A0"/>
    <w:rsid w:val="00125CE8"/>
    <w:rsid w:val="00126A9E"/>
    <w:rsid w:val="001275EB"/>
    <w:rsid w:val="00127B4E"/>
    <w:rsid w:val="0013195C"/>
    <w:rsid w:val="001321E7"/>
    <w:rsid w:val="001325A4"/>
    <w:rsid w:val="00132CB3"/>
    <w:rsid w:val="00133846"/>
    <w:rsid w:val="00136060"/>
    <w:rsid w:val="00136D34"/>
    <w:rsid w:val="00137A4B"/>
    <w:rsid w:val="00140F95"/>
    <w:rsid w:val="00141A20"/>
    <w:rsid w:val="00143898"/>
    <w:rsid w:val="00144AA1"/>
    <w:rsid w:val="001454A9"/>
    <w:rsid w:val="00147693"/>
    <w:rsid w:val="00147798"/>
    <w:rsid w:val="001511F5"/>
    <w:rsid w:val="0015159D"/>
    <w:rsid w:val="00151B31"/>
    <w:rsid w:val="00151F7C"/>
    <w:rsid w:val="00152369"/>
    <w:rsid w:val="00152C0A"/>
    <w:rsid w:val="00153343"/>
    <w:rsid w:val="0015522D"/>
    <w:rsid w:val="001558F5"/>
    <w:rsid w:val="00156626"/>
    <w:rsid w:val="001600FD"/>
    <w:rsid w:val="0016110A"/>
    <w:rsid w:val="00162880"/>
    <w:rsid w:val="001628A0"/>
    <w:rsid w:val="00162FF3"/>
    <w:rsid w:val="001638D6"/>
    <w:rsid w:val="00163E1D"/>
    <w:rsid w:val="00164A6A"/>
    <w:rsid w:val="00164F73"/>
    <w:rsid w:val="001650A7"/>
    <w:rsid w:val="00165A51"/>
    <w:rsid w:val="0016685B"/>
    <w:rsid w:val="00167A9A"/>
    <w:rsid w:val="00167C09"/>
    <w:rsid w:val="001702A5"/>
    <w:rsid w:val="001713AB"/>
    <w:rsid w:val="001715E2"/>
    <w:rsid w:val="00171711"/>
    <w:rsid w:val="0017358E"/>
    <w:rsid w:val="0017370B"/>
    <w:rsid w:val="00174EE7"/>
    <w:rsid w:val="00175C38"/>
    <w:rsid w:val="001763BB"/>
    <w:rsid w:val="00176C14"/>
    <w:rsid w:val="00176F44"/>
    <w:rsid w:val="00177443"/>
    <w:rsid w:val="001802F2"/>
    <w:rsid w:val="001805FC"/>
    <w:rsid w:val="001823DA"/>
    <w:rsid w:val="00182D84"/>
    <w:rsid w:val="00182F16"/>
    <w:rsid w:val="0018493D"/>
    <w:rsid w:val="001866C5"/>
    <w:rsid w:val="00186D47"/>
    <w:rsid w:val="0018713E"/>
    <w:rsid w:val="001877DF"/>
    <w:rsid w:val="001909DC"/>
    <w:rsid w:val="00192358"/>
    <w:rsid w:val="00193A2A"/>
    <w:rsid w:val="00193E87"/>
    <w:rsid w:val="00194724"/>
    <w:rsid w:val="00194FB3"/>
    <w:rsid w:val="001A1139"/>
    <w:rsid w:val="001A128E"/>
    <w:rsid w:val="001A17F5"/>
    <w:rsid w:val="001A214A"/>
    <w:rsid w:val="001A2723"/>
    <w:rsid w:val="001A2C12"/>
    <w:rsid w:val="001A2DED"/>
    <w:rsid w:val="001A3188"/>
    <w:rsid w:val="001A39EF"/>
    <w:rsid w:val="001A4047"/>
    <w:rsid w:val="001A60E7"/>
    <w:rsid w:val="001A615B"/>
    <w:rsid w:val="001A66F3"/>
    <w:rsid w:val="001A67E5"/>
    <w:rsid w:val="001A6C57"/>
    <w:rsid w:val="001A7C0A"/>
    <w:rsid w:val="001B020C"/>
    <w:rsid w:val="001B0551"/>
    <w:rsid w:val="001B2D5E"/>
    <w:rsid w:val="001B33BC"/>
    <w:rsid w:val="001B4DC9"/>
    <w:rsid w:val="001B583B"/>
    <w:rsid w:val="001B6110"/>
    <w:rsid w:val="001B6C10"/>
    <w:rsid w:val="001B6DF7"/>
    <w:rsid w:val="001B7CE3"/>
    <w:rsid w:val="001B7F98"/>
    <w:rsid w:val="001C0B4B"/>
    <w:rsid w:val="001C1ABD"/>
    <w:rsid w:val="001C1B1C"/>
    <w:rsid w:val="001C1CE1"/>
    <w:rsid w:val="001C21B8"/>
    <w:rsid w:val="001C22A2"/>
    <w:rsid w:val="001C2341"/>
    <w:rsid w:val="001C2958"/>
    <w:rsid w:val="001C2F36"/>
    <w:rsid w:val="001C346B"/>
    <w:rsid w:val="001C4C0A"/>
    <w:rsid w:val="001C5B42"/>
    <w:rsid w:val="001C5C03"/>
    <w:rsid w:val="001C6748"/>
    <w:rsid w:val="001C698A"/>
    <w:rsid w:val="001C6A36"/>
    <w:rsid w:val="001C7073"/>
    <w:rsid w:val="001C7258"/>
    <w:rsid w:val="001C7B17"/>
    <w:rsid w:val="001C7DAE"/>
    <w:rsid w:val="001D10C6"/>
    <w:rsid w:val="001D2162"/>
    <w:rsid w:val="001D2194"/>
    <w:rsid w:val="001D2C3C"/>
    <w:rsid w:val="001D458A"/>
    <w:rsid w:val="001D4C8E"/>
    <w:rsid w:val="001D5150"/>
    <w:rsid w:val="001D5A18"/>
    <w:rsid w:val="001D62D3"/>
    <w:rsid w:val="001D735E"/>
    <w:rsid w:val="001D7C00"/>
    <w:rsid w:val="001E0A12"/>
    <w:rsid w:val="001E209D"/>
    <w:rsid w:val="001E20AD"/>
    <w:rsid w:val="001E2871"/>
    <w:rsid w:val="001E3A05"/>
    <w:rsid w:val="001E401F"/>
    <w:rsid w:val="001E52A1"/>
    <w:rsid w:val="001E5592"/>
    <w:rsid w:val="001E6683"/>
    <w:rsid w:val="001E70F3"/>
    <w:rsid w:val="001E7447"/>
    <w:rsid w:val="001F00A5"/>
    <w:rsid w:val="001F0A7A"/>
    <w:rsid w:val="001F1B2C"/>
    <w:rsid w:val="001F1C6B"/>
    <w:rsid w:val="001F1D44"/>
    <w:rsid w:val="001F2030"/>
    <w:rsid w:val="001F2735"/>
    <w:rsid w:val="001F2893"/>
    <w:rsid w:val="001F29D3"/>
    <w:rsid w:val="001F2D4C"/>
    <w:rsid w:val="001F2E75"/>
    <w:rsid w:val="001F59B4"/>
    <w:rsid w:val="001F6B0F"/>
    <w:rsid w:val="001F7545"/>
    <w:rsid w:val="001F7C36"/>
    <w:rsid w:val="001F7E81"/>
    <w:rsid w:val="002009D5"/>
    <w:rsid w:val="002015EC"/>
    <w:rsid w:val="00201E1E"/>
    <w:rsid w:val="00201E9F"/>
    <w:rsid w:val="00203E95"/>
    <w:rsid w:val="0020665F"/>
    <w:rsid w:val="002067F3"/>
    <w:rsid w:val="00207418"/>
    <w:rsid w:val="00207601"/>
    <w:rsid w:val="00210800"/>
    <w:rsid w:val="00210E1E"/>
    <w:rsid w:val="00210E4F"/>
    <w:rsid w:val="0021135A"/>
    <w:rsid w:val="002114D2"/>
    <w:rsid w:val="00212B0C"/>
    <w:rsid w:val="00212D1D"/>
    <w:rsid w:val="002137B6"/>
    <w:rsid w:val="00214375"/>
    <w:rsid w:val="00214649"/>
    <w:rsid w:val="0021527E"/>
    <w:rsid w:val="0021561C"/>
    <w:rsid w:val="00215C64"/>
    <w:rsid w:val="00215F31"/>
    <w:rsid w:val="002166B5"/>
    <w:rsid w:val="00217108"/>
    <w:rsid w:val="0021731C"/>
    <w:rsid w:val="00217C9D"/>
    <w:rsid w:val="00217FE5"/>
    <w:rsid w:val="00221232"/>
    <w:rsid w:val="00221B35"/>
    <w:rsid w:val="00223283"/>
    <w:rsid w:val="00223703"/>
    <w:rsid w:val="00223B52"/>
    <w:rsid w:val="002244AD"/>
    <w:rsid w:val="002249B7"/>
    <w:rsid w:val="00224D0A"/>
    <w:rsid w:val="00226470"/>
    <w:rsid w:val="00226EC7"/>
    <w:rsid w:val="00227FCA"/>
    <w:rsid w:val="00231432"/>
    <w:rsid w:val="00233B68"/>
    <w:rsid w:val="00233FA5"/>
    <w:rsid w:val="002340D5"/>
    <w:rsid w:val="00234A0E"/>
    <w:rsid w:val="00236684"/>
    <w:rsid w:val="002368D1"/>
    <w:rsid w:val="00237395"/>
    <w:rsid w:val="0023763C"/>
    <w:rsid w:val="00237689"/>
    <w:rsid w:val="00240866"/>
    <w:rsid w:val="00241312"/>
    <w:rsid w:val="002415CB"/>
    <w:rsid w:val="00241819"/>
    <w:rsid w:val="00242464"/>
    <w:rsid w:val="00242BAE"/>
    <w:rsid w:val="002465B5"/>
    <w:rsid w:val="00246EEC"/>
    <w:rsid w:val="002503E9"/>
    <w:rsid w:val="00250964"/>
    <w:rsid w:val="002511F9"/>
    <w:rsid w:val="002515E2"/>
    <w:rsid w:val="0025373B"/>
    <w:rsid w:val="00253A6E"/>
    <w:rsid w:val="00253F28"/>
    <w:rsid w:val="00254179"/>
    <w:rsid w:val="00254BFE"/>
    <w:rsid w:val="002553D5"/>
    <w:rsid w:val="00256958"/>
    <w:rsid w:val="00256D77"/>
    <w:rsid w:val="00256E7D"/>
    <w:rsid w:val="00256F4E"/>
    <w:rsid w:val="00257FE5"/>
    <w:rsid w:val="002601DD"/>
    <w:rsid w:val="00260303"/>
    <w:rsid w:val="0026107B"/>
    <w:rsid w:val="0026300D"/>
    <w:rsid w:val="002631A4"/>
    <w:rsid w:val="002649E1"/>
    <w:rsid w:val="00265B7C"/>
    <w:rsid w:val="00266C11"/>
    <w:rsid w:val="00266DFC"/>
    <w:rsid w:val="0026722F"/>
    <w:rsid w:val="002701D3"/>
    <w:rsid w:val="00270346"/>
    <w:rsid w:val="00271789"/>
    <w:rsid w:val="002725AB"/>
    <w:rsid w:val="002725AF"/>
    <w:rsid w:val="00273391"/>
    <w:rsid w:val="00273634"/>
    <w:rsid w:val="00274BC4"/>
    <w:rsid w:val="002757FB"/>
    <w:rsid w:val="00275C49"/>
    <w:rsid w:val="00275CC3"/>
    <w:rsid w:val="00276007"/>
    <w:rsid w:val="00276162"/>
    <w:rsid w:val="002770CF"/>
    <w:rsid w:val="00277ACB"/>
    <w:rsid w:val="00280A14"/>
    <w:rsid w:val="00280F54"/>
    <w:rsid w:val="00281B3F"/>
    <w:rsid w:val="0028218D"/>
    <w:rsid w:val="00282E4F"/>
    <w:rsid w:val="002831DD"/>
    <w:rsid w:val="00284D6D"/>
    <w:rsid w:val="00285758"/>
    <w:rsid w:val="002857E8"/>
    <w:rsid w:val="00287905"/>
    <w:rsid w:val="00290EA6"/>
    <w:rsid w:val="002913C1"/>
    <w:rsid w:val="00291400"/>
    <w:rsid w:val="00291ACF"/>
    <w:rsid w:val="00291F0C"/>
    <w:rsid w:val="0029207D"/>
    <w:rsid w:val="00292F6D"/>
    <w:rsid w:val="002955D9"/>
    <w:rsid w:val="00295DF9"/>
    <w:rsid w:val="00296CF4"/>
    <w:rsid w:val="002A0D22"/>
    <w:rsid w:val="002A0FC4"/>
    <w:rsid w:val="002A1557"/>
    <w:rsid w:val="002A1559"/>
    <w:rsid w:val="002A1750"/>
    <w:rsid w:val="002A18BB"/>
    <w:rsid w:val="002A18E0"/>
    <w:rsid w:val="002A1CB9"/>
    <w:rsid w:val="002A22A2"/>
    <w:rsid w:val="002A3ED4"/>
    <w:rsid w:val="002A4FED"/>
    <w:rsid w:val="002A72E7"/>
    <w:rsid w:val="002A764C"/>
    <w:rsid w:val="002A78CC"/>
    <w:rsid w:val="002B07F5"/>
    <w:rsid w:val="002B1909"/>
    <w:rsid w:val="002B1AAA"/>
    <w:rsid w:val="002B2548"/>
    <w:rsid w:val="002B5054"/>
    <w:rsid w:val="002B5712"/>
    <w:rsid w:val="002B5FD1"/>
    <w:rsid w:val="002B63FF"/>
    <w:rsid w:val="002B6804"/>
    <w:rsid w:val="002B7075"/>
    <w:rsid w:val="002C04E5"/>
    <w:rsid w:val="002C1034"/>
    <w:rsid w:val="002C169B"/>
    <w:rsid w:val="002C16B1"/>
    <w:rsid w:val="002C1800"/>
    <w:rsid w:val="002C1E1C"/>
    <w:rsid w:val="002C20D1"/>
    <w:rsid w:val="002C29D4"/>
    <w:rsid w:val="002C3660"/>
    <w:rsid w:val="002C38A4"/>
    <w:rsid w:val="002C399E"/>
    <w:rsid w:val="002C4A8E"/>
    <w:rsid w:val="002C5E22"/>
    <w:rsid w:val="002C752D"/>
    <w:rsid w:val="002C7F07"/>
    <w:rsid w:val="002D0192"/>
    <w:rsid w:val="002D16B0"/>
    <w:rsid w:val="002D345C"/>
    <w:rsid w:val="002D46B6"/>
    <w:rsid w:val="002D47C1"/>
    <w:rsid w:val="002D4FAB"/>
    <w:rsid w:val="002D4FC6"/>
    <w:rsid w:val="002D51C0"/>
    <w:rsid w:val="002D684C"/>
    <w:rsid w:val="002D711C"/>
    <w:rsid w:val="002D73A0"/>
    <w:rsid w:val="002D7B5D"/>
    <w:rsid w:val="002E00B3"/>
    <w:rsid w:val="002E0509"/>
    <w:rsid w:val="002E0705"/>
    <w:rsid w:val="002E1654"/>
    <w:rsid w:val="002E1700"/>
    <w:rsid w:val="002E2EDD"/>
    <w:rsid w:val="002E36B6"/>
    <w:rsid w:val="002E4545"/>
    <w:rsid w:val="002E4FF8"/>
    <w:rsid w:val="002E6662"/>
    <w:rsid w:val="002E6A14"/>
    <w:rsid w:val="002E6BA2"/>
    <w:rsid w:val="002E6BCE"/>
    <w:rsid w:val="002E7E4E"/>
    <w:rsid w:val="002F1B57"/>
    <w:rsid w:val="002F1ED8"/>
    <w:rsid w:val="002F3A29"/>
    <w:rsid w:val="002F45CB"/>
    <w:rsid w:val="002F4691"/>
    <w:rsid w:val="002F486C"/>
    <w:rsid w:val="002F4B55"/>
    <w:rsid w:val="002F53F0"/>
    <w:rsid w:val="002F5FD5"/>
    <w:rsid w:val="002F7566"/>
    <w:rsid w:val="002F7CB7"/>
    <w:rsid w:val="00300233"/>
    <w:rsid w:val="003008B0"/>
    <w:rsid w:val="00300B7A"/>
    <w:rsid w:val="00301664"/>
    <w:rsid w:val="0030168E"/>
    <w:rsid w:val="003034D3"/>
    <w:rsid w:val="00303A8C"/>
    <w:rsid w:val="00304892"/>
    <w:rsid w:val="00304BF5"/>
    <w:rsid w:val="00305947"/>
    <w:rsid w:val="003068CC"/>
    <w:rsid w:val="00310780"/>
    <w:rsid w:val="0031088F"/>
    <w:rsid w:val="00311752"/>
    <w:rsid w:val="00312030"/>
    <w:rsid w:val="00312190"/>
    <w:rsid w:val="003125C0"/>
    <w:rsid w:val="00313376"/>
    <w:rsid w:val="00313F31"/>
    <w:rsid w:val="00314D4C"/>
    <w:rsid w:val="003156A6"/>
    <w:rsid w:val="00316523"/>
    <w:rsid w:val="00316BD3"/>
    <w:rsid w:val="00316F10"/>
    <w:rsid w:val="003175FB"/>
    <w:rsid w:val="00320C48"/>
    <w:rsid w:val="00323BC4"/>
    <w:rsid w:val="00324373"/>
    <w:rsid w:val="003245BB"/>
    <w:rsid w:val="003254A2"/>
    <w:rsid w:val="00325CC5"/>
    <w:rsid w:val="00326F33"/>
    <w:rsid w:val="00326F71"/>
    <w:rsid w:val="003301DB"/>
    <w:rsid w:val="00332911"/>
    <w:rsid w:val="00332B9F"/>
    <w:rsid w:val="00332DCF"/>
    <w:rsid w:val="00333049"/>
    <w:rsid w:val="00333538"/>
    <w:rsid w:val="00333B87"/>
    <w:rsid w:val="00333DC2"/>
    <w:rsid w:val="00333F2C"/>
    <w:rsid w:val="00333F66"/>
    <w:rsid w:val="0033466F"/>
    <w:rsid w:val="00334884"/>
    <w:rsid w:val="00334BAF"/>
    <w:rsid w:val="00334CC3"/>
    <w:rsid w:val="003354DB"/>
    <w:rsid w:val="003376F6"/>
    <w:rsid w:val="00337A6F"/>
    <w:rsid w:val="00340882"/>
    <w:rsid w:val="00341310"/>
    <w:rsid w:val="0034292F"/>
    <w:rsid w:val="003451E2"/>
    <w:rsid w:val="00345971"/>
    <w:rsid w:val="00345F28"/>
    <w:rsid w:val="003461AF"/>
    <w:rsid w:val="0035088D"/>
    <w:rsid w:val="003509C1"/>
    <w:rsid w:val="00350AFF"/>
    <w:rsid w:val="003515A8"/>
    <w:rsid w:val="00351892"/>
    <w:rsid w:val="00351F69"/>
    <w:rsid w:val="003524D5"/>
    <w:rsid w:val="00353815"/>
    <w:rsid w:val="00355D98"/>
    <w:rsid w:val="0035664C"/>
    <w:rsid w:val="00356707"/>
    <w:rsid w:val="00357121"/>
    <w:rsid w:val="0036124E"/>
    <w:rsid w:val="003616F7"/>
    <w:rsid w:val="00362979"/>
    <w:rsid w:val="00363599"/>
    <w:rsid w:val="0036370A"/>
    <w:rsid w:val="00364607"/>
    <w:rsid w:val="00364886"/>
    <w:rsid w:val="00365161"/>
    <w:rsid w:val="00365798"/>
    <w:rsid w:val="00367B24"/>
    <w:rsid w:val="00367EDF"/>
    <w:rsid w:val="003700AB"/>
    <w:rsid w:val="00370349"/>
    <w:rsid w:val="003709DB"/>
    <w:rsid w:val="003711AD"/>
    <w:rsid w:val="00371CF7"/>
    <w:rsid w:val="00371EF1"/>
    <w:rsid w:val="0037209D"/>
    <w:rsid w:val="0037243B"/>
    <w:rsid w:val="00372A19"/>
    <w:rsid w:val="00372A2B"/>
    <w:rsid w:val="003745B7"/>
    <w:rsid w:val="0037467B"/>
    <w:rsid w:val="00374825"/>
    <w:rsid w:val="00375585"/>
    <w:rsid w:val="00375C3E"/>
    <w:rsid w:val="00375E9A"/>
    <w:rsid w:val="003767EF"/>
    <w:rsid w:val="003770BA"/>
    <w:rsid w:val="003778E6"/>
    <w:rsid w:val="00377E45"/>
    <w:rsid w:val="003800B3"/>
    <w:rsid w:val="00380358"/>
    <w:rsid w:val="003804C0"/>
    <w:rsid w:val="00381D85"/>
    <w:rsid w:val="00383F89"/>
    <w:rsid w:val="00384904"/>
    <w:rsid w:val="00384EAA"/>
    <w:rsid w:val="003850E0"/>
    <w:rsid w:val="0038516F"/>
    <w:rsid w:val="003853E2"/>
    <w:rsid w:val="00385E41"/>
    <w:rsid w:val="00385E6E"/>
    <w:rsid w:val="00385EA6"/>
    <w:rsid w:val="00386109"/>
    <w:rsid w:val="00386E5A"/>
    <w:rsid w:val="0038799A"/>
    <w:rsid w:val="00387F58"/>
    <w:rsid w:val="00390082"/>
    <w:rsid w:val="003902B3"/>
    <w:rsid w:val="0039163C"/>
    <w:rsid w:val="003925B8"/>
    <w:rsid w:val="00392651"/>
    <w:rsid w:val="00392916"/>
    <w:rsid w:val="0039356D"/>
    <w:rsid w:val="003944BB"/>
    <w:rsid w:val="00394EEB"/>
    <w:rsid w:val="00395F45"/>
    <w:rsid w:val="00397773"/>
    <w:rsid w:val="00397C5C"/>
    <w:rsid w:val="003A0E7C"/>
    <w:rsid w:val="003A1450"/>
    <w:rsid w:val="003A1DD8"/>
    <w:rsid w:val="003A2DEE"/>
    <w:rsid w:val="003A3436"/>
    <w:rsid w:val="003A4622"/>
    <w:rsid w:val="003A4906"/>
    <w:rsid w:val="003A633D"/>
    <w:rsid w:val="003A6760"/>
    <w:rsid w:val="003A7E34"/>
    <w:rsid w:val="003B0BA4"/>
    <w:rsid w:val="003B199A"/>
    <w:rsid w:val="003B1D92"/>
    <w:rsid w:val="003B1F1C"/>
    <w:rsid w:val="003B22E1"/>
    <w:rsid w:val="003B2743"/>
    <w:rsid w:val="003B41FB"/>
    <w:rsid w:val="003B4367"/>
    <w:rsid w:val="003B4D67"/>
    <w:rsid w:val="003B5BB5"/>
    <w:rsid w:val="003B78EE"/>
    <w:rsid w:val="003C0744"/>
    <w:rsid w:val="003C0AB1"/>
    <w:rsid w:val="003C0C7A"/>
    <w:rsid w:val="003C0C82"/>
    <w:rsid w:val="003C1204"/>
    <w:rsid w:val="003C154C"/>
    <w:rsid w:val="003C16D8"/>
    <w:rsid w:val="003C1BD0"/>
    <w:rsid w:val="003C2B7A"/>
    <w:rsid w:val="003C2D4E"/>
    <w:rsid w:val="003C2D9D"/>
    <w:rsid w:val="003C38ED"/>
    <w:rsid w:val="003C3DFE"/>
    <w:rsid w:val="003C479A"/>
    <w:rsid w:val="003C5332"/>
    <w:rsid w:val="003C5568"/>
    <w:rsid w:val="003C6134"/>
    <w:rsid w:val="003C7348"/>
    <w:rsid w:val="003D0A65"/>
    <w:rsid w:val="003D20E0"/>
    <w:rsid w:val="003D2414"/>
    <w:rsid w:val="003D2707"/>
    <w:rsid w:val="003D32E6"/>
    <w:rsid w:val="003D52D0"/>
    <w:rsid w:val="003D5FCB"/>
    <w:rsid w:val="003D7D05"/>
    <w:rsid w:val="003E0222"/>
    <w:rsid w:val="003E0629"/>
    <w:rsid w:val="003E0781"/>
    <w:rsid w:val="003E3071"/>
    <w:rsid w:val="003E36F4"/>
    <w:rsid w:val="003E4BC2"/>
    <w:rsid w:val="003E537D"/>
    <w:rsid w:val="003E5F48"/>
    <w:rsid w:val="003E607B"/>
    <w:rsid w:val="003E6622"/>
    <w:rsid w:val="003E6A09"/>
    <w:rsid w:val="003E702A"/>
    <w:rsid w:val="003F15D9"/>
    <w:rsid w:val="003F1872"/>
    <w:rsid w:val="003F2512"/>
    <w:rsid w:val="003F3174"/>
    <w:rsid w:val="003F37EA"/>
    <w:rsid w:val="003F3B11"/>
    <w:rsid w:val="003F485D"/>
    <w:rsid w:val="003F49FE"/>
    <w:rsid w:val="003F638D"/>
    <w:rsid w:val="003F6471"/>
    <w:rsid w:val="003F6B1C"/>
    <w:rsid w:val="003F6C5A"/>
    <w:rsid w:val="003F71D5"/>
    <w:rsid w:val="003F7543"/>
    <w:rsid w:val="003F7D02"/>
    <w:rsid w:val="00400404"/>
    <w:rsid w:val="0040124D"/>
    <w:rsid w:val="00402F27"/>
    <w:rsid w:val="004032C6"/>
    <w:rsid w:val="00403330"/>
    <w:rsid w:val="00403426"/>
    <w:rsid w:val="00404416"/>
    <w:rsid w:val="00406E44"/>
    <w:rsid w:val="00407154"/>
    <w:rsid w:val="004076B9"/>
    <w:rsid w:val="004076EF"/>
    <w:rsid w:val="004110F9"/>
    <w:rsid w:val="0041279C"/>
    <w:rsid w:val="0041298F"/>
    <w:rsid w:val="00412E78"/>
    <w:rsid w:val="00413012"/>
    <w:rsid w:val="00413109"/>
    <w:rsid w:val="004133D5"/>
    <w:rsid w:val="00414C58"/>
    <w:rsid w:val="0041554C"/>
    <w:rsid w:val="00416CD6"/>
    <w:rsid w:val="00421373"/>
    <w:rsid w:val="004214C0"/>
    <w:rsid w:val="004219F5"/>
    <w:rsid w:val="00422454"/>
    <w:rsid w:val="00423CF2"/>
    <w:rsid w:val="00423EDA"/>
    <w:rsid w:val="0042443E"/>
    <w:rsid w:val="00425ABA"/>
    <w:rsid w:val="00426981"/>
    <w:rsid w:val="00426F44"/>
    <w:rsid w:val="004274B2"/>
    <w:rsid w:val="00427F30"/>
    <w:rsid w:val="0043089E"/>
    <w:rsid w:val="004325AC"/>
    <w:rsid w:val="00432A58"/>
    <w:rsid w:val="00435C7A"/>
    <w:rsid w:val="00436381"/>
    <w:rsid w:val="004363AF"/>
    <w:rsid w:val="0043648D"/>
    <w:rsid w:val="00437113"/>
    <w:rsid w:val="00437469"/>
    <w:rsid w:val="004405CB"/>
    <w:rsid w:val="00440A64"/>
    <w:rsid w:val="00440B8C"/>
    <w:rsid w:val="00440F40"/>
    <w:rsid w:val="00441238"/>
    <w:rsid w:val="004413E2"/>
    <w:rsid w:val="004433C5"/>
    <w:rsid w:val="0044490F"/>
    <w:rsid w:val="00445538"/>
    <w:rsid w:val="00445953"/>
    <w:rsid w:val="00445DED"/>
    <w:rsid w:val="00447D1A"/>
    <w:rsid w:val="004504E5"/>
    <w:rsid w:val="00450A5C"/>
    <w:rsid w:val="004515BD"/>
    <w:rsid w:val="00451679"/>
    <w:rsid w:val="004534B2"/>
    <w:rsid w:val="00453FF9"/>
    <w:rsid w:val="004546B6"/>
    <w:rsid w:val="00454D75"/>
    <w:rsid w:val="0045542D"/>
    <w:rsid w:val="00455BDF"/>
    <w:rsid w:val="004562A9"/>
    <w:rsid w:val="00457B4E"/>
    <w:rsid w:val="00457CAF"/>
    <w:rsid w:val="00461430"/>
    <w:rsid w:val="0046162B"/>
    <w:rsid w:val="0046264C"/>
    <w:rsid w:val="00462849"/>
    <w:rsid w:val="00463968"/>
    <w:rsid w:val="00464B4A"/>
    <w:rsid w:val="0046730F"/>
    <w:rsid w:val="004679BF"/>
    <w:rsid w:val="00467F7D"/>
    <w:rsid w:val="004710D2"/>
    <w:rsid w:val="00471482"/>
    <w:rsid w:val="00471785"/>
    <w:rsid w:val="00472DF6"/>
    <w:rsid w:val="004746BE"/>
    <w:rsid w:val="00474CF4"/>
    <w:rsid w:val="00475E05"/>
    <w:rsid w:val="004769A2"/>
    <w:rsid w:val="004776DB"/>
    <w:rsid w:val="00477E81"/>
    <w:rsid w:val="00482D86"/>
    <w:rsid w:val="004849C6"/>
    <w:rsid w:val="00485057"/>
    <w:rsid w:val="00485871"/>
    <w:rsid w:val="0048626F"/>
    <w:rsid w:val="00486864"/>
    <w:rsid w:val="00486DD0"/>
    <w:rsid w:val="00487D17"/>
    <w:rsid w:val="00490171"/>
    <w:rsid w:val="004901CC"/>
    <w:rsid w:val="00490573"/>
    <w:rsid w:val="0049156F"/>
    <w:rsid w:val="004926A3"/>
    <w:rsid w:val="004928DB"/>
    <w:rsid w:val="00492914"/>
    <w:rsid w:val="004939A1"/>
    <w:rsid w:val="00493E3F"/>
    <w:rsid w:val="00494351"/>
    <w:rsid w:val="00494AF8"/>
    <w:rsid w:val="00494EC2"/>
    <w:rsid w:val="0049550A"/>
    <w:rsid w:val="0049560E"/>
    <w:rsid w:val="0049566C"/>
    <w:rsid w:val="00495E43"/>
    <w:rsid w:val="0049646A"/>
    <w:rsid w:val="0049774A"/>
    <w:rsid w:val="004A12AE"/>
    <w:rsid w:val="004A20C5"/>
    <w:rsid w:val="004A23DA"/>
    <w:rsid w:val="004A3112"/>
    <w:rsid w:val="004A39C3"/>
    <w:rsid w:val="004A4FD2"/>
    <w:rsid w:val="004A5D96"/>
    <w:rsid w:val="004A66AF"/>
    <w:rsid w:val="004A6E30"/>
    <w:rsid w:val="004A793C"/>
    <w:rsid w:val="004B0579"/>
    <w:rsid w:val="004B07E0"/>
    <w:rsid w:val="004B0D15"/>
    <w:rsid w:val="004B1120"/>
    <w:rsid w:val="004B1641"/>
    <w:rsid w:val="004B1716"/>
    <w:rsid w:val="004B1AEF"/>
    <w:rsid w:val="004B3B35"/>
    <w:rsid w:val="004B4297"/>
    <w:rsid w:val="004B4CA8"/>
    <w:rsid w:val="004B4F1C"/>
    <w:rsid w:val="004B6A7E"/>
    <w:rsid w:val="004B7826"/>
    <w:rsid w:val="004B7DD8"/>
    <w:rsid w:val="004C13F9"/>
    <w:rsid w:val="004C148C"/>
    <w:rsid w:val="004C1780"/>
    <w:rsid w:val="004C1C57"/>
    <w:rsid w:val="004C3E91"/>
    <w:rsid w:val="004C50AB"/>
    <w:rsid w:val="004C53A1"/>
    <w:rsid w:val="004C57A5"/>
    <w:rsid w:val="004C63A8"/>
    <w:rsid w:val="004C6C2F"/>
    <w:rsid w:val="004C72A7"/>
    <w:rsid w:val="004C76B4"/>
    <w:rsid w:val="004D0C37"/>
    <w:rsid w:val="004D0CC0"/>
    <w:rsid w:val="004D11DF"/>
    <w:rsid w:val="004D19F2"/>
    <w:rsid w:val="004D2690"/>
    <w:rsid w:val="004D28DF"/>
    <w:rsid w:val="004D2C17"/>
    <w:rsid w:val="004D3B62"/>
    <w:rsid w:val="004D3DF1"/>
    <w:rsid w:val="004D52ED"/>
    <w:rsid w:val="004D5C90"/>
    <w:rsid w:val="004D6EC2"/>
    <w:rsid w:val="004D7C92"/>
    <w:rsid w:val="004E05C0"/>
    <w:rsid w:val="004E10FF"/>
    <w:rsid w:val="004E1826"/>
    <w:rsid w:val="004E2FDC"/>
    <w:rsid w:val="004E4817"/>
    <w:rsid w:val="004E499A"/>
    <w:rsid w:val="004E4AC5"/>
    <w:rsid w:val="004E51DC"/>
    <w:rsid w:val="004E5761"/>
    <w:rsid w:val="004E5FFA"/>
    <w:rsid w:val="004E65EE"/>
    <w:rsid w:val="004E7318"/>
    <w:rsid w:val="004E77BF"/>
    <w:rsid w:val="004F02A8"/>
    <w:rsid w:val="004F15E7"/>
    <w:rsid w:val="004F16BF"/>
    <w:rsid w:val="004F198E"/>
    <w:rsid w:val="004F3625"/>
    <w:rsid w:val="004F3993"/>
    <w:rsid w:val="004F3A74"/>
    <w:rsid w:val="004F3E59"/>
    <w:rsid w:val="004F3F37"/>
    <w:rsid w:val="004F5C57"/>
    <w:rsid w:val="004F69FE"/>
    <w:rsid w:val="004F6A7D"/>
    <w:rsid w:val="004F7791"/>
    <w:rsid w:val="004F77AE"/>
    <w:rsid w:val="004F7CF8"/>
    <w:rsid w:val="004F7E29"/>
    <w:rsid w:val="00500366"/>
    <w:rsid w:val="00500635"/>
    <w:rsid w:val="00500A5D"/>
    <w:rsid w:val="00500ABB"/>
    <w:rsid w:val="00501560"/>
    <w:rsid w:val="00502BB5"/>
    <w:rsid w:val="00502F63"/>
    <w:rsid w:val="005050B0"/>
    <w:rsid w:val="00505671"/>
    <w:rsid w:val="00505895"/>
    <w:rsid w:val="00506109"/>
    <w:rsid w:val="00506E50"/>
    <w:rsid w:val="0050713D"/>
    <w:rsid w:val="005113FA"/>
    <w:rsid w:val="00512279"/>
    <w:rsid w:val="00513373"/>
    <w:rsid w:val="005134F4"/>
    <w:rsid w:val="0051384A"/>
    <w:rsid w:val="005142A4"/>
    <w:rsid w:val="005146AD"/>
    <w:rsid w:val="00514BEC"/>
    <w:rsid w:val="00515B53"/>
    <w:rsid w:val="0051796D"/>
    <w:rsid w:val="00517ED8"/>
    <w:rsid w:val="00520199"/>
    <w:rsid w:val="00520A73"/>
    <w:rsid w:val="00521CC9"/>
    <w:rsid w:val="00522588"/>
    <w:rsid w:val="00523733"/>
    <w:rsid w:val="0052397D"/>
    <w:rsid w:val="0052432C"/>
    <w:rsid w:val="005249E6"/>
    <w:rsid w:val="00524BD7"/>
    <w:rsid w:val="00525A3D"/>
    <w:rsid w:val="0052601C"/>
    <w:rsid w:val="005264AF"/>
    <w:rsid w:val="0052683C"/>
    <w:rsid w:val="005268EF"/>
    <w:rsid w:val="00526D0A"/>
    <w:rsid w:val="00526FF9"/>
    <w:rsid w:val="00531F14"/>
    <w:rsid w:val="0053212E"/>
    <w:rsid w:val="005322AF"/>
    <w:rsid w:val="005324F6"/>
    <w:rsid w:val="005326C1"/>
    <w:rsid w:val="00532743"/>
    <w:rsid w:val="005329A7"/>
    <w:rsid w:val="00532F02"/>
    <w:rsid w:val="00533857"/>
    <w:rsid w:val="00533A3A"/>
    <w:rsid w:val="00534B81"/>
    <w:rsid w:val="005357F3"/>
    <w:rsid w:val="005359FF"/>
    <w:rsid w:val="00535B58"/>
    <w:rsid w:val="00535D76"/>
    <w:rsid w:val="0053649A"/>
    <w:rsid w:val="00537138"/>
    <w:rsid w:val="00540512"/>
    <w:rsid w:val="00540677"/>
    <w:rsid w:val="005417BF"/>
    <w:rsid w:val="00541D05"/>
    <w:rsid w:val="005421F4"/>
    <w:rsid w:val="00542DEB"/>
    <w:rsid w:val="00543EBF"/>
    <w:rsid w:val="00544074"/>
    <w:rsid w:val="00546037"/>
    <w:rsid w:val="00547BA8"/>
    <w:rsid w:val="005506DA"/>
    <w:rsid w:val="00550875"/>
    <w:rsid w:val="00551152"/>
    <w:rsid w:val="00553ACB"/>
    <w:rsid w:val="00556726"/>
    <w:rsid w:val="00556C83"/>
    <w:rsid w:val="00556E77"/>
    <w:rsid w:val="00556F8C"/>
    <w:rsid w:val="005576C2"/>
    <w:rsid w:val="005578AF"/>
    <w:rsid w:val="00560C1F"/>
    <w:rsid w:val="00561A3E"/>
    <w:rsid w:val="0056233C"/>
    <w:rsid w:val="00562451"/>
    <w:rsid w:val="005626B0"/>
    <w:rsid w:val="00564A46"/>
    <w:rsid w:val="005650AA"/>
    <w:rsid w:val="00566A35"/>
    <w:rsid w:val="00566D29"/>
    <w:rsid w:val="005673B1"/>
    <w:rsid w:val="00567DC1"/>
    <w:rsid w:val="00570186"/>
    <w:rsid w:val="00570888"/>
    <w:rsid w:val="00573DF2"/>
    <w:rsid w:val="00576308"/>
    <w:rsid w:val="0057640C"/>
    <w:rsid w:val="0057657E"/>
    <w:rsid w:val="00577159"/>
    <w:rsid w:val="005803FE"/>
    <w:rsid w:val="00580F4A"/>
    <w:rsid w:val="005838AA"/>
    <w:rsid w:val="00583B76"/>
    <w:rsid w:val="00583BE3"/>
    <w:rsid w:val="00583C61"/>
    <w:rsid w:val="00584F4D"/>
    <w:rsid w:val="0058537E"/>
    <w:rsid w:val="00586767"/>
    <w:rsid w:val="00586810"/>
    <w:rsid w:val="00586DAC"/>
    <w:rsid w:val="00586EBA"/>
    <w:rsid w:val="00587961"/>
    <w:rsid w:val="00587AB8"/>
    <w:rsid w:val="005901DA"/>
    <w:rsid w:val="00590231"/>
    <w:rsid w:val="0059051A"/>
    <w:rsid w:val="0059083C"/>
    <w:rsid w:val="00592B30"/>
    <w:rsid w:val="00593A1E"/>
    <w:rsid w:val="00594050"/>
    <w:rsid w:val="00594496"/>
    <w:rsid w:val="0059503F"/>
    <w:rsid w:val="00595C42"/>
    <w:rsid w:val="0059634C"/>
    <w:rsid w:val="0059659B"/>
    <w:rsid w:val="00596B01"/>
    <w:rsid w:val="00597502"/>
    <w:rsid w:val="00597C66"/>
    <w:rsid w:val="00597EC2"/>
    <w:rsid w:val="005A0B11"/>
    <w:rsid w:val="005A293C"/>
    <w:rsid w:val="005A3B4D"/>
    <w:rsid w:val="005A523D"/>
    <w:rsid w:val="005A598A"/>
    <w:rsid w:val="005A65E7"/>
    <w:rsid w:val="005A7B33"/>
    <w:rsid w:val="005A7D56"/>
    <w:rsid w:val="005B1453"/>
    <w:rsid w:val="005B1A84"/>
    <w:rsid w:val="005B2041"/>
    <w:rsid w:val="005B223B"/>
    <w:rsid w:val="005B2DB2"/>
    <w:rsid w:val="005B4720"/>
    <w:rsid w:val="005B5500"/>
    <w:rsid w:val="005B7027"/>
    <w:rsid w:val="005B716F"/>
    <w:rsid w:val="005B7B80"/>
    <w:rsid w:val="005B7F48"/>
    <w:rsid w:val="005C0D8E"/>
    <w:rsid w:val="005C1FBA"/>
    <w:rsid w:val="005C27BF"/>
    <w:rsid w:val="005C2883"/>
    <w:rsid w:val="005C2B88"/>
    <w:rsid w:val="005C2E71"/>
    <w:rsid w:val="005C2FF1"/>
    <w:rsid w:val="005C36EF"/>
    <w:rsid w:val="005C484A"/>
    <w:rsid w:val="005C48A8"/>
    <w:rsid w:val="005C4A6E"/>
    <w:rsid w:val="005C510D"/>
    <w:rsid w:val="005C5CF8"/>
    <w:rsid w:val="005C62CA"/>
    <w:rsid w:val="005C7943"/>
    <w:rsid w:val="005D0326"/>
    <w:rsid w:val="005D0B20"/>
    <w:rsid w:val="005D0DCD"/>
    <w:rsid w:val="005D2B55"/>
    <w:rsid w:val="005D3D82"/>
    <w:rsid w:val="005D43E4"/>
    <w:rsid w:val="005D528E"/>
    <w:rsid w:val="005D5B72"/>
    <w:rsid w:val="005D66D0"/>
    <w:rsid w:val="005D6D4C"/>
    <w:rsid w:val="005D760E"/>
    <w:rsid w:val="005E03F2"/>
    <w:rsid w:val="005E0FEE"/>
    <w:rsid w:val="005E126A"/>
    <w:rsid w:val="005E22DA"/>
    <w:rsid w:val="005E26C6"/>
    <w:rsid w:val="005E36F0"/>
    <w:rsid w:val="005E42B9"/>
    <w:rsid w:val="005E50D8"/>
    <w:rsid w:val="005E62B2"/>
    <w:rsid w:val="005E7129"/>
    <w:rsid w:val="005E72C9"/>
    <w:rsid w:val="005F083E"/>
    <w:rsid w:val="005F11EA"/>
    <w:rsid w:val="005F124E"/>
    <w:rsid w:val="005F173A"/>
    <w:rsid w:val="005F1FCD"/>
    <w:rsid w:val="005F3B3A"/>
    <w:rsid w:val="005F3B86"/>
    <w:rsid w:val="005F4AF4"/>
    <w:rsid w:val="005F4EA0"/>
    <w:rsid w:val="005F74C8"/>
    <w:rsid w:val="00601FBD"/>
    <w:rsid w:val="00601FDC"/>
    <w:rsid w:val="006028ED"/>
    <w:rsid w:val="00604222"/>
    <w:rsid w:val="00604896"/>
    <w:rsid w:val="00604EA0"/>
    <w:rsid w:val="006053E0"/>
    <w:rsid w:val="0060558C"/>
    <w:rsid w:val="00605BC0"/>
    <w:rsid w:val="00607395"/>
    <w:rsid w:val="00607631"/>
    <w:rsid w:val="00607A23"/>
    <w:rsid w:val="0061074C"/>
    <w:rsid w:val="00610A16"/>
    <w:rsid w:val="00610DC3"/>
    <w:rsid w:val="00611237"/>
    <w:rsid w:val="006112F7"/>
    <w:rsid w:val="00611348"/>
    <w:rsid w:val="006114B8"/>
    <w:rsid w:val="006127CD"/>
    <w:rsid w:val="00613ACC"/>
    <w:rsid w:val="00614AC2"/>
    <w:rsid w:val="006159A4"/>
    <w:rsid w:val="00616558"/>
    <w:rsid w:val="00616D36"/>
    <w:rsid w:val="00616FCF"/>
    <w:rsid w:val="006206CA"/>
    <w:rsid w:val="00620A18"/>
    <w:rsid w:val="00620D5A"/>
    <w:rsid w:val="006224B3"/>
    <w:rsid w:val="00622ADB"/>
    <w:rsid w:val="0062479A"/>
    <w:rsid w:val="00625A7B"/>
    <w:rsid w:val="00626BEE"/>
    <w:rsid w:val="00630044"/>
    <w:rsid w:val="00630645"/>
    <w:rsid w:val="00630ECE"/>
    <w:rsid w:val="006310C2"/>
    <w:rsid w:val="0063363D"/>
    <w:rsid w:val="00635753"/>
    <w:rsid w:val="00636DA4"/>
    <w:rsid w:val="00637B19"/>
    <w:rsid w:val="00642AC5"/>
    <w:rsid w:val="00642AFE"/>
    <w:rsid w:val="00642CB0"/>
    <w:rsid w:val="00643167"/>
    <w:rsid w:val="00644AB1"/>
    <w:rsid w:val="006456C0"/>
    <w:rsid w:val="00645B62"/>
    <w:rsid w:val="006516F2"/>
    <w:rsid w:val="006531FD"/>
    <w:rsid w:val="00653230"/>
    <w:rsid w:val="00653411"/>
    <w:rsid w:val="006535F1"/>
    <w:rsid w:val="00655319"/>
    <w:rsid w:val="0065539B"/>
    <w:rsid w:val="00655663"/>
    <w:rsid w:val="00656D8D"/>
    <w:rsid w:val="00656FE5"/>
    <w:rsid w:val="006615EA"/>
    <w:rsid w:val="00662450"/>
    <w:rsid w:val="00663FB0"/>
    <w:rsid w:val="00664834"/>
    <w:rsid w:val="00664DAF"/>
    <w:rsid w:val="00665088"/>
    <w:rsid w:val="00665F62"/>
    <w:rsid w:val="00666B5B"/>
    <w:rsid w:val="0066709F"/>
    <w:rsid w:val="00667764"/>
    <w:rsid w:val="00667DDC"/>
    <w:rsid w:val="00670199"/>
    <w:rsid w:val="00671827"/>
    <w:rsid w:val="00671DFB"/>
    <w:rsid w:val="0067243F"/>
    <w:rsid w:val="006724DF"/>
    <w:rsid w:val="00672D0D"/>
    <w:rsid w:val="00672ED5"/>
    <w:rsid w:val="00673321"/>
    <w:rsid w:val="00673B66"/>
    <w:rsid w:val="00673E1D"/>
    <w:rsid w:val="006745B6"/>
    <w:rsid w:val="006758F9"/>
    <w:rsid w:val="00675D8A"/>
    <w:rsid w:val="00675F58"/>
    <w:rsid w:val="0067636B"/>
    <w:rsid w:val="00676991"/>
    <w:rsid w:val="00676AFD"/>
    <w:rsid w:val="00676EC5"/>
    <w:rsid w:val="00677DB2"/>
    <w:rsid w:val="00680A8A"/>
    <w:rsid w:val="00680BFC"/>
    <w:rsid w:val="00681014"/>
    <w:rsid w:val="006812D5"/>
    <w:rsid w:val="00681471"/>
    <w:rsid w:val="006819D2"/>
    <w:rsid w:val="00682932"/>
    <w:rsid w:val="0068347F"/>
    <w:rsid w:val="00684B7A"/>
    <w:rsid w:val="00684D18"/>
    <w:rsid w:val="00686004"/>
    <w:rsid w:val="006864A2"/>
    <w:rsid w:val="006867C2"/>
    <w:rsid w:val="00687A78"/>
    <w:rsid w:val="00687E46"/>
    <w:rsid w:val="006902FF"/>
    <w:rsid w:val="006914D5"/>
    <w:rsid w:val="00691D04"/>
    <w:rsid w:val="0069231C"/>
    <w:rsid w:val="0069258F"/>
    <w:rsid w:val="0069266F"/>
    <w:rsid w:val="00692F74"/>
    <w:rsid w:val="006937ED"/>
    <w:rsid w:val="00693B1D"/>
    <w:rsid w:val="00693E69"/>
    <w:rsid w:val="00694B57"/>
    <w:rsid w:val="00694F77"/>
    <w:rsid w:val="00695090"/>
    <w:rsid w:val="00695B42"/>
    <w:rsid w:val="00696B56"/>
    <w:rsid w:val="00696DCF"/>
    <w:rsid w:val="006A0F5E"/>
    <w:rsid w:val="006A11E1"/>
    <w:rsid w:val="006A19B5"/>
    <w:rsid w:val="006A2AB2"/>
    <w:rsid w:val="006A4C4D"/>
    <w:rsid w:val="006A523E"/>
    <w:rsid w:val="006A64AA"/>
    <w:rsid w:val="006A6862"/>
    <w:rsid w:val="006A7042"/>
    <w:rsid w:val="006A7486"/>
    <w:rsid w:val="006B0DA1"/>
    <w:rsid w:val="006B10E2"/>
    <w:rsid w:val="006B1954"/>
    <w:rsid w:val="006B19A9"/>
    <w:rsid w:val="006B1F18"/>
    <w:rsid w:val="006B2872"/>
    <w:rsid w:val="006B3A27"/>
    <w:rsid w:val="006B653C"/>
    <w:rsid w:val="006B6AF3"/>
    <w:rsid w:val="006B733B"/>
    <w:rsid w:val="006C1519"/>
    <w:rsid w:val="006C180D"/>
    <w:rsid w:val="006C2192"/>
    <w:rsid w:val="006C22A5"/>
    <w:rsid w:val="006C2309"/>
    <w:rsid w:val="006C257E"/>
    <w:rsid w:val="006C29B8"/>
    <w:rsid w:val="006C2DD1"/>
    <w:rsid w:val="006C3AB2"/>
    <w:rsid w:val="006C407A"/>
    <w:rsid w:val="006C49E8"/>
    <w:rsid w:val="006C4DF2"/>
    <w:rsid w:val="006C4E7E"/>
    <w:rsid w:val="006C5377"/>
    <w:rsid w:val="006C565A"/>
    <w:rsid w:val="006C5D43"/>
    <w:rsid w:val="006C6499"/>
    <w:rsid w:val="006D006D"/>
    <w:rsid w:val="006D118B"/>
    <w:rsid w:val="006D1D48"/>
    <w:rsid w:val="006D297A"/>
    <w:rsid w:val="006D3123"/>
    <w:rsid w:val="006D3B55"/>
    <w:rsid w:val="006D560A"/>
    <w:rsid w:val="006D66C8"/>
    <w:rsid w:val="006D686A"/>
    <w:rsid w:val="006D6F63"/>
    <w:rsid w:val="006D7465"/>
    <w:rsid w:val="006E0486"/>
    <w:rsid w:val="006E0A36"/>
    <w:rsid w:val="006E11A3"/>
    <w:rsid w:val="006E1BCF"/>
    <w:rsid w:val="006E29CD"/>
    <w:rsid w:val="006E2B1A"/>
    <w:rsid w:val="006E32DE"/>
    <w:rsid w:val="006E5B0D"/>
    <w:rsid w:val="006E5D13"/>
    <w:rsid w:val="006E5F87"/>
    <w:rsid w:val="006E6874"/>
    <w:rsid w:val="006E71DD"/>
    <w:rsid w:val="006F0458"/>
    <w:rsid w:val="006F0A3F"/>
    <w:rsid w:val="006F0DAF"/>
    <w:rsid w:val="006F1711"/>
    <w:rsid w:val="006F1951"/>
    <w:rsid w:val="006F2410"/>
    <w:rsid w:val="006F28AA"/>
    <w:rsid w:val="006F5DAE"/>
    <w:rsid w:val="006F67FF"/>
    <w:rsid w:val="006F6D80"/>
    <w:rsid w:val="006F75BB"/>
    <w:rsid w:val="006F7CDA"/>
    <w:rsid w:val="007008F8"/>
    <w:rsid w:val="00703105"/>
    <w:rsid w:val="00703817"/>
    <w:rsid w:val="0070474A"/>
    <w:rsid w:val="007054AB"/>
    <w:rsid w:val="00706A37"/>
    <w:rsid w:val="00706C7F"/>
    <w:rsid w:val="00710101"/>
    <w:rsid w:val="00710BA5"/>
    <w:rsid w:val="007114AE"/>
    <w:rsid w:val="007123B7"/>
    <w:rsid w:val="007126D5"/>
    <w:rsid w:val="007128EA"/>
    <w:rsid w:val="00713215"/>
    <w:rsid w:val="00714006"/>
    <w:rsid w:val="007162A6"/>
    <w:rsid w:val="0071792C"/>
    <w:rsid w:val="007206D0"/>
    <w:rsid w:val="00720FED"/>
    <w:rsid w:val="007210AC"/>
    <w:rsid w:val="00721284"/>
    <w:rsid w:val="007212BC"/>
    <w:rsid w:val="00721325"/>
    <w:rsid w:val="007222D0"/>
    <w:rsid w:val="00722815"/>
    <w:rsid w:val="00724107"/>
    <w:rsid w:val="00725012"/>
    <w:rsid w:val="007256E5"/>
    <w:rsid w:val="00725E7E"/>
    <w:rsid w:val="00726727"/>
    <w:rsid w:val="00726AA5"/>
    <w:rsid w:val="0073005E"/>
    <w:rsid w:val="007303E3"/>
    <w:rsid w:val="00732090"/>
    <w:rsid w:val="00732259"/>
    <w:rsid w:val="007325E2"/>
    <w:rsid w:val="00732DA3"/>
    <w:rsid w:val="007337BF"/>
    <w:rsid w:val="00733A85"/>
    <w:rsid w:val="00734334"/>
    <w:rsid w:val="0073485D"/>
    <w:rsid w:val="00734DFE"/>
    <w:rsid w:val="00737AE3"/>
    <w:rsid w:val="00737BAE"/>
    <w:rsid w:val="00737DCD"/>
    <w:rsid w:val="00737E5E"/>
    <w:rsid w:val="007401E0"/>
    <w:rsid w:val="00740414"/>
    <w:rsid w:val="00740D0F"/>
    <w:rsid w:val="00741683"/>
    <w:rsid w:val="007416A6"/>
    <w:rsid w:val="00741D78"/>
    <w:rsid w:val="00741ED5"/>
    <w:rsid w:val="007422B8"/>
    <w:rsid w:val="00743396"/>
    <w:rsid w:val="0074381C"/>
    <w:rsid w:val="0074577E"/>
    <w:rsid w:val="00745E33"/>
    <w:rsid w:val="00747303"/>
    <w:rsid w:val="00747DE3"/>
    <w:rsid w:val="0075063D"/>
    <w:rsid w:val="00751575"/>
    <w:rsid w:val="007519A9"/>
    <w:rsid w:val="007532A0"/>
    <w:rsid w:val="007540DC"/>
    <w:rsid w:val="00754700"/>
    <w:rsid w:val="00754A38"/>
    <w:rsid w:val="00755273"/>
    <w:rsid w:val="007554BB"/>
    <w:rsid w:val="007606A6"/>
    <w:rsid w:val="0076112F"/>
    <w:rsid w:val="007612DB"/>
    <w:rsid w:val="007615AD"/>
    <w:rsid w:val="00761E1C"/>
    <w:rsid w:val="0076209B"/>
    <w:rsid w:val="00762630"/>
    <w:rsid w:val="00762E42"/>
    <w:rsid w:val="007634CF"/>
    <w:rsid w:val="007640EE"/>
    <w:rsid w:val="0076426C"/>
    <w:rsid w:val="0076429D"/>
    <w:rsid w:val="00764E3D"/>
    <w:rsid w:val="00764EB1"/>
    <w:rsid w:val="0076513A"/>
    <w:rsid w:val="007652DA"/>
    <w:rsid w:val="00765F9A"/>
    <w:rsid w:val="00766DA7"/>
    <w:rsid w:val="00767411"/>
    <w:rsid w:val="0077049A"/>
    <w:rsid w:val="00770F21"/>
    <w:rsid w:val="007710C8"/>
    <w:rsid w:val="007717C7"/>
    <w:rsid w:val="00771E51"/>
    <w:rsid w:val="00773B99"/>
    <w:rsid w:val="007742BB"/>
    <w:rsid w:val="00774DD9"/>
    <w:rsid w:val="007753AF"/>
    <w:rsid w:val="00775578"/>
    <w:rsid w:val="00776954"/>
    <w:rsid w:val="00776C60"/>
    <w:rsid w:val="00781B26"/>
    <w:rsid w:val="00782A60"/>
    <w:rsid w:val="007837C4"/>
    <w:rsid w:val="007841DB"/>
    <w:rsid w:val="00784E07"/>
    <w:rsid w:val="0078591A"/>
    <w:rsid w:val="00785D7D"/>
    <w:rsid w:val="007860D7"/>
    <w:rsid w:val="007872EB"/>
    <w:rsid w:val="00790083"/>
    <w:rsid w:val="00790EE1"/>
    <w:rsid w:val="00790F6A"/>
    <w:rsid w:val="00791073"/>
    <w:rsid w:val="00791A94"/>
    <w:rsid w:val="007923AF"/>
    <w:rsid w:val="00792575"/>
    <w:rsid w:val="007926E8"/>
    <w:rsid w:val="00793864"/>
    <w:rsid w:val="007941F7"/>
    <w:rsid w:val="00794302"/>
    <w:rsid w:val="00794EFD"/>
    <w:rsid w:val="00795A6F"/>
    <w:rsid w:val="00796B17"/>
    <w:rsid w:val="00797C58"/>
    <w:rsid w:val="00797FDE"/>
    <w:rsid w:val="007A252C"/>
    <w:rsid w:val="007A2558"/>
    <w:rsid w:val="007A2F28"/>
    <w:rsid w:val="007A3048"/>
    <w:rsid w:val="007A35F1"/>
    <w:rsid w:val="007A3925"/>
    <w:rsid w:val="007A3C5C"/>
    <w:rsid w:val="007A4653"/>
    <w:rsid w:val="007A4872"/>
    <w:rsid w:val="007A51FB"/>
    <w:rsid w:val="007A5314"/>
    <w:rsid w:val="007A5BBB"/>
    <w:rsid w:val="007A6241"/>
    <w:rsid w:val="007A6AF8"/>
    <w:rsid w:val="007A6F66"/>
    <w:rsid w:val="007A7301"/>
    <w:rsid w:val="007A7584"/>
    <w:rsid w:val="007B15F9"/>
    <w:rsid w:val="007B3672"/>
    <w:rsid w:val="007B4575"/>
    <w:rsid w:val="007B5C62"/>
    <w:rsid w:val="007B675C"/>
    <w:rsid w:val="007B7284"/>
    <w:rsid w:val="007B73F0"/>
    <w:rsid w:val="007B7EE1"/>
    <w:rsid w:val="007C0657"/>
    <w:rsid w:val="007C1EFA"/>
    <w:rsid w:val="007C213C"/>
    <w:rsid w:val="007C30D9"/>
    <w:rsid w:val="007C62BA"/>
    <w:rsid w:val="007C64D4"/>
    <w:rsid w:val="007C684E"/>
    <w:rsid w:val="007D0243"/>
    <w:rsid w:val="007D02B8"/>
    <w:rsid w:val="007D0706"/>
    <w:rsid w:val="007D211F"/>
    <w:rsid w:val="007D2331"/>
    <w:rsid w:val="007D479B"/>
    <w:rsid w:val="007D49D3"/>
    <w:rsid w:val="007D4D30"/>
    <w:rsid w:val="007D5249"/>
    <w:rsid w:val="007D5CD2"/>
    <w:rsid w:val="007D6DFB"/>
    <w:rsid w:val="007D7727"/>
    <w:rsid w:val="007D7C05"/>
    <w:rsid w:val="007E0C56"/>
    <w:rsid w:val="007E0F60"/>
    <w:rsid w:val="007E2C8C"/>
    <w:rsid w:val="007E4E19"/>
    <w:rsid w:val="007E508C"/>
    <w:rsid w:val="007E64F1"/>
    <w:rsid w:val="007E6A5C"/>
    <w:rsid w:val="007E7CBA"/>
    <w:rsid w:val="007F085B"/>
    <w:rsid w:val="007F0B7C"/>
    <w:rsid w:val="007F110D"/>
    <w:rsid w:val="007F1740"/>
    <w:rsid w:val="007F1E35"/>
    <w:rsid w:val="007F2CFB"/>
    <w:rsid w:val="007F2F3E"/>
    <w:rsid w:val="007F33F0"/>
    <w:rsid w:val="007F447D"/>
    <w:rsid w:val="007F4FC0"/>
    <w:rsid w:val="007F6E59"/>
    <w:rsid w:val="008007FC"/>
    <w:rsid w:val="0080154D"/>
    <w:rsid w:val="00801901"/>
    <w:rsid w:val="00801E5C"/>
    <w:rsid w:val="008029BB"/>
    <w:rsid w:val="00802E73"/>
    <w:rsid w:val="00802EC0"/>
    <w:rsid w:val="0080542B"/>
    <w:rsid w:val="00805674"/>
    <w:rsid w:val="00805B4D"/>
    <w:rsid w:val="0081064E"/>
    <w:rsid w:val="0081065A"/>
    <w:rsid w:val="00811733"/>
    <w:rsid w:val="0081181A"/>
    <w:rsid w:val="0081245E"/>
    <w:rsid w:val="00815C24"/>
    <w:rsid w:val="0081707F"/>
    <w:rsid w:val="008215F2"/>
    <w:rsid w:val="00821E1C"/>
    <w:rsid w:val="00821E2A"/>
    <w:rsid w:val="00822408"/>
    <w:rsid w:val="00822D36"/>
    <w:rsid w:val="00822D77"/>
    <w:rsid w:val="00823220"/>
    <w:rsid w:val="008237AE"/>
    <w:rsid w:val="00824540"/>
    <w:rsid w:val="0082499D"/>
    <w:rsid w:val="00825D22"/>
    <w:rsid w:val="00825DBF"/>
    <w:rsid w:val="00826480"/>
    <w:rsid w:val="00827BC7"/>
    <w:rsid w:val="008301FE"/>
    <w:rsid w:val="008304A5"/>
    <w:rsid w:val="00830B8D"/>
    <w:rsid w:val="008312BF"/>
    <w:rsid w:val="008338C4"/>
    <w:rsid w:val="00833AFA"/>
    <w:rsid w:val="0083438D"/>
    <w:rsid w:val="00834498"/>
    <w:rsid w:val="0083641A"/>
    <w:rsid w:val="008364B8"/>
    <w:rsid w:val="0084032E"/>
    <w:rsid w:val="008407DB"/>
    <w:rsid w:val="00843F53"/>
    <w:rsid w:val="00845D0E"/>
    <w:rsid w:val="00847888"/>
    <w:rsid w:val="00847AB8"/>
    <w:rsid w:val="00847D74"/>
    <w:rsid w:val="00850E31"/>
    <w:rsid w:val="00850F3C"/>
    <w:rsid w:val="008512E3"/>
    <w:rsid w:val="008512E9"/>
    <w:rsid w:val="00851BB2"/>
    <w:rsid w:val="00851CCE"/>
    <w:rsid w:val="008529B0"/>
    <w:rsid w:val="00853FF6"/>
    <w:rsid w:val="008548AC"/>
    <w:rsid w:val="0085497E"/>
    <w:rsid w:val="00854CA0"/>
    <w:rsid w:val="008555C4"/>
    <w:rsid w:val="00855645"/>
    <w:rsid w:val="0085586D"/>
    <w:rsid w:val="00855FA8"/>
    <w:rsid w:val="00856208"/>
    <w:rsid w:val="00857306"/>
    <w:rsid w:val="008575DA"/>
    <w:rsid w:val="00860023"/>
    <w:rsid w:val="0086007E"/>
    <w:rsid w:val="008610D3"/>
    <w:rsid w:val="0086177E"/>
    <w:rsid w:val="00861DA4"/>
    <w:rsid w:val="00861E58"/>
    <w:rsid w:val="00862059"/>
    <w:rsid w:val="00862517"/>
    <w:rsid w:val="00862A4A"/>
    <w:rsid w:val="00863178"/>
    <w:rsid w:val="00864906"/>
    <w:rsid w:val="0086492A"/>
    <w:rsid w:val="008654D9"/>
    <w:rsid w:val="00865B40"/>
    <w:rsid w:val="00866500"/>
    <w:rsid w:val="00867444"/>
    <w:rsid w:val="00870167"/>
    <w:rsid w:val="00870830"/>
    <w:rsid w:val="00871014"/>
    <w:rsid w:val="008719D3"/>
    <w:rsid w:val="00872943"/>
    <w:rsid w:val="00873352"/>
    <w:rsid w:val="00873394"/>
    <w:rsid w:val="00873720"/>
    <w:rsid w:val="0087402A"/>
    <w:rsid w:val="008749D0"/>
    <w:rsid w:val="00876D59"/>
    <w:rsid w:val="00876EC8"/>
    <w:rsid w:val="00877682"/>
    <w:rsid w:val="0088077C"/>
    <w:rsid w:val="008814D3"/>
    <w:rsid w:val="008823D7"/>
    <w:rsid w:val="00882764"/>
    <w:rsid w:val="0088286E"/>
    <w:rsid w:val="00883009"/>
    <w:rsid w:val="00883938"/>
    <w:rsid w:val="00883E2E"/>
    <w:rsid w:val="00884782"/>
    <w:rsid w:val="0088489C"/>
    <w:rsid w:val="0088489F"/>
    <w:rsid w:val="008878EE"/>
    <w:rsid w:val="00890349"/>
    <w:rsid w:val="008907C9"/>
    <w:rsid w:val="0089096B"/>
    <w:rsid w:val="00890D4E"/>
    <w:rsid w:val="00891852"/>
    <w:rsid w:val="008919D0"/>
    <w:rsid w:val="00891F44"/>
    <w:rsid w:val="00893143"/>
    <w:rsid w:val="008932A1"/>
    <w:rsid w:val="00893324"/>
    <w:rsid w:val="00894613"/>
    <w:rsid w:val="0089471C"/>
    <w:rsid w:val="00894897"/>
    <w:rsid w:val="008952DA"/>
    <w:rsid w:val="00895AAC"/>
    <w:rsid w:val="008966E5"/>
    <w:rsid w:val="00896D8F"/>
    <w:rsid w:val="00897228"/>
    <w:rsid w:val="008972FF"/>
    <w:rsid w:val="00897B70"/>
    <w:rsid w:val="008A1E73"/>
    <w:rsid w:val="008A222A"/>
    <w:rsid w:val="008A245D"/>
    <w:rsid w:val="008A3154"/>
    <w:rsid w:val="008A40D9"/>
    <w:rsid w:val="008A53A1"/>
    <w:rsid w:val="008A5D5A"/>
    <w:rsid w:val="008A6161"/>
    <w:rsid w:val="008A62F9"/>
    <w:rsid w:val="008A7F88"/>
    <w:rsid w:val="008B014D"/>
    <w:rsid w:val="008B0951"/>
    <w:rsid w:val="008B0AC4"/>
    <w:rsid w:val="008B15D0"/>
    <w:rsid w:val="008B267A"/>
    <w:rsid w:val="008B2B56"/>
    <w:rsid w:val="008B2BFC"/>
    <w:rsid w:val="008B3322"/>
    <w:rsid w:val="008B3836"/>
    <w:rsid w:val="008B4D0B"/>
    <w:rsid w:val="008B5CC2"/>
    <w:rsid w:val="008B72CB"/>
    <w:rsid w:val="008B7593"/>
    <w:rsid w:val="008B7AAF"/>
    <w:rsid w:val="008B7ED6"/>
    <w:rsid w:val="008B7FA0"/>
    <w:rsid w:val="008C09BB"/>
    <w:rsid w:val="008C1B45"/>
    <w:rsid w:val="008C2101"/>
    <w:rsid w:val="008C2125"/>
    <w:rsid w:val="008C2E23"/>
    <w:rsid w:val="008C34C4"/>
    <w:rsid w:val="008C3BAB"/>
    <w:rsid w:val="008C63EA"/>
    <w:rsid w:val="008C6813"/>
    <w:rsid w:val="008C6985"/>
    <w:rsid w:val="008C6FE3"/>
    <w:rsid w:val="008C7185"/>
    <w:rsid w:val="008C73F7"/>
    <w:rsid w:val="008C7A7F"/>
    <w:rsid w:val="008D12AC"/>
    <w:rsid w:val="008D15B1"/>
    <w:rsid w:val="008D1C54"/>
    <w:rsid w:val="008D27E9"/>
    <w:rsid w:val="008D2C77"/>
    <w:rsid w:val="008D3BDA"/>
    <w:rsid w:val="008D3EAA"/>
    <w:rsid w:val="008D3F47"/>
    <w:rsid w:val="008D4597"/>
    <w:rsid w:val="008D481D"/>
    <w:rsid w:val="008D4AD0"/>
    <w:rsid w:val="008D4B7C"/>
    <w:rsid w:val="008D4C44"/>
    <w:rsid w:val="008D5196"/>
    <w:rsid w:val="008D53E2"/>
    <w:rsid w:val="008D5CA6"/>
    <w:rsid w:val="008D606A"/>
    <w:rsid w:val="008D67E4"/>
    <w:rsid w:val="008D796A"/>
    <w:rsid w:val="008E13B4"/>
    <w:rsid w:val="008E2489"/>
    <w:rsid w:val="008E34A2"/>
    <w:rsid w:val="008E36AE"/>
    <w:rsid w:val="008E400A"/>
    <w:rsid w:val="008E5907"/>
    <w:rsid w:val="008E5A47"/>
    <w:rsid w:val="008E6249"/>
    <w:rsid w:val="008E732A"/>
    <w:rsid w:val="008E791A"/>
    <w:rsid w:val="008F01F0"/>
    <w:rsid w:val="008F0256"/>
    <w:rsid w:val="008F0523"/>
    <w:rsid w:val="008F069F"/>
    <w:rsid w:val="008F0CFB"/>
    <w:rsid w:val="008F0DB9"/>
    <w:rsid w:val="008F1896"/>
    <w:rsid w:val="008F2137"/>
    <w:rsid w:val="008F2C2D"/>
    <w:rsid w:val="008F36C2"/>
    <w:rsid w:val="008F51BA"/>
    <w:rsid w:val="008F5379"/>
    <w:rsid w:val="008F779D"/>
    <w:rsid w:val="008F78FE"/>
    <w:rsid w:val="008F7B65"/>
    <w:rsid w:val="0090033F"/>
    <w:rsid w:val="009004F2"/>
    <w:rsid w:val="0090122C"/>
    <w:rsid w:val="00901CAF"/>
    <w:rsid w:val="00902202"/>
    <w:rsid w:val="00902891"/>
    <w:rsid w:val="00903354"/>
    <w:rsid w:val="00903B6F"/>
    <w:rsid w:val="00904CBE"/>
    <w:rsid w:val="00906777"/>
    <w:rsid w:val="00906BD6"/>
    <w:rsid w:val="00907173"/>
    <w:rsid w:val="009078B4"/>
    <w:rsid w:val="00907C0F"/>
    <w:rsid w:val="0091082D"/>
    <w:rsid w:val="00911CC5"/>
    <w:rsid w:val="00914D3F"/>
    <w:rsid w:val="00915B26"/>
    <w:rsid w:val="009163FE"/>
    <w:rsid w:val="00920B5B"/>
    <w:rsid w:val="00922465"/>
    <w:rsid w:val="009226E9"/>
    <w:rsid w:val="00922DCD"/>
    <w:rsid w:val="00923E6E"/>
    <w:rsid w:val="00923F9C"/>
    <w:rsid w:val="00924EC9"/>
    <w:rsid w:val="009250EC"/>
    <w:rsid w:val="009253DD"/>
    <w:rsid w:val="009261FC"/>
    <w:rsid w:val="009264A7"/>
    <w:rsid w:val="00926586"/>
    <w:rsid w:val="00926DA2"/>
    <w:rsid w:val="0092755A"/>
    <w:rsid w:val="0093013D"/>
    <w:rsid w:val="00930C72"/>
    <w:rsid w:val="00930D38"/>
    <w:rsid w:val="0093186C"/>
    <w:rsid w:val="00931FEE"/>
    <w:rsid w:val="0093284E"/>
    <w:rsid w:val="00933BFF"/>
    <w:rsid w:val="00933DBC"/>
    <w:rsid w:val="00935B53"/>
    <w:rsid w:val="009378C5"/>
    <w:rsid w:val="00937B09"/>
    <w:rsid w:val="00940776"/>
    <w:rsid w:val="00941895"/>
    <w:rsid w:val="00942B1E"/>
    <w:rsid w:val="00942C8F"/>
    <w:rsid w:val="00944B90"/>
    <w:rsid w:val="00945DC7"/>
    <w:rsid w:val="00947B2D"/>
    <w:rsid w:val="009505FF"/>
    <w:rsid w:val="009509F7"/>
    <w:rsid w:val="00950C64"/>
    <w:rsid w:val="00950CBF"/>
    <w:rsid w:val="00950D4B"/>
    <w:rsid w:val="00951DB9"/>
    <w:rsid w:val="00951F02"/>
    <w:rsid w:val="00951F48"/>
    <w:rsid w:val="009521C8"/>
    <w:rsid w:val="0095247B"/>
    <w:rsid w:val="00952A0D"/>
    <w:rsid w:val="009533E8"/>
    <w:rsid w:val="00955158"/>
    <w:rsid w:val="0096055F"/>
    <w:rsid w:val="00960645"/>
    <w:rsid w:val="00961CA0"/>
    <w:rsid w:val="00961EFE"/>
    <w:rsid w:val="00962A5B"/>
    <w:rsid w:val="00963BD9"/>
    <w:rsid w:val="00965319"/>
    <w:rsid w:val="00966EB6"/>
    <w:rsid w:val="00967FD9"/>
    <w:rsid w:val="009715EB"/>
    <w:rsid w:val="00971F09"/>
    <w:rsid w:val="00972A4F"/>
    <w:rsid w:val="00972D5A"/>
    <w:rsid w:val="00973B5F"/>
    <w:rsid w:val="0097420D"/>
    <w:rsid w:val="00974291"/>
    <w:rsid w:val="009747BB"/>
    <w:rsid w:val="00976745"/>
    <w:rsid w:val="0097729A"/>
    <w:rsid w:val="00977E5D"/>
    <w:rsid w:val="0098098D"/>
    <w:rsid w:val="00980BD4"/>
    <w:rsid w:val="00980C51"/>
    <w:rsid w:val="00980E84"/>
    <w:rsid w:val="00981F5B"/>
    <w:rsid w:val="009829BA"/>
    <w:rsid w:val="00982A45"/>
    <w:rsid w:val="00985329"/>
    <w:rsid w:val="009858DE"/>
    <w:rsid w:val="00985A36"/>
    <w:rsid w:val="00985AE1"/>
    <w:rsid w:val="009862FD"/>
    <w:rsid w:val="00986DF7"/>
    <w:rsid w:val="00990403"/>
    <w:rsid w:val="00990BA6"/>
    <w:rsid w:val="0099178C"/>
    <w:rsid w:val="00992850"/>
    <w:rsid w:val="00992CDE"/>
    <w:rsid w:val="00992D0C"/>
    <w:rsid w:val="00993211"/>
    <w:rsid w:val="00993C80"/>
    <w:rsid w:val="009944E7"/>
    <w:rsid w:val="00995F9D"/>
    <w:rsid w:val="00996E2E"/>
    <w:rsid w:val="00997C0D"/>
    <w:rsid w:val="009A18A6"/>
    <w:rsid w:val="009A1B30"/>
    <w:rsid w:val="009A1D23"/>
    <w:rsid w:val="009A2D51"/>
    <w:rsid w:val="009A3257"/>
    <w:rsid w:val="009A40FD"/>
    <w:rsid w:val="009A4DF6"/>
    <w:rsid w:val="009A5D60"/>
    <w:rsid w:val="009A6279"/>
    <w:rsid w:val="009A7F4C"/>
    <w:rsid w:val="009B02EC"/>
    <w:rsid w:val="009B1226"/>
    <w:rsid w:val="009B20C1"/>
    <w:rsid w:val="009B257B"/>
    <w:rsid w:val="009B4A06"/>
    <w:rsid w:val="009B4CF8"/>
    <w:rsid w:val="009B4E3C"/>
    <w:rsid w:val="009B6075"/>
    <w:rsid w:val="009B727A"/>
    <w:rsid w:val="009C0540"/>
    <w:rsid w:val="009C0C77"/>
    <w:rsid w:val="009C0D08"/>
    <w:rsid w:val="009C201C"/>
    <w:rsid w:val="009C3009"/>
    <w:rsid w:val="009C3E27"/>
    <w:rsid w:val="009C43CA"/>
    <w:rsid w:val="009C47BF"/>
    <w:rsid w:val="009C5CDD"/>
    <w:rsid w:val="009C61E8"/>
    <w:rsid w:val="009C742E"/>
    <w:rsid w:val="009C7A50"/>
    <w:rsid w:val="009C7EF9"/>
    <w:rsid w:val="009D0585"/>
    <w:rsid w:val="009D1350"/>
    <w:rsid w:val="009D21D0"/>
    <w:rsid w:val="009D34DE"/>
    <w:rsid w:val="009D4056"/>
    <w:rsid w:val="009D4892"/>
    <w:rsid w:val="009D587F"/>
    <w:rsid w:val="009D6315"/>
    <w:rsid w:val="009D6600"/>
    <w:rsid w:val="009D68C4"/>
    <w:rsid w:val="009E1245"/>
    <w:rsid w:val="009E1276"/>
    <w:rsid w:val="009E1FD5"/>
    <w:rsid w:val="009E213E"/>
    <w:rsid w:val="009E31F8"/>
    <w:rsid w:val="009E37AF"/>
    <w:rsid w:val="009E3DB8"/>
    <w:rsid w:val="009E4E4D"/>
    <w:rsid w:val="009E5653"/>
    <w:rsid w:val="009E597E"/>
    <w:rsid w:val="009E6CFF"/>
    <w:rsid w:val="009F144A"/>
    <w:rsid w:val="009F3027"/>
    <w:rsid w:val="009F43CD"/>
    <w:rsid w:val="009F4961"/>
    <w:rsid w:val="009F4BDB"/>
    <w:rsid w:val="009F4F91"/>
    <w:rsid w:val="009F5B61"/>
    <w:rsid w:val="009F7DFC"/>
    <w:rsid w:val="00A008B2"/>
    <w:rsid w:val="00A00BFB"/>
    <w:rsid w:val="00A0347D"/>
    <w:rsid w:val="00A036F7"/>
    <w:rsid w:val="00A04369"/>
    <w:rsid w:val="00A044A6"/>
    <w:rsid w:val="00A05CD3"/>
    <w:rsid w:val="00A05DB8"/>
    <w:rsid w:val="00A0626D"/>
    <w:rsid w:val="00A0696A"/>
    <w:rsid w:val="00A07727"/>
    <w:rsid w:val="00A1068A"/>
    <w:rsid w:val="00A10751"/>
    <w:rsid w:val="00A114EA"/>
    <w:rsid w:val="00A121AF"/>
    <w:rsid w:val="00A12F83"/>
    <w:rsid w:val="00A139EF"/>
    <w:rsid w:val="00A13A1E"/>
    <w:rsid w:val="00A13EA7"/>
    <w:rsid w:val="00A13ECB"/>
    <w:rsid w:val="00A1404C"/>
    <w:rsid w:val="00A156AE"/>
    <w:rsid w:val="00A1708B"/>
    <w:rsid w:val="00A176DA"/>
    <w:rsid w:val="00A17E35"/>
    <w:rsid w:val="00A220F8"/>
    <w:rsid w:val="00A2279C"/>
    <w:rsid w:val="00A22BA5"/>
    <w:rsid w:val="00A235AB"/>
    <w:rsid w:val="00A23AB4"/>
    <w:rsid w:val="00A23CAF"/>
    <w:rsid w:val="00A24280"/>
    <w:rsid w:val="00A2509B"/>
    <w:rsid w:val="00A254C9"/>
    <w:rsid w:val="00A259F8"/>
    <w:rsid w:val="00A26352"/>
    <w:rsid w:val="00A266A2"/>
    <w:rsid w:val="00A2782A"/>
    <w:rsid w:val="00A304A6"/>
    <w:rsid w:val="00A317C9"/>
    <w:rsid w:val="00A31A11"/>
    <w:rsid w:val="00A31F12"/>
    <w:rsid w:val="00A32BF5"/>
    <w:rsid w:val="00A37BE0"/>
    <w:rsid w:val="00A4010A"/>
    <w:rsid w:val="00A40EC6"/>
    <w:rsid w:val="00A41F3E"/>
    <w:rsid w:val="00A42695"/>
    <w:rsid w:val="00A4277C"/>
    <w:rsid w:val="00A42781"/>
    <w:rsid w:val="00A440EF"/>
    <w:rsid w:val="00A44A18"/>
    <w:rsid w:val="00A450F8"/>
    <w:rsid w:val="00A45590"/>
    <w:rsid w:val="00A456F9"/>
    <w:rsid w:val="00A45A74"/>
    <w:rsid w:val="00A45B78"/>
    <w:rsid w:val="00A45C6D"/>
    <w:rsid w:val="00A45D4D"/>
    <w:rsid w:val="00A46C3C"/>
    <w:rsid w:val="00A46C78"/>
    <w:rsid w:val="00A46DDC"/>
    <w:rsid w:val="00A47100"/>
    <w:rsid w:val="00A47C38"/>
    <w:rsid w:val="00A47E01"/>
    <w:rsid w:val="00A50424"/>
    <w:rsid w:val="00A50F06"/>
    <w:rsid w:val="00A51062"/>
    <w:rsid w:val="00A51C75"/>
    <w:rsid w:val="00A52828"/>
    <w:rsid w:val="00A53004"/>
    <w:rsid w:val="00A53542"/>
    <w:rsid w:val="00A53BDB"/>
    <w:rsid w:val="00A5456A"/>
    <w:rsid w:val="00A55221"/>
    <w:rsid w:val="00A564EE"/>
    <w:rsid w:val="00A56812"/>
    <w:rsid w:val="00A57841"/>
    <w:rsid w:val="00A57C64"/>
    <w:rsid w:val="00A57D96"/>
    <w:rsid w:val="00A6017D"/>
    <w:rsid w:val="00A61628"/>
    <w:rsid w:val="00A6184C"/>
    <w:rsid w:val="00A6328F"/>
    <w:rsid w:val="00A63921"/>
    <w:rsid w:val="00A64101"/>
    <w:rsid w:val="00A64AA2"/>
    <w:rsid w:val="00A6539A"/>
    <w:rsid w:val="00A65B54"/>
    <w:rsid w:val="00A67058"/>
    <w:rsid w:val="00A67387"/>
    <w:rsid w:val="00A67EBF"/>
    <w:rsid w:val="00A7020E"/>
    <w:rsid w:val="00A71C9C"/>
    <w:rsid w:val="00A729A5"/>
    <w:rsid w:val="00A7338E"/>
    <w:rsid w:val="00A73E81"/>
    <w:rsid w:val="00A74C94"/>
    <w:rsid w:val="00A76AAF"/>
    <w:rsid w:val="00A77DD0"/>
    <w:rsid w:val="00A80B96"/>
    <w:rsid w:val="00A819D7"/>
    <w:rsid w:val="00A81FE6"/>
    <w:rsid w:val="00A83B22"/>
    <w:rsid w:val="00A83B6F"/>
    <w:rsid w:val="00A84747"/>
    <w:rsid w:val="00A84902"/>
    <w:rsid w:val="00A84952"/>
    <w:rsid w:val="00A84AAF"/>
    <w:rsid w:val="00A84E06"/>
    <w:rsid w:val="00A8535F"/>
    <w:rsid w:val="00A87FF6"/>
    <w:rsid w:val="00A90571"/>
    <w:rsid w:val="00A907FA"/>
    <w:rsid w:val="00A91FCD"/>
    <w:rsid w:val="00A92782"/>
    <w:rsid w:val="00A94070"/>
    <w:rsid w:val="00A960E7"/>
    <w:rsid w:val="00A96B4B"/>
    <w:rsid w:val="00A97A78"/>
    <w:rsid w:val="00A97ABE"/>
    <w:rsid w:val="00AA0278"/>
    <w:rsid w:val="00AA0B8F"/>
    <w:rsid w:val="00AA0E23"/>
    <w:rsid w:val="00AA1D68"/>
    <w:rsid w:val="00AA20EB"/>
    <w:rsid w:val="00AA287C"/>
    <w:rsid w:val="00AA33CD"/>
    <w:rsid w:val="00AA4EF0"/>
    <w:rsid w:val="00AA5F1C"/>
    <w:rsid w:val="00AA67C8"/>
    <w:rsid w:val="00AA7B9C"/>
    <w:rsid w:val="00AB0515"/>
    <w:rsid w:val="00AB051B"/>
    <w:rsid w:val="00AB053D"/>
    <w:rsid w:val="00AB092F"/>
    <w:rsid w:val="00AB1283"/>
    <w:rsid w:val="00AB2019"/>
    <w:rsid w:val="00AB2166"/>
    <w:rsid w:val="00AB2266"/>
    <w:rsid w:val="00AB2982"/>
    <w:rsid w:val="00AB41DD"/>
    <w:rsid w:val="00AB4D32"/>
    <w:rsid w:val="00AB6651"/>
    <w:rsid w:val="00AB7FA0"/>
    <w:rsid w:val="00AC026E"/>
    <w:rsid w:val="00AC07E2"/>
    <w:rsid w:val="00AC1C21"/>
    <w:rsid w:val="00AC2A93"/>
    <w:rsid w:val="00AC2B39"/>
    <w:rsid w:val="00AC358B"/>
    <w:rsid w:val="00AC476B"/>
    <w:rsid w:val="00AC4C38"/>
    <w:rsid w:val="00AC516A"/>
    <w:rsid w:val="00AC57DD"/>
    <w:rsid w:val="00AC5843"/>
    <w:rsid w:val="00AC5ECF"/>
    <w:rsid w:val="00AC66E4"/>
    <w:rsid w:val="00AC6B49"/>
    <w:rsid w:val="00AD085C"/>
    <w:rsid w:val="00AD105C"/>
    <w:rsid w:val="00AD1A0B"/>
    <w:rsid w:val="00AD214E"/>
    <w:rsid w:val="00AD33D4"/>
    <w:rsid w:val="00AD4571"/>
    <w:rsid w:val="00AD49C7"/>
    <w:rsid w:val="00AD64AD"/>
    <w:rsid w:val="00AD672D"/>
    <w:rsid w:val="00AD6A73"/>
    <w:rsid w:val="00AD7D16"/>
    <w:rsid w:val="00AE019A"/>
    <w:rsid w:val="00AE06D1"/>
    <w:rsid w:val="00AE09C0"/>
    <w:rsid w:val="00AE1199"/>
    <w:rsid w:val="00AE132E"/>
    <w:rsid w:val="00AE19EE"/>
    <w:rsid w:val="00AE2ABC"/>
    <w:rsid w:val="00AE42FE"/>
    <w:rsid w:val="00AE4B7C"/>
    <w:rsid w:val="00AE5355"/>
    <w:rsid w:val="00AE5CF3"/>
    <w:rsid w:val="00AE6021"/>
    <w:rsid w:val="00AE664D"/>
    <w:rsid w:val="00AE66F8"/>
    <w:rsid w:val="00AE7A61"/>
    <w:rsid w:val="00AE7C19"/>
    <w:rsid w:val="00AF1A8D"/>
    <w:rsid w:val="00AF1C41"/>
    <w:rsid w:val="00AF246B"/>
    <w:rsid w:val="00AF279C"/>
    <w:rsid w:val="00AF2844"/>
    <w:rsid w:val="00AF324F"/>
    <w:rsid w:val="00AF39CF"/>
    <w:rsid w:val="00AF3F91"/>
    <w:rsid w:val="00AF43D8"/>
    <w:rsid w:val="00AF4670"/>
    <w:rsid w:val="00AF481F"/>
    <w:rsid w:val="00AF4C92"/>
    <w:rsid w:val="00AF5200"/>
    <w:rsid w:val="00AF5EF5"/>
    <w:rsid w:val="00AF6867"/>
    <w:rsid w:val="00AF6D6A"/>
    <w:rsid w:val="00AF7210"/>
    <w:rsid w:val="00AF7F9E"/>
    <w:rsid w:val="00B00A84"/>
    <w:rsid w:val="00B0201A"/>
    <w:rsid w:val="00B02F1B"/>
    <w:rsid w:val="00B030DA"/>
    <w:rsid w:val="00B03530"/>
    <w:rsid w:val="00B035F2"/>
    <w:rsid w:val="00B03962"/>
    <w:rsid w:val="00B04480"/>
    <w:rsid w:val="00B0496F"/>
    <w:rsid w:val="00B04B0D"/>
    <w:rsid w:val="00B04FF1"/>
    <w:rsid w:val="00B05C80"/>
    <w:rsid w:val="00B05EDC"/>
    <w:rsid w:val="00B063F9"/>
    <w:rsid w:val="00B074EB"/>
    <w:rsid w:val="00B10DB1"/>
    <w:rsid w:val="00B11841"/>
    <w:rsid w:val="00B1274D"/>
    <w:rsid w:val="00B12E7F"/>
    <w:rsid w:val="00B147FE"/>
    <w:rsid w:val="00B157BE"/>
    <w:rsid w:val="00B15D2C"/>
    <w:rsid w:val="00B164F6"/>
    <w:rsid w:val="00B16672"/>
    <w:rsid w:val="00B169C6"/>
    <w:rsid w:val="00B16CA2"/>
    <w:rsid w:val="00B174BC"/>
    <w:rsid w:val="00B1772F"/>
    <w:rsid w:val="00B17B5A"/>
    <w:rsid w:val="00B2190F"/>
    <w:rsid w:val="00B220B7"/>
    <w:rsid w:val="00B22297"/>
    <w:rsid w:val="00B223F8"/>
    <w:rsid w:val="00B233C8"/>
    <w:rsid w:val="00B23460"/>
    <w:rsid w:val="00B24BC9"/>
    <w:rsid w:val="00B263C9"/>
    <w:rsid w:val="00B26783"/>
    <w:rsid w:val="00B27AF4"/>
    <w:rsid w:val="00B27D02"/>
    <w:rsid w:val="00B31D4F"/>
    <w:rsid w:val="00B31E9B"/>
    <w:rsid w:val="00B323A6"/>
    <w:rsid w:val="00B32B16"/>
    <w:rsid w:val="00B32B35"/>
    <w:rsid w:val="00B35708"/>
    <w:rsid w:val="00B35E4C"/>
    <w:rsid w:val="00B360C1"/>
    <w:rsid w:val="00B36C75"/>
    <w:rsid w:val="00B37F77"/>
    <w:rsid w:val="00B40588"/>
    <w:rsid w:val="00B410A3"/>
    <w:rsid w:val="00B411D3"/>
    <w:rsid w:val="00B41294"/>
    <w:rsid w:val="00B42542"/>
    <w:rsid w:val="00B4304A"/>
    <w:rsid w:val="00B438AE"/>
    <w:rsid w:val="00B46347"/>
    <w:rsid w:val="00B46A7D"/>
    <w:rsid w:val="00B46E36"/>
    <w:rsid w:val="00B4767C"/>
    <w:rsid w:val="00B47C60"/>
    <w:rsid w:val="00B502D4"/>
    <w:rsid w:val="00B5080A"/>
    <w:rsid w:val="00B50B91"/>
    <w:rsid w:val="00B52453"/>
    <w:rsid w:val="00B527A0"/>
    <w:rsid w:val="00B52B69"/>
    <w:rsid w:val="00B52BA1"/>
    <w:rsid w:val="00B52D59"/>
    <w:rsid w:val="00B52F66"/>
    <w:rsid w:val="00B534E0"/>
    <w:rsid w:val="00B53F99"/>
    <w:rsid w:val="00B556B9"/>
    <w:rsid w:val="00B557BE"/>
    <w:rsid w:val="00B6035B"/>
    <w:rsid w:val="00B6061B"/>
    <w:rsid w:val="00B60A02"/>
    <w:rsid w:val="00B60AD3"/>
    <w:rsid w:val="00B61222"/>
    <w:rsid w:val="00B61341"/>
    <w:rsid w:val="00B615E1"/>
    <w:rsid w:val="00B63F4E"/>
    <w:rsid w:val="00B642D8"/>
    <w:rsid w:val="00B648D0"/>
    <w:rsid w:val="00B64E25"/>
    <w:rsid w:val="00B65192"/>
    <w:rsid w:val="00B679E3"/>
    <w:rsid w:val="00B67D4E"/>
    <w:rsid w:val="00B70183"/>
    <w:rsid w:val="00B701B8"/>
    <w:rsid w:val="00B7125F"/>
    <w:rsid w:val="00B716B6"/>
    <w:rsid w:val="00B71CD7"/>
    <w:rsid w:val="00B733EB"/>
    <w:rsid w:val="00B746D6"/>
    <w:rsid w:val="00B746DE"/>
    <w:rsid w:val="00B747FA"/>
    <w:rsid w:val="00B74E13"/>
    <w:rsid w:val="00B757C8"/>
    <w:rsid w:val="00B75A93"/>
    <w:rsid w:val="00B75A97"/>
    <w:rsid w:val="00B762A6"/>
    <w:rsid w:val="00B804F6"/>
    <w:rsid w:val="00B80D10"/>
    <w:rsid w:val="00B81A09"/>
    <w:rsid w:val="00B82004"/>
    <w:rsid w:val="00B82774"/>
    <w:rsid w:val="00B82BA4"/>
    <w:rsid w:val="00B83337"/>
    <w:rsid w:val="00B83360"/>
    <w:rsid w:val="00B853CB"/>
    <w:rsid w:val="00B85E22"/>
    <w:rsid w:val="00B8693A"/>
    <w:rsid w:val="00B86B64"/>
    <w:rsid w:val="00B907D4"/>
    <w:rsid w:val="00B91A41"/>
    <w:rsid w:val="00B91DC1"/>
    <w:rsid w:val="00B9229B"/>
    <w:rsid w:val="00B92552"/>
    <w:rsid w:val="00B92A47"/>
    <w:rsid w:val="00B92C84"/>
    <w:rsid w:val="00B9310C"/>
    <w:rsid w:val="00B93F31"/>
    <w:rsid w:val="00B93F5A"/>
    <w:rsid w:val="00B9537E"/>
    <w:rsid w:val="00B95E49"/>
    <w:rsid w:val="00B96309"/>
    <w:rsid w:val="00B963BA"/>
    <w:rsid w:val="00B96D9B"/>
    <w:rsid w:val="00BA036E"/>
    <w:rsid w:val="00BA1484"/>
    <w:rsid w:val="00BA2A56"/>
    <w:rsid w:val="00BA3914"/>
    <w:rsid w:val="00BA44CD"/>
    <w:rsid w:val="00BA4E66"/>
    <w:rsid w:val="00BA4EAB"/>
    <w:rsid w:val="00BA5E5F"/>
    <w:rsid w:val="00BA69FF"/>
    <w:rsid w:val="00BA6EB0"/>
    <w:rsid w:val="00BA7149"/>
    <w:rsid w:val="00BB0391"/>
    <w:rsid w:val="00BB133A"/>
    <w:rsid w:val="00BB1B46"/>
    <w:rsid w:val="00BB2167"/>
    <w:rsid w:val="00BB2397"/>
    <w:rsid w:val="00BB2E3C"/>
    <w:rsid w:val="00BB38B2"/>
    <w:rsid w:val="00BB4263"/>
    <w:rsid w:val="00BB53E7"/>
    <w:rsid w:val="00BB7410"/>
    <w:rsid w:val="00BB7A95"/>
    <w:rsid w:val="00BC04DB"/>
    <w:rsid w:val="00BC0FCB"/>
    <w:rsid w:val="00BC32E4"/>
    <w:rsid w:val="00BC3C53"/>
    <w:rsid w:val="00BC48D2"/>
    <w:rsid w:val="00BC4E6A"/>
    <w:rsid w:val="00BC5223"/>
    <w:rsid w:val="00BC6066"/>
    <w:rsid w:val="00BC6649"/>
    <w:rsid w:val="00BC6CEB"/>
    <w:rsid w:val="00BC6D98"/>
    <w:rsid w:val="00BC7B9C"/>
    <w:rsid w:val="00BC7C28"/>
    <w:rsid w:val="00BD079D"/>
    <w:rsid w:val="00BD0F33"/>
    <w:rsid w:val="00BD1258"/>
    <w:rsid w:val="00BD1403"/>
    <w:rsid w:val="00BD24A1"/>
    <w:rsid w:val="00BD28EA"/>
    <w:rsid w:val="00BD2ACE"/>
    <w:rsid w:val="00BD385C"/>
    <w:rsid w:val="00BD3BB9"/>
    <w:rsid w:val="00BD4249"/>
    <w:rsid w:val="00BD4794"/>
    <w:rsid w:val="00BD4BA9"/>
    <w:rsid w:val="00BD50D9"/>
    <w:rsid w:val="00BD62AB"/>
    <w:rsid w:val="00BD6B0F"/>
    <w:rsid w:val="00BD7229"/>
    <w:rsid w:val="00BD74FE"/>
    <w:rsid w:val="00BE039A"/>
    <w:rsid w:val="00BE19EA"/>
    <w:rsid w:val="00BE1BA8"/>
    <w:rsid w:val="00BE1C9E"/>
    <w:rsid w:val="00BE2076"/>
    <w:rsid w:val="00BE2375"/>
    <w:rsid w:val="00BE321B"/>
    <w:rsid w:val="00BE4327"/>
    <w:rsid w:val="00BE5185"/>
    <w:rsid w:val="00BE5590"/>
    <w:rsid w:val="00BE5F02"/>
    <w:rsid w:val="00BE65A3"/>
    <w:rsid w:val="00BE690B"/>
    <w:rsid w:val="00BE6DC6"/>
    <w:rsid w:val="00BE6DD9"/>
    <w:rsid w:val="00BE6EF0"/>
    <w:rsid w:val="00BE7496"/>
    <w:rsid w:val="00BF184A"/>
    <w:rsid w:val="00BF3A9E"/>
    <w:rsid w:val="00BF3BE0"/>
    <w:rsid w:val="00BF3D98"/>
    <w:rsid w:val="00BF4102"/>
    <w:rsid w:val="00BF4107"/>
    <w:rsid w:val="00BF4F29"/>
    <w:rsid w:val="00BF56E7"/>
    <w:rsid w:val="00BF57B0"/>
    <w:rsid w:val="00BF5BAB"/>
    <w:rsid w:val="00BF5C17"/>
    <w:rsid w:val="00BF6DD3"/>
    <w:rsid w:val="00BF6EDE"/>
    <w:rsid w:val="00BF7182"/>
    <w:rsid w:val="00BF77C2"/>
    <w:rsid w:val="00BF7AB9"/>
    <w:rsid w:val="00BF7C9D"/>
    <w:rsid w:val="00C002DB"/>
    <w:rsid w:val="00C00436"/>
    <w:rsid w:val="00C0076C"/>
    <w:rsid w:val="00C01368"/>
    <w:rsid w:val="00C02359"/>
    <w:rsid w:val="00C0236E"/>
    <w:rsid w:val="00C023E8"/>
    <w:rsid w:val="00C03197"/>
    <w:rsid w:val="00C05BEA"/>
    <w:rsid w:val="00C06183"/>
    <w:rsid w:val="00C067FC"/>
    <w:rsid w:val="00C100B5"/>
    <w:rsid w:val="00C1063C"/>
    <w:rsid w:val="00C11DCC"/>
    <w:rsid w:val="00C130B6"/>
    <w:rsid w:val="00C14730"/>
    <w:rsid w:val="00C15E93"/>
    <w:rsid w:val="00C1768B"/>
    <w:rsid w:val="00C20CD7"/>
    <w:rsid w:val="00C212C2"/>
    <w:rsid w:val="00C224AC"/>
    <w:rsid w:val="00C225AE"/>
    <w:rsid w:val="00C225B7"/>
    <w:rsid w:val="00C22EA2"/>
    <w:rsid w:val="00C2345F"/>
    <w:rsid w:val="00C2401C"/>
    <w:rsid w:val="00C246FD"/>
    <w:rsid w:val="00C25364"/>
    <w:rsid w:val="00C2559C"/>
    <w:rsid w:val="00C25E5B"/>
    <w:rsid w:val="00C25F56"/>
    <w:rsid w:val="00C261F9"/>
    <w:rsid w:val="00C27DBC"/>
    <w:rsid w:val="00C30491"/>
    <w:rsid w:val="00C30A45"/>
    <w:rsid w:val="00C30F9D"/>
    <w:rsid w:val="00C31EBA"/>
    <w:rsid w:val="00C337B9"/>
    <w:rsid w:val="00C337FC"/>
    <w:rsid w:val="00C33A00"/>
    <w:rsid w:val="00C33CE4"/>
    <w:rsid w:val="00C3467E"/>
    <w:rsid w:val="00C3566A"/>
    <w:rsid w:val="00C35A2A"/>
    <w:rsid w:val="00C35D23"/>
    <w:rsid w:val="00C364D4"/>
    <w:rsid w:val="00C36557"/>
    <w:rsid w:val="00C36994"/>
    <w:rsid w:val="00C36B58"/>
    <w:rsid w:val="00C36EE0"/>
    <w:rsid w:val="00C375A6"/>
    <w:rsid w:val="00C37A7C"/>
    <w:rsid w:val="00C37AB0"/>
    <w:rsid w:val="00C40368"/>
    <w:rsid w:val="00C4065E"/>
    <w:rsid w:val="00C4092D"/>
    <w:rsid w:val="00C42DF3"/>
    <w:rsid w:val="00C43744"/>
    <w:rsid w:val="00C44391"/>
    <w:rsid w:val="00C45D1B"/>
    <w:rsid w:val="00C462E0"/>
    <w:rsid w:val="00C47B8D"/>
    <w:rsid w:val="00C50A17"/>
    <w:rsid w:val="00C50F31"/>
    <w:rsid w:val="00C515A3"/>
    <w:rsid w:val="00C54098"/>
    <w:rsid w:val="00C54E01"/>
    <w:rsid w:val="00C5583E"/>
    <w:rsid w:val="00C561B6"/>
    <w:rsid w:val="00C56553"/>
    <w:rsid w:val="00C56D85"/>
    <w:rsid w:val="00C605A1"/>
    <w:rsid w:val="00C60CB6"/>
    <w:rsid w:val="00C60D70"/>
    <w:rsid w:val="00C60F20"/>
    <w:rsid w:val="00C62C55"/>
    <w:rsid w:val="00C63BB7"/>
    <w:rsid w:val="00C63C73"/>
    <w:rsid w:val="00C65026"/>
    <w:rsid w:val="00C6743B"/>
    <w:rsid w:val="00C7051A"/>
    <w:rsid w:val="00C707F5"/>
    <w:rsid w:val="00C70B7B"/>
    <w:rsid w:val="00C7148B"/>
    <w:rsid w:val="00C720FF"/>
    <w:rsid w:val="00C7243F"/>
    <w:rsid w:val="00C72ECA"/>
    <w:rsid w:val="00C73487"/>
    <w:rsid w:val="00C73705"/>
    <w:rsid w:val="00C7378F"/>
    <w:rsid w:val="00C752D8"/>
    <w:rsid w:val="00C759FC"/>
    <w:rsid w:val="00C761AA"/>
    <w:rsid w:val="00C768B5"/>
    <w:rsid w:val="00C772AC"/>
    <w:rsid w:val="00C77508"/>
    <w:rsid w:val="00C77F81"/>
    <w:rsid w:val="00C8060D"/>
    <w:rsid w:val="00C808B3"/>
    <w:rsid w:val="00C80B63"/>
    <w:rsid w:val="00C8155E"/>
    <w:rsid w:val="00C81689"/>
    <w:rsid w:val="00C819DA"/>
    <w:rsid w:val="00C82559"/>
    <w:rsid w:val="00C82781"/>
    <w:rsid w:val="00C82F9D"/>
    <w:rsid w:val="00C85229"/>
    <w:rsid w:val="00C85A93"/>
    <w:rsid w:val="00C85DE6"/>
    <w:rsid w:val="00C85E77"/>
    <w:rsid w:val="00C875D5"/>
    <w:rsid w:val="00C87B19"/>
    <w:rsid w:val="00C87F7C"/>
    <w:rsid w:val="00C9022A"/>
    <w:rsid w:val="00C90BDD"/>
    <w:rsid w:val="00C91718"/>
    <w:rsid w:val="00C92C5C"/>
    <w:rsid w:val="00C930F8"/>
    <w:rsid w:val="00C9369A"/>
    <w:rsid w:val="00C945FB"/>
    <w:rsid w:val="00C94F0B"/>
    <w:rsid w:val="00C95BE0"/>
    <w:rsid w:val="00C96318"/>
    <w:rsid w:val="00C972CC"/>
    <w:rsid w:val="00C9739E"/>
    <w:rsid w:val="00C97DB2"/>
    <w:rsid w:val="00CA1303"/>
    <w:rsid w:val="00CA15E2"/>
    <w:rsid w:val="00CA1D46"/>
    <w:rsid w:val="00CA320C"/>
    <w:rsid w:val="00CA38D2"/>
    <w:rsid w:val="00CA3B73"/>
    <w:rsid w:val="00CA557A"/>
    <w:rsid w:val="00CA6179"/>
    <w:rsid w:val="00CA6264"/>
    <w:rsid w:val="00CA7D4E"/>
    <w:rsid w:val="00CB0A64"/>
    <w:rsid w:val="00CB0D4C"/>
    <w:rsid w:val="00CB12CD"/>
    <w:rsid w:val="00CB281B"/>
    <w:rsid w:val="00CB2A30"/>
    <w:rsid w:val="00CB2E94"/>
    <w:rsid w:val="00CB4C6A"/>
    <w:rsid w:val="00CB6272"/>
    <w:rsid w:val="00CB6437"/>
    <w:rsid w:val="00CB68EB"/>
    <w:rsid w:val="00CB6DBF"/>
    <w:rsid w:val="00CC0175"/>
    <w:rsid w:val="00CC06CF"/>
    <w:rsid w:val="00CC1061"/>
    <w:rsid w:val="00CC1BF0"/>
    <w:rsid w:val="00CC32F6"/>
    <w:rsid w:val="00CC3BE7"/>
    <w:rsid w:val="00CC4C4C"/>
    <w:rsid w:val="00CC4F0C"/>
    <w:rsid w:val="00CC6706"/>
    <w:rsid w:val="00CC6F40"/>
    <w:rsid w:val="00CC7930"/>
    <w:rsid w:val="00CD00D0"/>
    <w:rsid w:val="00CD0249"/>
    <w:rsid w:val="00CD0F06"/>
    <w:rsid w:val="00CD1808"/>
    <w:rsid w:val="00CD1DFC"/>
    <w:rsid w:val="00CD293C"/>
    <w:rsid w:val="00CD4103"/>
    <w:rsid w:val="00CD527D"/>
    <w:rsid w:val="00CD5407"/>
    <w:rsid w:val="00CD57C2"/>
    <w:rsid w:val="00CD5FD1"/>
    <w:rsid w:val="00CD6448"/>
    <w:rsid w:val="00CD6475"/>
    <w:rsid w:val="00CD6AF0"/>
    <w:rsid w:val="00CD6C28"/>
    <w:rsid w:val="00CD6FF7"/>
    <w:rsid w:val="00CE030E"/>
    <w:rsid w:val="00CE10B8"/>
    <w:rsid w:val="00CE15D7"/>
    <w:rsid w:val="00CE2AFA"/>
    <w:rsid w:val="00CE2E0C"/>
    <w:rsid w:val="00CE49F1"/>
    <w:rsid w:val="00CE6658"/>
    <w:rsid w:val="00CE6BC0"/>
    <w:rsid w:val="00CE775B"/>
    <w:rsid w:val="00CE7E89"/>
    <w:rsid w:val="00CE7F5B"/>
    <w:rsid w:val="00CF0158"/>
    <w:rsid w:val="00CF205A"/>
    <w:rsid w:val="00CF2B7A"/>
    <w:rsid w:val="00CF3921"/>
    <w:rsid w:val="00CF3B89"/>
    <w:rsid w:val="00CF3C71"/>
    <w:rsid w:val="00CF3FAF"/>
    <w:rsid w:val="00CF57CA"/>
    <w:rsid w:val="00CF5DF7"/>
    <w:rsid w:val="00CF755F"/>
    <w:rsid w:val="00CF7964"/>
    <w:rsid w:val="00CF7E3C"/>
    <w:rsid w:val="00CF7EAC"/>
    <w:rsid w:val="00D000F6"/>
    <w:rsid w:val="00D00A16"/>
    <w:rsid w:val="00D00C80"/>
    <w:rsid w:val="00D0232A"/>
    <w:rsid w:val="00D03305"/>
    <w:rsid w:val="00D0453A"/>
    <w:rsid w:val="00D05391"/>
    <w:rsid w:val="00D059D7"/>
    <w:rsid w:val="00D05ED8"/>
    <w:rsid w:val="00D06FEA"/>
    <w:rsid w:val="00D07BF8"/>
    <w:rsid w:val="00D10A19"/>
    <w:rsid w:val="00D117C6"/>
    <w:rsid w:val="00D119E7"/>
    <w:rsid w:val="00D11A2E"/>
    <w:rsid w:val="00D1271B"/>
    <w:rsid w:val="00D12BEF"/>
    <w:rsid w:val="00D13298"/>
    <w:rsid w:val="00D13345"/>
    <w:rsid w:val="00D13433"/>
    <w:rsid w:val="00D167F6"/>
    <w:rsid w:val="00D1776D"/>
    <w:rsid w:val="00D20ECE"/>
    <w:rsid w:val="00D20FE1"/>
    <w:rsid w:val="00D212D6"/>
    <w:rsid w:val="00D214D1"/>
    <w:rsid w:val="00D21D38"/>
    <w:rsid w:val="00D22309"/>
    <w:rsid w:val="00D25D51"/>
    <w:rsid w:val="00D25F64"/>
    <w:rsid w:val="00D269E4"/>
    <w:rsid w:val="00D30288"/>
    <w:rsid w:val="00D30554"/>
    <w:rsid w:val="00D30FD8"/>
    <w:rsid w:val="00D324B3"/>
    <w:rsid w:val="00D325E1"/>
    <w:rsid w:val="00D32E22"/>
    <w:rsid w:val="00D33A36"/>
    <w:rsid w:val="00D33BF8"/>
    <w:rsid w:val="00D345C9"/>
    <w:rsid w:val="00D3480D"/>
    <w:rsid w:val="00D34913"/>
    <w:rsid w:val="00D351BE"/>
    <w:rsid w:val="00D35D43"/>
    <w:rsid w:val="00D40047"/>
    <w:rsid w:val="00D401F4"/>
    <w:rsid w:val="00D41056"/>
    <w:rsid w:val="00D41808"/>
    <w:rsid w:val="00D4208F"/>
    <w:rsid w:val="00D42476"/>
    <w:rsid w:val="00D42595"/>
    <w:rsid w:val="00D445CA"/>
    <w:rsid w:val="00D4544A"/>
    <w:rsid w:val="00D46225"/>
    <w:rsid w:val="00D46378"/>
    <w:rsid w:val="00D471D8"/>
    <w:rsid w:val="00D47441"/>
    <w:rsid w:val="00D50AE4"/>
    <w:rsid w:val="00D51A41"/>
    <w:rsid w:val="00D51F37"/>
    <w:rsid w:val="00D52598"/>
    <w:rsid w:val="00D54483"/>
    <w:rsid w:val="00D544E5"/>
    <w:rsid w:val="00D546A2"/>
    <w:rsid w:val="00D54787"/>
    <w:rsid w:val="00D54D92"/>
    <w:rsid w:val="00D55306"/>
    <w:rsid w:val="00D565E4"/>
    <w:rsid w:val="00D56E65"/>
    <w:rsid w:val="00D6016B"/>
    <w:rsid w:val="00D60E1D"/>
    <w:rsid w:val="00D616CF"/>
    <w:rsid w:val="00D61987"/>
    <w:rsid w:val="00D629F4"/>
    <w:rsid w:val="00D6300F"/>
    <w:rsid w:val="00D6332E"/>
    <w:rsid w:val="00D63453"/>
    <w:rsid w:val="00D63B3D"/>
    <w:rsid w:val="00D63D52"/>
    <w:rsid w:val="00D63DD2"/>
    <w:rsid w:val="00D64063"/>
    <w:rsid w:val="00D64B11"/>
    <w:rsid w:val="00D65624"/>
    <w:rsid w:val="00D7043E"/>
    <w:rsid w:val="00D70CF3"/>
    <w:rsid w:val="00D7335C"/>
    <w:rsid w:val="00D7412E"/>
    <w:rsid w:val="00D74734"/>
    <w:rsid w:val="00D75B17"/>
    <w:rsid w:val="00D76E73"/>
    <w:rsid w:val="00D77A74"/>
    <w:rsid w:val="00D77F47"/>
    <w:rsid w:val="00D80EC3"/>
    <w:rsid w:val="00D853B1"/>
    <w:rsid w:val="00D8588E"/>
    <w:rsid w:val="00D8598A"/>
    <w:rsid w:val="00D85FAC"/>
    <w:rsid w:val="00D91082"/>
    <w:rsid w:val="00D914FD"/>
    <w:rsid w:val="00D917BC"/>
    <w:rsid w:val="00D91D49"/>
    <w:rsid w:val="00D9297F"/>
    <w:rsid w:val="00D92A89"/>
    <w:rsid w:val="00D92AB5"/>
    <w:rsid w:val="00D93541"/>
    <w:rsid w:val="00D93B50"/>
    <w:rsid w:val="00D94F1D"/>
    <w:rsid w:val="00D95CB7"/>
    <w:rsid w:val="00D96431"/>
    <w:rsid w:val="00D9744C"/>
    <w:rsid w:val="00D97883"/>
    <w:rsid w:val="00D979A1"/>
    <w:rsid w:val="00D97EC2"/>
    <w:rsid w:val="00DA036D"/>
    <w:rsid w:val="00DA0853"/>
    <w:rsid w:val="00DA2101"/>
    <w:rsid w:val="00DA2143"/>
    <w:rsid w:val="00DA279E"/>
    <w:rsid w:val="00DA3F73"/>
    <w:rsid w:val="00DA3F79"/>
    <w:rsid w:val="00DA4D02"/>
    <w:rsid w:val="00DA4F42"/>
    <w:rsid w:val="00DA5773"/>
    <w:rsid w:val="00DA5D31"/>
    <w:rsid w:val="00DA6028"/>
    <w:rsid w:val="00DA6975"/>
    <w:rsid w:val="00DA70FA"/>
    <w:rsid w:val="00DA759D"/>
    <w:rsid w:val="00DB098D"/>
    <w:rsid w:val="00DB0FA0"/>
    <w:rsid w:val="00DB13EA"/>
    <w:rsid w:val="00DB1B43"/>
    <w:rsid w:val="00DB1C13"/>
    <w:rsid w:val="00DB1C9B"/>
    <w:rsid w:val="00DB1D7A"/>
    <w:rsid w:val="00DB2EA6"/>
    <w:rsid w:val="00DB3077"/>
    <w:rsid w:val="00DB3411"/>
    <w:rsid w:val="00DB43DD"/>
    <w:rsid w:val="00DB4684"/>
    <w:rsid w:val="00DB618A"/>
    <w:rsid w:val="00DB6868"/>
    <w:rsid w:val="00DB73C5"/>
    <w:rsid w:val="00DC01A1"/>
    <w:rsid w:val="00DC06BE"/>
    <w:rsid w:val="00DC093D"/>
    <w:rsid w:val="00DC17DF"/>
    <w:rsid w:val="00DC1B23"/>
    <w:rsid w:val="00DC1C75"/>
    <w:rsid w:val="00DC4147"/>
    <w:rsid w:val="00DC4A46"/>
    <w:rsid w:val="00DC518E"/>
    <w:rsid w:val="00DD0185"/>
    <w:rsid w:val="00DD1EE9"/>
    <w:rsid w:val="00DD281F"/>
    <w:rsid w:val="00DD2986"/>
    <w:rsid w:val="00DD33EF"/>
    <w:rsid w:val="00DD3677"/>
    <w:rsid w:val="00DD3A2E"/>
    <w:rsid w:val="00DD42BB"/>
    <w:rsid w:val="00DD5EC5"/>
    <w:rsid w:val="00DD661C"/>
    <w:rsid w:val="00DD6E63"/>
    <w:rsid w:val="00DD7A52"/>
    <w:rsid w:val="00DD7E70"/>
    <w:rsid w:val="00DE088B"/>
    <w:rsid w:val="00DE26AB"/>
    <w:rsid w:val="00DE28A9"/>
    <w:rsid w:val="00DE329F"/>
    <w:rsid w:val="00DE38F0"/>
    <w:rsid w:val="00DE3AE4"/>
    <w:rsid w:val="00DE5576"/>
    <w:rsid w:val="00DE6B29"/>
    <w:rsid w:val="00DF0F6A"/>
    <w:rsid w:val="00DF112D"/>
    <w:rsid w:val="00DF11A4"/>
    <w:rsid w:val="00DF15AA"/>
    <w:rsid w:val="00DF23E9"/>
    <w:rsid w:val="00DF290E"/>
    <w:rsid w:val="00DF3556"/>
    <w:rsid w:val="00DF363C"/>
    <w:rsid w:val="00DF3742"/>
    <w:rsid w:val="00DF3BE5"/>
    <w:rsid w:val="00DF5E9E"/>
    <w:rsid w:val="00DF5F06"/>
    <w:rsid w:val="00E00BFF"/>
    <w:rsid w:val="00E00F70"/>
    <w:rsid w:val="00E01AE1"/>
    <w:rsid w:val="00E025F4"/>
    <w:rsid w:val="00E028D8"/>
    <w:rsid w:val="00E028FF"/>
    <w:rsid w:val="00E02DC0"/>
    <w:rsid w:val="00E0669C"/>
    <w:rsid w:val="00E07CAA"/>
    <w:rsid w:val="00E101E9"/>
    <w:rsid w:val="00E12B75"/>
    <w:rsid w:val="00E13442"/>
    <w:rsid w:val="00E13583"/>
    <w:rsid w:val="00E145A0"/>
    <w:rsid w:val="00E157CA"/>
    <w:rsid w:val="00E164A3"/>
    <w:rsid w:val="00E16872"/>
    <w:rsid w:val="00E171C9"/>
    <w:rsid w:val="00E17252"/>
    <w:rsid w:val="00E17D74"/>
    <w:rsid w:val="00E17F63"/>
    <w:rsid w:val="00E21737"/>
    <w:rsid w:val="00E218E5"/>
    <w:rsid w:val="00E22A9F"/>
    <w:rsid w:val="00E22B29"/>
    <w:rsid w:val="00E239E1"/>
    <w:rsid w:val="00E24933"/>
    <w:rsid w:val="00E2651F"/>
    <w:rsid w:val="00E2781D"/>
    <w:rsid w:val="00E32A81"/>
    <w:rsid w:val="00E32C21"/>
    <w:rsid w:val="00E32DCC"/>
    <w:rsid w:val="00E35132"/>
    <w:rsid w:val="00E355F3"/>
    <w:rsid w:val="00E3597B"/>
    <w:rsid w:val="00E36EEC"/>
    <w:rsid w:val="00E437BB"/>
    <w:rsid w:val="00E45257"/>
    <w:rsid w:val="00E467A9"/>
    <w:rsid w:val="00E46E88"/>
    <w:rsid w:val="00E50108"/>
    <w:rsid w:val="00E51739"/>
    <w:rsid w:val="00E51C8B"/>
    <w:rsid w:val="00E52145"/>
    <w:rsid w:val="00E5218F"/>
    <w:rsid w:val="00E531D4"/>
    <w:rsid w:val="00E55764"/>
    <w:rsid w:val="00E55E2C"/>
    <w:rsid w:val="00E5646E"/>
    <w:rsid w:val="00E56D29"/>
    <w:rsid w:val="00E56EE4"/>
    <w:rsid w:val="00E571EA"/>
    <w:rsid w:val="00E57D91"/>
    <w:rsid w:val="00E602B9"/>
    <w:rsid w:val="00E60D46"/>
    <w:rsid w:val="00E60ED2"/>
    <w:rsid w:val="00E615E3"/>
    <w:rsid w:val="00E61F51"/>
    <w:rsid w:val="00E62A4C"/>
    <w:rsid w:val="00E62CC8"/>
    <w:rsid w:val="00E634EB"/>
    <w:rsid w:val="00E63728"/>
    <w:rsid w:val="00E64BA5"/>
    <w:rsid w:val="00E65F85"/>
    <w:rsid w:val="00E66C4E"/>
    <w:rsid w:val="00E70A94"/>
    <w:rsid w:val="00E70E87"/>
    <w:rsid w:val="00E719B6"/>
    <w:rsid w:val="00E72CA7"/>
    <w:rsid w:val="00E72EB9"/>
    <w:rsid w:val="00E74EC6"/>
    <w:rsid w:val="00E765D4"/>
    <w:rsid w:val="00E80617"/>
    <w:rsid w:val="00E80857"/>
    <w:rsid w:val="00E818AF"/>
    <w:rsid w:val="00E82072"/>
    <w:rsid w:val="00E82323"/>
    <w:rsid w:val="00E823C2"/>
    <w:rsid w:val="00E82A93"/>
    <w:rsid w:val="00E841C4"/>
    <w:rsid w:val="00E84A00"/>
    <w:rsid w:val="00E84A11"/>
    <w:rsid w:val="00E85603"/>
    <w:rsid w:val="00E85666"/>
    <w:rsid w:val="00E856B0"/>
    <w:rsid w:val="00E857C4"/>
    <w:rsid w:val="00E85F69"/>
    <w:rsid w:val="00E85FD9"/>
    <w:rsid w:val="00E864ED"/>
    <w:rsid w:val="00E86E76"/>
    <w:rsid w:val="00E86F78"/>
    <w:rsid w:val="00E91842"/>
    <w:rsid w:val="00E918A5"/>
    <w:rsid w:val="00E92723"/>
    <w:rsid w:val="00E92E01"/>
    <w:rsid w:val="00E931B5"/>
    <w:rsid w:val="00E932DD"/>
    <w:rsid w:val="00E949D7"/>
    <w:rsid w:val="00E95182"/>
    <w:rsid w:val="00E951D5"/>
    <w:rsid w:val="00E96AF7"/>
    <w:rsid w:val="00E96BFB"/>
    <w:rsid w:val="00E973D4"/>
    <w:rsid w:val="00E97AF7"/>
    <w:rsid w:val="00EA16FC"/>
    <w:rsid w:val="00EA18F4"/>
    <w:rsid w:val="00EA1F35"/>
    <w:rsid w:val="00EA2706"/>
    <w:rsid w:val="00EA3105"/>
    <w:rsid w:val="00EA4C19"/>
    <w:rsid w:val="00EA5415"/>
    <w:rsid w:val="00EA603D"/>
    <w:rsid w:val="00EA6902"/>
    <w:rsid w:val="00EA6F4E"/>
    <w:rsid w:val="00EA77C7"/>
    <w:rsid w:val="00EB1053"/>
    <w:rsid w:val="00EB225A"/>
    <w:rsid w:val="00EB2E80"/>
    <w:rsid w:val="00EB3144"/>
    <w:rsid w:val="00EB333B"/>
    <w:rsid w:val="00EB3356"/>
    <w:rsid w:val="00EB3A6E"/>
    <w:rsid w:val="00EB3F98"/>
    <w:rsid w:val="00EB4A5E"/>
    <w:rsid w:val="00EB5541"/>
    <w:rsid w:val="00EB62B5"/>
    <w:rsid w:val="00EB6B05"/>
    <w:rsid w:val="00EB780F"/>
    <w:rsid w:val="00EB799F"/>
    <w:rsid w:val="00EC012C"/>
    <w:rsid w:val="00EC02AD"/>
    <w:rsid w:val="00EC04EA"/>
    <w:rsid w:val="00EC0E23"/>
    <w:rsid w:val="00EC0F3B"/>
    <w:rsid w:val="00EC0FDC"/>
    <w:rsid w:val="00EC1BE8"/>
    <w:rsid w:val="00EC1FA1"/>
    <w:rsid w:val="00EC2A89"/>
    <w:rsid w:val="00EC2CBA"/>
    <w:rsid w:val="00EC31E0"/>
    <w:rsid w:val="00EC49EA"/>
    <w:rsid w:val="00EC4D0B"/>
    <w:rsid w:val="00EC5264"/>
    <w:rsid w:val="00EC536B"/>
    <w:rsid w:val="00EC7A58"/>
    <w:rsid w:val="00EC7BBD"/>
    <w:rsid w:val="00EC7C6A"/>
    <w:rsid w:val="00ED13E3"/>
    <w:rsid w:val="00ED3B18"/>
    <w:rsid w:val="00ED3E20"/>
    <w:rsid w:val="00ED445F"/>
    <w:rsid w:val="00ED460B"/>
    <w:rsid w:val="00ED6B43"/>
    <w:rsid w:val="00ED6CBE"/>
    <w:rsid w:val="00ED702D"/>
    <w:rsid w:val="00ED724C"/>
    <w:rsid w:val="00EE01DA"/>
    <w:rsid w:val="00EE2B3D"/>
    <w:rsid w:val="00EE32C3"/>
    <w:rsid w:val="00EE3440"/>
    <w:rsid w:val="00EE3A62"/>
    <w:rsid w:val="00EE5F76"/>
    <w:rsid w:val="00EE5FAF"/>
    <w:rsid w:val="00EE6D87"/>
    <w:rsid w:val="00EE7B2B"/>
    <w:rsid w:val="00EF02E1"/>
    <w:rsid w:val="00EF0BF6"/>
    <w:rsid w:val="00EF0CB1"/>
    <w:rsid w:val="00EF0F33"/>
    <w:rsid w:val="00EF1034"/>
    <w:rsid w:val="00EF2441"/>
    <w:rsid w:val="00EF28A0"/>
    <w:rsid w:val="00EF2A2A"/>
    <w:rsid w:val="00EF2B9B"/>
    <w:rsid w:val="00EF3376"/>
    <w:rsid w:val="00EF3442"/>
    <w:rsid w:val="00EF43F3"/>
    <w:rsid w:val="00EF460F"/>
    <w:rsid w:val="00EF4DEA"/>
    <w:rsid w:val="00EF4EC9"/>
    <w:rsid w:val="00EF5DE6"/>
    <w:rsid w:val="00EF6593"/>
    <w:rsid w:val="00EF684A"/>
    <w:rsid w:val="00EF694B"/>
    <w:rsid w:val="00F013FC"/>
    <w:rsid w:val="00F05815"/>
    <w:rsid w:val="00F06A44"/>
    <w:rsid w:val="00F06C93"/>
    <w:rsid w:val="00F06FB4"/>
    <w:rsid w:val="00F07E3D"/>
    <w:rsid w:val="00F1025D"/>
    <w:rsid w:val="00F103AF"/>
    <w:rsid w:val="00F10C0E"/>
    <w:rsid w:val="00F10DD9"/>
    <w:rsid w:val="00F10E0F"/>
    <w:rsid w:val="00F122EB"/>
    <w:rsid w:val="00F12C4E"/>
    <w:rsid w:val="00F133EC"/>
    <w:rsid w:val="00F13903"/>
    <w:rsid w:val="00F14051"/>
    <w:rsid w:val="00F140C6"/>
    <w:rsid w:val="00F1475F"/>
    <w:rsid w:val="00F14A38"/>
    <w:rsid w:val="00F14E03"/>
    <w:rsid w:val="00F16837"/>
    <w:rsid w:val="00F202C0"/>
    <w:rsid w:val="00F20867"/>
    <w:rsid w:val="00F20C74"/>
    <w:rsid w:val="00F20D61"/>
    <w:rsid w:val="00F20D95"/>
    <w:rsid w:val="00F225CC"/>
    <w:rsid w:val="00F226B9"/>
    <w:rsid w:val="00F24747"/>
    <w:rsid w:val="00F24BE0"/>
    <w:rsid w:val="00F25CB4"/>
    <w:rsid w:val="00F30102"/>
    <w:rsid w:val="00F304C0"/>
    <w:rsid w:val="00F30D10"/>
    <w:rsid w:val="00F320C2"/>
    <w:rsid w:val="00F32513"/>
    <w:rsid w:val="00F32EDA"/>
    <w:rsid w:val="00F34581"/>
    <w:rsid w:val="00F34CC8"/>
    <w:rsid w:val="00F35173"/>
    <w:rsid w:val="00F35793"/>
    <w:rsid w:val="00F360E9"/>
    <w:rsid w:val="00F36B5C"/>
    <w:rsid w:val="00F36DC4"/>
    <w:rsid w:val="00F3729F"/>
    <w:rsid w:val="00F37716"/>
    <w:rsid w:val="00F37A4C"/>
    <w:rsid w:val="00F40069"/>
    <w:rsid w:val="00F42755"/>
    <w:rsid w:val="00F42F0A"/>
    <w:rsid w:val="00F43610"/>
    <w:rsid w:val="00F44AEC"/>
    <w:rsid w:val="00F45E18"/>
    <w:rsid w:val="00F462A1"/>
    <w:rsid w:val="00F46A7B"/>
    <w:rsid w:val="00F4732E"/>
    <w:rsid w:val="00F475BB"/>
    <w:rsid w:val="00F47F47"/>
    <w:rsid w:val="00F503FE"/>
    <w:rsid w:val="00F51170"/>
    <w:rsid w:val="00F53232"/>
    <w:rsid w:val="00F54A56"/>
    <w:rsid w:val="00F55676"/>
    <w:rsid w:val="00F55D87"/>
    <w:rsid w:val="00F55F01"/>
    <w:rsid w:val="00F56414"/>
    <w:rsid w:val="00F57F07"/>
    <w:rsid w:val="00F600DD"/>
    <w:rsid w:val="00F60547"/>
    <w:rsid w:val="00F6061C"/>
    <w:rsid w:val="00F610D3"/>
    <w:rsid w:val="00F61C0C"/>
    <w:rsid w:val="00F620AF"/>
    <w:rsid w:val="00F62890"/>
    <w:rsid w:val="00F63A49"/>
    <w:rsid w:val="00F64013"/>
    <w:rsid w:val="00F646E2"/>
    <w:rsid w:val="00F65DB0"/>
    <w:rsid w:val="00F661F8"/>
    <w:rsid w:val="00F667F1"/>
    <w:rsid w:val="00F6698D"/>
    <w:rsid w:val="00F670E7"/>
    <w:rsid w:val="00F70F8B"/>
    <w:rsid w:val="00F7175B"/>
    <w:rsid w:val="00F71773"/>
    <w:rsid w:val="00F71CA4"/>
    <w:rsid w:val="00F724E8"/>
    <w:rsid w:val="00F72D4A"/>
    <w:rsid w:val="00F730CC"/>
    <w:rsid w:val="00F738E6"/>
    <w:rsid w:val="00F74487"/>
    <w:rsid w:val="00F74AE0"/>
    <w:rsid w:val="00F75F00"/>
    <w:rsid w:val="00F7700F"/>
    <w:rsid w:val="00F770A6"/>
    <w:rsid w:val="00F774C5"/>
    <w:rsid w:val="00F77676"/>
    <w:rsid w:val="00F80ACB"/>
    <w:rsid w:val="00F82A50"/>
    <w:rsid w:val="00F82C0A"/>
    <w:rsid w:val="00F82E71"/>
    <w:rsid w:val="00F83539"/>
    <w:rsid w:val="00F84590"/>
    <w:rsid w:val="00F8527C"/>
    <w:rsid w:val="00F86AB7"/>
    <w:rsid w:val="00F86F00"/>
    <w:rsid w:val="00F87959"/>
    <w:rsid w:val="00F87F24"/>
    <w:rsid w:val="00F92204"/>
    <w:rsid w:val="00F935E2"/>
    <w:rsid w:val="00F93A54"/>
    <w:rsid w:val="00F93ADA"/>
    <w:rsid w:val="00F944ED"/>
    <w:rsid w:val="00F94E55"/>
    <w:rsid w:val="00F9505E"/>
    <w:rsid w:val="00F953E1"/>
    <w:rsid w:val="00F9560F"/>
    <w:rsid w:val="00F95857"/>
    <w:rsid w:val="00F9639D"/>
    <w:rsid w:val="00F96EF3"/>
    <w:rsid w:val="00F9722E"/>
    <w:rsid w:val="00FA0B16"/>
    <w:rsid w:val="00FA1A30"/>
    <w:rsid w:val="00FA1BED"/>
    <w:rsid w:val="00FA3567"/>
    <w:rsid w:val="00FA3856"/>
    <w:rsid w:val="00FA45A1"/>
    <w:rsid w:val="00FA475F"/>
    <w:rsid w:val="00FA4F42"/>
    <w:rsid w:val="00FA53F4"/>
    <w:rsid w:val="00FA5820"/>
    <w:rsid w:val="00FA68CF"/>
    <w:rsid w:val="00FB00B2"/>
    <w:rsid w:val="00FB05D6"/>
    <w:rsid w:val="00FB21F2"/>
    <w:rsid w:val="00FB405F"/>
    <w:rsid w:val="00FB453A"/>
    <w:rsid w:val="00FB5885"/>
    <w:rsid w:val="00FB5A54"/>
    <w:rsid w:val="00FB6104"/>
    <w:rsid w:val="00FB64A1"/>
    <w:rsid w:val="00FB6F3F"/>
    <w:rsid w:val="00FB7638"/>
    <w:rsid w:val="00FB7C87"/>
    <w:rsid w:val="00FC0F66"/>
    <w:rsid w:val="00FC1614"/>
    <w:rsid w:val="00FC23B6"/>
    <w:rsid w:val="00FC3112"/>
    <w:rsid w:val="00FC3C84"/>
    <w:rsid w:val="00FC3D6C"/>
    <w:rsid w:val="00FC51A4"/>
    <w:rsid w:val="00FC5772"/>
    <w:rsid w:val="00FC5F8A"/>
    <w:rsid w:val="00FC63B6"/>
    <w:rsid w:val="00FC6EC9"/>
    <w:rsid w:val="00FD14CF"/>
    <w:rsid w:val="00FD34CC"/>
    <w:rsid w:val="00FD3806"/>
    <w:rsid w:val="00FD60F7"/>
    <w:rsid w:val="00FD70F8"/>
    <w:rsid w:val="00FD742B"/>
    <w:rsid w:val="00FD74BF"/>
    <w:rsid w:val="00FD76E5"/>
    <w:rsid w:val="00FE086F"/>
    <w:rsid w:val="00FE13D6"/>
    <w:rsid w:val="00FE2B7E"/>
    <w:rsid w:val="00FE32E0"/>
    <w:rsid w:val="00FE3A68"/>
    <w:rsid w:val="00FE3FEA"/>
    <w:rsid w:val="00FE43ED"/>
    <w:rsid w:val="00FE47FC"/>
    <w:rsid w:val="00FE5E47"/>
    <w:rsid w:val="00FE75BA"/>
    <w:rsid w:val="00FF076C"/>
    <w:rsid w:val="00FF08C1"/>
    <w:rsid w:val="00FF11E7"/>
    <w:rsid w:val="00FF179F"/>
    <w:rsid w:val="00FF1857"/>
    <w:rsid w:val="00FF1C64"/>
    <w:rsid w:val="00FF23E5"/>
    <w:rsid w:val="00FF2B18"/>
    <w:rsid w:val="00FF30F7"/>
    <w:rsid w:val="00FF36A0"/>
    <w:rsid w:val="00FF4B48"/>
    <w:rsid w:val="00FF558F"/>
    <w:rsid w:val="00FF5D5F"/>
    <w:rsid w:val="00FF605A"/>
    <w:rsid w:val="00FF6316"/>
    <w:rsid w:val="00FF70E3"/>
    <w:rsid w:val="00FF73CF"/>
    <w:rsid w:val="3C8A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A40C38"/>
  <w15:docId w15:val="{F11CB2F2-DAE3-482E-8222-38C5ADE4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5B"/>
    <w:pPr>
      <w:spacing w:before="0"/>
    </w:pPr>
    <w:rPr>
      <w:rFonts w:ascii="Franklin Gothic Book" w:eastAsiaTheme="minorHAnsi" w:hAnsi="Franklin Gothic Book"/>
      <w:lang w:bidi="ar-SA"/>
    </w:rPr>
  </w:style>
  <w:style w:type="paragraph" w:styleId="Heading1">
    <w:name w:val="heading 1"/>
    <w:basedOn w:val="Normal"/>
    <w:next w:val="Normal"/>
    <w:link w:val="Heading1Char"/>
    <w:uiPriority w:val="9"/>
    <w:qFormat/>
    <w:rsid w:val="006C3AB2"/>
    <w:pPr>
      <w:keepNext/>
      <w:keepLines/>
      <w:spacing w:before="480" w:after="0"/>
      <w:outlineLvl w:val="0"/>
    </w:pPr>
    <w:rPr>
      <w:rFonts w:asciiTheme="majorHAnsi" w:eastAsiaTheme="majorEastAsia" w:hAnsiTheme="majorHAnsi" w:cstheme="majorBidi"/>
      <w:bCs/>
      <w:color w:val="D31145" w:themeColor="accent1"/>
      <w:sz w:val="28"/>
      <w:szCs w:val="28"/>
    </w:rPr>
  </w:style>
  <w:style w:type="paragraph" w:styleId="Heading2">
    <w:name w:val="heading 2"/>
    <w:basedOn w:val="Normal"/>
    <w:next w:val="Normal"/>
    <w:link w:val="Heading2Char"/>
    <w:uiPriority w:val="9"/>
    <w:unhideWhenUsed/>
    <w:qFormat/>
    <w:rsid w:val="0093186C"/>
    <w:pPr>
      <w:keepNext/>
      <w:keepLines/>
      <w:spacing w:before="200" w:after="0"/>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9"/>
    <w:unhideWhenUsed/>
    <w:qFormat/>
    <w:rsid w:val="0004293B"/>
    <w:pPr>
      <w:pBdr>
        <w:top w:val="single" w:sz="6" w:space="2" w:color="D31145" w:themeColor="accent1"/>
        <w:left w:val="single" w:sz="6" w:space="2" w:color="D31145" w:themeColor="accent1"/>
      </w:pBdr>
      <w:spacing w:before="300" w:after="0"/>
      <w:outlineLvl w:val="2"/>
    </w:pPr>
    <w:rPr>
      <w:caps/>
      <w:color w:val="680822" w:themeColor="accent1" w:themeShade="7F"/>
      <w:spacing w:val="15"/>
    </w:rPr>
  </w:style>
  <w:style w:type="paragraph" w:styleId="Heading4">
    <w:name w:val="heading 4"/>
    <w:basedOn w:val="Normal"/>
    <w:next w:val="Normal"/>
    <w:link w:val="Heading4Char"/>
    <w:uiPriority w:val="9"/>
    <w:semiHidden/>
    <w:unhideWhenUsed/>
    <w:qFormat/>
    <w:rsid w:val="0004293B"/>
    <w:pPr>
      <w:pBdr>
        <w:top w:val="dotted" w:sz="6" w:space="2" w:color="D31145" w:themeColor="accent1"/>
        <w:left w:val="dotted" w:sz="6" w:space="2" w:color="D31145" w:themeColor="accent1"/>
      </w:pBdr>
      <w:spacing w:before="300" w:after="0"/>
      <w:outlineLvl w:val="3"/>
    </w:pPr>
    <w:rPr>
      <w:caps/>
      <w:color w:val="9D0C33" w:themeColor="accent1" w:themeShade="BF"/>
      <w:spacing w:val="10"/>
    </w:rPr>
  </w:style>
  <w:style w:type="paragraph" w:styleId="Heading5">
    <w:name w:val="heading 5"/>
    <w:basedOn w:val="Normal"/>
    <w:next w:val="Normal"/>
    <w:link w:val="Heading5Char"/>
    <w:uiPriority w:val="9"/>
    <w:semiHidden/>
    <w:unhideWhenUsed/>
    <w:qFormat/>
    <w:rsid w:val="0004293B"/>
    <w:pPr>
      <w:pBdr>
        <w:bottom w:val="single" w:sz="6" w:space="1" w:color="D31145" w:themeColor="accent1"/>
      </w:pBdr>
      <w:spacing w:before="300" w:after="0"/>
      <w:outlineLvl w:val="4"/>
    </w:pPr>
    <w:rPr>
      <w:caps/>
      <w:color w:val="9D0C33" w:themeColor="accent1" w:themeShade="BF"/>
      <w:spacing w:val="10"/>
    </w:rPr>
  </w:style>
  <w:style w:type="paragraph" w:styleId="Heading6">
    <w:name w:val="heading 6"/>
    <w:basedOn w:val="Normal"/>
    <w:next w:val="Normal"/>
    <w:link w:val="Heading6Char"/>
    <w:uiPriority w:val="9"/>
    <w:semiHidden/>
    <w:unhideWhenUsed/>
    <w:qFormat/>
    <w:rsid w:val="0004293B"/>
    <w:pPr>
      <w:pBdr>
        <w:bottom w:val="dotted" w:sz="6" w:space="1" w:color="D31145" w:themeColor="accent1"/>
      </w:pBdr>
      <w:spacing w:before="300" w:after="0"/>
      <w:outlineLvl w:val="5"/>
    </w:pPr>
    <w:rPr>
      <w:caps/>
      <w:color w:val="9D0C33" w:themeColor="accent1" w:themeShade="BF"/>
      <w:spacing w:val="10"/>
    </w:rPr>
  </w:style>
  <w:style w:type="paragraph" w:styleId="Heading7">
    <w:name w:val="heading 7"/>
    <w:basedOn w:val="Normal"/>
    <w:next w:val="Normal"/>
    <w:link w:val="Heading7Char"/>
    <w:uiPriority w:val="9"/>
    <w:semiHidden/>
    <w:unhideWhenUsed/>
    <w:qFormat/>
    <w:rsid w:val="0004293B"/>
    <w:pPr>
      <w:spacing w:before="300" w:after="0"/>
      <w:outlineLvl w:val="6"/>
    </w:pPr>
    <w:rPr>
      <w:caps/>
      <w:color w:val="9D0C33" w:themeColor="accent1" w:themeShade="BF"/>
      <w:spacing w:val="10"/>
    </w:rPr>
  </w:style>
  <w:style w:type="paragraph" w:styleId="Heading8">
    <w:name w:val="heading 8"/>
    <w:basedOn w:val="Normal"/>
    <w:next w:val="Normal"/>
    <w:link w:val="Heading8Char"/>
    <w:uiPriority w:val="9"/>
    <w:semiHidden/>
    <w:unhideWhenUsed/>
    <w:qFormat/>
    <w:rsid w:val="0004293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293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AB2"/>
    <w:rPr>
      <w:rFonts w:asciiTheme="majorHAnsi" w:eastAsiaTheme="majorEastAsia" w:hAnsiTheme="majorHAnsi" w:cstheme="majorBidi"/>
      <w:bCs/>
      <w:color w:val="D31145" w:themeColor="accent1"/>
      <w:sz w:val="28"/>
      <w:szCs w:val="28"/>
      <w:lang w:bidi="ar-SA"/>
    </w:rPr>
  </w:style>
  <w:style w:type="character" w:customStyle="1" w:styleId="Heading2Char">
    <w:name w:val="Heading 2 Char"/>
    <w:basedOn w:val="DefaultParagraphFont"/>
    <w:link w:val="Heading2"/>
    <w:uiPriority w:val="9"/>
    <w:rsid w:val="0004293B"/>
    <w:rPr>
      <w:rFonts w:asciiTheme="majorHAnsi" w:eastAsiaTheme="majorEastAsia" w:hAnsiTheme="majorHAnsi" w:cstheme="majorBidi"/>
      <w:bCs/>
      <w:color w:val="000000" w:themeColor="text1"/>
      <w:sz w:val="28"/>
      <w:szCs w:val="26"/>
      <w:lang w:bidi="ar-SA"/>
    </w:rPr>
  </w:style>
  <w:style w:type="character" w:customStyle="1" w:styleId="Heading3Char">
    <w:name w:val="Heading 3 Char"/>
    <w:basedOn w:val="DefaultParagraphFont"/>
    <w:link w:val="Heading3"/>
    <w:uiPriority w:val="9"/>
    <w:rsid w:val="0004293B"/>
    <w:rPr>
      <w:caps/>
      <w:color w:val="680822" w:themeColor="accent1" w:themeShade="7F"/>
      <w:spacing w:val="15"/>
    </w:rPr>
  </w:style>
  <w:style w:type="character" w:customStyle="1" w:styleId="Heading4Char">
    <w:name w:val="Heading 4 Char"/>
    <w:basedOn w:val="DefaultParagraphFont"/>
    <w:link w:val="Heading4"/>
    <w:uiPriority w:val="9"/>
    <w:semiHidden/>
    <w:rsid w:val="0004293B"/>
    <w:rPr>
      <w:caps/>
      <w:color w:val="9D0C33" w:themeColor="accent1" w:themeShade="BF"/>
      <w:spacing w:val="10"/>
    </w:rPr>
  </w:style>
  <w:style w:type="character" w:customStyle="1" w:styleId="Heading5Char">
    <w:name w:val="Heading 5 Char"/>
    <w:basedOn w:val="DefaultParagraphFont"/>
    <w:link w:val="Heading5"/>
    <w:uiPriority w:val="9"/>
    <w:semiHidden/>
    <w:rsid w:val="0004293B"/>
    <w:rPr>
      <w:caps/>
      <w:color w:val="9D0C33" w:themeColor="accent1" w:themeShade="BF"/>
      <w:spacing w:val="10"/>
    </w:rPr>
  </w:style>
  <w:style w:type="character" w:customStyle="1" w:styleId="Heading6Char">
    <w:name w:val="Heading 6 Char"/>
    <w:basedOn w:val="DefaultParagraphFont"/>
    <w:link w:val="Heading6"/>
    <w:uiPriority w:val="9"/>
    <w:semiHidden/>
    <w:rsid w:val="0004293B"/>
    <w:rPr>
      <w:caps/>
      <w:color w:val="9D0C33" w:themeColor="accent1" w:themeShade="BF"/>
      <w:spacing w:val="10"/>
    </w:rPr>
  </w:style>
  <w:style w:type="character" w:customStyle="1" w:styleId="Heading7Char">
    <w:name w:val="Heading 7 Char"/>
    <w:basedOn w:val="DefaultParagraphFont"/>
    <w:link w:val="Heading7"/>
    <w:uiPriority w:val="9"/>
    <w:semiHidden/>
    <w:rsid w:val="0004293B"/>
    <w:rPr>
      <w:caps/>
      <w:color w:val="9D0C33" w:themeColor="accent1" w:themeShade="BF"/>
      <w:spacing w:val="10"/>
    </w:rPr>
  </w:style>
  <w:style w:type="character" w:customStyle="1" w:styleId="Heading8Char">
    <w:name w:val="Heading 8 Char"/>
    <w:basedOn w:val="DefaultParagraphFont"/>
    <w:link w:val="Heading8"/>
    <w:uiPriority w:val="9"/>
    <w:semiHidden/>
    <w:rsid w:val="0004293B"/>
    <w:rPr>
      <w:caps/>
      <w:spacing w:val="10"/>
      <w:sz w:val="18"/>
      <w:szCs w:val="18"/>
    </w:rPr>
  </w:style>
  <w:style w:type="character" w:customStyle="1" w:styleId="Heading9Char">
    <w:name w:val="Heading 9 Char"/>
    <w:basedOn w:val="DefaultParagraphFont"/>
    <w:link w:val="Heading9"/>
    <w:uiPriority w:val="9"/>
    <w:semiHidden/>
    <w:rsid w:val="0004293B"/>
    <w:rPr>
      <w:i/>
      <w:caps/>
      <w:spacing w:val="10"/>
      <w:sz w:val="18"/>
      <w:szCs w:val="18"/>
    </w:rPr>
  </w:style>
  <w:style w:type="paragraph" w:styleId="BalloonText">
    <w:name w:val="Balloon Text"/>
    <w:basedOn w:val="Normal"/>
    <w:link w:val="BalloonTextChar"/>
    <w:uiPriority w:val="99"/>
    <w:semiHidden/>
    <w:unhideWhenUsed/>
    <w:rsid w:val="0093186C"/>
    <w:pPr>
      <w:spacing w:after="0" w:line="240" w:lineRule="auto"/>
    </w:pPr>
    <w:rPr>
      <w:rFonts w:ascii="Tahoma" w:hAnsi="Tahoma" w:cs="Tahoma"/>
      <w:sz w:val="16"/>
      <w:szCs w:val="16"/>
    </w:rPr>
  </w:style>
  <w:style w:type="paragraph" w:styleId="Footer">
    <w:name w:val="footer"/>
    <w:basedOn w:val="Normal"/>
    <w:link w:val="FooterChar"/>
    <w:uiPriority w:val="99"/>
    <w:unhideWhenUsed/>
    <w:rsid w:val="00931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6C"/>
    <w:rPr>
      <w:rFonts w:ascii="Franklin Gothic Book" w:eastAsiaTheme="minorHAnsi" w:hAnsi="Franklin Gothic Book"/>
      <w:sz w:val="20"/>
      <w:lang w:bidi="ar-SA"/>
    </w:rPr>
  </w:style>
  <w:style w:type="paragraph" w:styleId="Header">
    <w:name w:val="header"/>
    <w:basedOn w:val="Normal"/>
    <w:link w:val="HeaderChar"/>
    <w:uiPriority w:val="99"/>
    <w:unhideWhenUsed/>
    <w:rsid w:val="00931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6C"/>
    <w:rPr>
      <w:rFonts w:ascii="Franklin Gothic Book" w:eastAsiaTheme="minorHAnsi" w:hAnsi="Franklin Gothic Book"/>
      <w:sz w:val="20"/>
      <w:lang w:bidi="ar-SA"/>
    </w:rPr>
  </w:style>
  <w:style w:type="character" w:styleId="IntenseReference">
    <w:name w:val="Intense Reference"/>
    <w:basedOn w:val="DefaultParagraphFont"/>
    <w:uiPriority w:val="32"/>
    <w:qFormat/>
    <w:rsid w:val="00B82774"/>
    <w:rPr>
      <w:b/>
      <w:bCs/>
      <w:smallCaps/>
      <w:color w:val="009DDC" w:themeColor="accent2"/>
      <w:spacing w:val="5"/>
      <w:u w:val="single"/>
    </w:rPr>
  </w:style>
  <w:style w:type="paragraph" w:styleId="Subtitle">
    <w:name w:val="Subtitle"/>
    <w:basedOn w:val="Normal"/>
    <w:next w:val="Normal"/>
    <w:link w:val="SubtitleChar"/>
    <w:uiPriority w:val="11"/>
    <w:qFormat/>
    <w:rsid w:val="0093186C"/>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sid w:val="0093186C"/>
    <w:rPr>
      <w:rFonts w:ascii="Franklin Gothic Book" w:eastAsiaTheme="majorEastAsia" w:hAnsi="Franklin Gothic Book" w:cstheme="majorBidi"/>
      <w:iCs/>
      <w:color w:val="000000" w:themeColor="text1"/>
      <w:spacing w:val="15"/>
      <w:sz w:val="24"/>
      <w:szCs w:val="24"/>
      <w:lang w:bidi="ar-SA"/>
    </w:rPr>
  </w:style>
  <w:style w:type="character" w:styleId="SubtleReference">
    <w:name w:val="Subtle Reference"/>
    <w:basedOn w:val="DefaultParagraphFont"/>
    <w:uiPriority w:val="31"/>
    <w:qFormat/>
    <w:rsid w:val="00B82774"/>
    <w:rPr>
      <w:smallCaps/>
      <w:color w:val="009DDC" w:themeColor="accent2"/>
      <w:u w:val="single"/>
    </w:rPr>
  </w:style>
  <w:style w:type="paragraph" w:styleId="Title">
    <w:name w:val="Title"/>
    <w:basedOn w:val="Normal"/>
    <w:next w:val="Normal"/>
    <w:link w:val="TitleChar"/>
    <w:uiPriority w:val="10"/>
    <w:qFormat/>
    <w:rsid w:val="00E66C4E"/>
    <w:pPr>
      <w:pBdr>
        <w:top w:val="single" w:sz="8" w:space="1" w:color="D31145" w:themeColor="accent1"/>
        <w:left w:val="single" w:sz="8" w:space="4" w:color="D31145" w:themeColor="accent1"/>
        <w:bottom w:val="single" w:sz="8" w:space="4" w:color="D31145" w:themeColor="accent1"/>
        <w:right w:val="single" w:sz="8" w:space="4" w:color="D31145" w:themeColor="accent1"/>
      </w:pBdr>
      <w:shd w:val="clear" w:color="auto" w:fill="D31145" w:themeFill="accent1"/>
      <w:spacing w:after="300" w:line="240" w:lineRule="auto"/>
      <w:contextualSpacing/>
    </w:pPr>
    <w:rPr>
      <w:rFonts w:asciiTheme="majorHAnsi" w:eastAsiaTheme="majorEastAsia" w:hAnsiTheme="majorHAnsi" w:cstheme="majorBidi"/>
      <w:color w:val="FFFFFF" w:themeColor="background1"/>
      <w:spacing w:val="5"/>
      <w:kern w:val="28"/>
      <w:sz w:val="36"/>
      <w:szCs w:val="52"/>
    </w:rPr>
  </w:style>
  <w:style w:type="character" w:customStyle="1" w:styleId="TitleChar">
    <w:name w:val="Title Char"/>
    <w:basedOn w:val="DefaultParagraphFont"/>
    <w:link w:val="Title"/>
    <w:uiPriority w:val="10"/>
    <w:rsid w:val="00E66C4E"/>
    <w:rPr>
      <w:rFonts w:asciiTheme="majorHAnsi" w:eastAsiaTheme="majorEastAsia" w:hAnsiTheme="majorHAnsi" w:cstheme="majorBidi"/>
      <w:color w:val="FFFFFF" w:themeColor="background1"/>
      <w:spacing w:val="5"/>
      <w:kern w:val="28"/>
      <w:sz w:val="36"/>
      <w:szCs w:val="52"/>
      <w:shd w:val="clear" w:color="auto" w:fill="D31145" w:themeFill="accent1"/>
      <w:lang w:bidi="ar-SA"/>
    </w:rPr>
  </w:style>
  <w:style w:type="paragraph" w:styleId="NoSpacing">
    <w:name w:val="No Spacing"/>
    <w:uiPriority w:val="1"/>
    <w:qFormat/>
    <w:rsid w:val="00D41808"/>
    <w:pPr>
      <w:spacing w:before="0" w:after="0" w:line="240" w:lineRule="auto"/>
    </w:pPr>
    <w:rPr>
      <w:rFonts w:ascii="Franklin Gothic Book" w:eastAsiaTheme="minorHAnsi" w:hAnsi="Franklin Gothic Book"/>
      <w:sz w:val="20"/>
      <w:lang w:bidi="ar-SA"/>
    </w:rPr>
  </w:style>
  <w:style w:type="character" w:styleId="IntenseEmphasis">
    <w:name w:val="Intense Emphasis"/>
    <w:basedOn w:val="DefaultParagraphFont"/>
    <w:uiPriority w:val="21"/>
    <w:qFormat/>
    <w:rsid w:val="00B82774"/>
    <w:rPr>
      <w:b/>
      <w:bCs/>
      <w:i/>
      <w:iCs/>
      <w:color w:val="000000" w:themeColor="text1"/>
    </w:rPr>
  </w:style>
  <w:style w:type="paragraph" w:styleId="IntenseQuote">
    <w:name w:val="Intense Quote"/>
    <w:basedOn w:val="Normal"/>
    <w:next w:val="Normal"/>
    <w:link w:val="IntenseQuoteChar"/>
    <w:uiPriority w:val="30"/>
    <w:qFormat/>
    <w:rsid w:val="00B82774"/>
    <w:pPr>
      <w:pBdr>
        <w:bottom w:val="single" w:sz="4" w:space="4" w:color="D31145" w:themeColor="accent1"/>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B82774"/>
    <w:rPr>
      <w:rFonts w:ascii="Franklin Gothic Book" w:eastAsiaTheme="minorHAnsi" w:hAnsi="Franklin Gothic Book"/>
      <w:b/>
      <w:bCs/>
      <w:i/>
      <w:iCs/>
      <w:color w:val="000000" w:themeColor="text1"/>
      <w:sz w:val="20"/>
      <w:lang w:bidi="ar-SA"/>
    </w:rPr>
  </w:style>
  <w:style w:type="paragraph" w:customStyle="1" w:styleId="Captions">
    <w:name w:val="Captions"/>
    <w:basedOn w:val="Normal"/>
    <w:link w:val="CaptionsChar"/>
    <w:qFormat/>
    <w:rsid w:val="00B82774"/>
    <w:rPr>
      <w:sz w:val="16"/>
      <w:szCs w:val="16"/>
    </w:rPr>
  </w:style>
  <w:style w:type="character" w:customStyle="1" w:styleId="CaptionsChar">
    <w:name w:val="Captions Char"/>
    <w:basedOn w:val="DefaultParagraphFont"/>
    <w:link w:val="Captions"/>
    <w:rsid w:val="00B82774"/>
    <w:rPr>
      <w:rFonts w:ascii="Franklin Gothic Book" w:eastAsiaTheme="minorHAnsi" w:hAnsi="Franklin Gothic Book"/>
      <w:sz w:val="16"/>
      <w:szCs w:val="16"/>
      <w:lang w:bidi="ar-SA"/>
    </w:rPr>
  </w:style>
  <w:style w:type="character" w:customStyle="1" w:styleId="BalloonTextChar">
    <w:name w:val="Balloon Text Char"/>
    <w:basedOn w:val="DefaultParagraphFont"/>
    <w:link w:val="BalloonText"/>
    <w:uiPriority w:val="99"/>
    <w:semiHidden/>
    <w:rsid w:val="0093186C"/>
    <w:rPr>
      <w:rFonts w:ascii="Tahoma" w:eastAsiaTheme="minorHAnsi" w:hAnsi="Tahoma" w:cs="Tahoma"/>
      <w:sz w:val="16"/>
      <w:szCs w:val="16"/>
      <w:lang w:bidi="ar-SA"/>
    </w:rPr>
  </w:style>
  <w:style w:type="table" w:styleId="TableGrid">
    <w:name w:val="Table Grid"/>
    <w:basedOn w:val="TableNormal"/>
    <w:uiPriority w:val="59"/>
    <w:rsid w:val="0051796D"/>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Instron">
    <w:name w:val="Instron"/>
    <w:basedOn w:val="TableGrid"/>
    <w:uiPriority w:val="99"/>
    <w:qFormat/>
    <w:rsid w:val="0051796D"/>
    <w:rPr>
      <w:rFonts w:ascii="Franklin Gothic Book" w:hAnsi="Franklin Gothic Book"/>
      <w:sz w:val="16"/>
      <w:szCs w:val="20"/>
    </w:rPr>
    <w:tblPr>
      <w:tblStyleRowBandSize w:val="1"/>
      <w:tblStyleColBandSize w:val="1"/>
      <w:tblBorders>
        <w:top w:val="single" w:sz="4" w:space="0" w:color="717073" w:themeColor="text2"/>
        <w:left w:val="single" w:sz="4" w:space="0" w:color="717073" w:themeColor="text2"/>
        <w:bottom w:val="single" w:sz="4" w:space="0" w:color="717073" w:themeColor="text2"/>
        <w:right w:val="single" w:sz="4" w:space="0" w:color="717073" w:themeColor="text2"/>
        <w:insideH w:val="single" w:sz="2" w:space="0" w:color="A9A8AB" w:themeColor="text2" w:themeTint="99"/>
        <w:insideV w:val="none" w:sz="0" w:space="0" w:color="auto"/>
      </w:tblBorders>
    </w:tblPr>
    <w:tcPr>
      <w:shd w:val="clear" w:color="auto" w:fill="auto"/>
      <w:tcMar>
        <w:top w:w="29" w:type="dxa"/>
        <w:left w:w="115" w:type="dxa"/>
        <w:bottom w:w="29" w:type="dxa"/>
        <w:right w:w="115" w:type="dxa"/>
      </w:tcMar>
    </w:tcPr>
    <w:tblStylePr w:type="firstRow">
      <w:rPr>
        <w:rFonts w:asciiTheme="minorHAnsi" w:hAnsiTheme="minorHAnsi"/>
        <w:b w:val="0"/>
        <w:sz w:val="16"/>
      </w:rPr>
    </w:tblStylePr>
    <w:tblStylePr w:type="firstCol">
      <w:rPr>
        <w:rFonts w:ascii="Franklin Gothic Book" w:hAnsi="Franklin Gothic Book"/>
        <w:color w:val="FFFFFF" w:themeColor="background1"/>
        <w:sz w:val="16"/>
      </w:rPr>
      <w:tblPr/>
      <w:tcPr>
        <w:shd w:val="clear" w:color="auto" w:fill="A0A0A4" w:themeFill="background2"/>
      </w:tcPr>
    </w:tblStylePr>
    <w:tblStylePr w:type="band2Vert">
      <w:tblPr/>
      <w:tcPr>
        <w:shd w:val="clear" w:color="auto" w:fill="CFE3F5" w:themeFill="accent3"/>
      </w:tcPr>
    </w:tblStylePr>
    <w:tblStylePr w:type="band1Horz">
      <w:rPr>
        <w:rFonts w:asciiTheme="minorHAnsi" w:hAnsiTheme="minorHAnsi"/>
        <w:sz w:val="16"/>
      </w:rPr>
    </w:tblStylePr>
    <w:tblStylePr w:type="band2Horz">
      <w:rPr>
        <w:rFonts w:asciiTheme="minorHAnsi" w:hAnsiTheme="minorHAnsi"/>
        <w:sz w:val="16"/>
      </w:rPr>
    </w:tblStylePr>
  </w:style>
  <w:style w:type="table" w:customStyle="1" w:styleId="Style1">
    <w:name w:val="Style1"/>
    <w:basedOn w:val="TableNormal"/>
    <w:uiPriority w:val="99"/>
    <w:qFormat/>
    <w:rsid w:val="0051796D"/>
    <w:pPr>
      <w:spacing w:before="0" w:after="0" w:line="240" w:lineRule="auto"/>
    </w:pPr>
    <w:rPr>
      <w:sz w:val="16"/>
    </w:rPr>
    <w:tblPr/>
  </w:style>
  <w:style w:type="paragraph" w:styleId="Revision">
    <w:name w:val="Revision"/>
    <w:hidden/>
    <w:uiPriority w:val="99"/>
    <w:semiHidden/>
    <w:rsid w:val="00102CC7"/>
    <w:pPr>
      <w:spacing w:before="0" w:after="0" w:line="240" w:lineRule="auto"/>
    </w:pPr>
    <w:rPr>
      <w:rFonts w:ascii="Franklin Gothic Book" w:eastAsiaTheme="minorHAnsi" w:hAnsi="Franklin Gothic Book"/>
      <w:sz w:val="20"/>
      <w:lang w:bidi="ar-SA"/>
    </w:rPr>
  </w:style>
  <w:style w:type="paragraph" w:styleId="Caption">
    <w:name w:val="caption"/>
    <w:basedOn w:val="Normal"/>
    <w:next w:val="Normal"/>
    <w:uiPriority w:val="35"/>
    <w:unhideWhenUsed/>
    <w:qFormat/>
    <w:rsid w:val="00897B70"/>
    <w:pPr>
      <w:spacing w:line="240" w:lineRule="auto"/>
    </w:pPr>
    <w:rPr>
      <w:b/>
      <w:bCs/>
      <w:color w:val="D31145" w:themeColor="accent1"/>
      <w:sz w:val="18"/>
      <w:szCs w:val="18"/>
    </w:rPr>
  </w:style>
  <w:style w:type="paragraph" w:customStyle="1" w:styleId="body">
    <w:name w:val="body"/>
    <w:basedOn w:val="Normal"/>
    <w:rsid w:val="007A4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287C"/>
    <w:rPr>
      <w:color w:val="0000FF"/>
      <w:u w:val="single"/>
    </w:rPr>
  </w:style>
  <w:style w:type="table" w:customStyle="1" w:styleId="Style2">
    <w:name w:val="Style2"/>
    <w:basedOn w:val="TableNormal"/>
    <w:uiPriority w:val="99"/>
    <w:rsid w:val="00C36EE0"/>
    <w:pPr>
      <w:spacing w:before="0" w:after="0" w:line="240" w:lineRule="auto"/>
    </w:pPr>
    <w:tblPr/>
  </w:style>
  <w:style w:type="paragraph" w:styleId="ListParagraph">
    <w:name w:val="List Paragraph"/>
    <w:basedOn w:val="Normal"/>
    <w:uiPriority w:val="34"/>
    <w:qFormat/>
    <w:rsid w:val="004363AF"/>
    <w:pPr>
      <w:ind w:left="720"/>
      <w:contextualSpacing/>
    </w:pPr>
  </w:style>
  <w:style w:type="character" w:styleId="PlaceholderText">
    <w:name w:val="Placeholder Text"/>
    <w:basedOn w:val="DefaultParagraphFont"/>
    <w:uiPriority w:val="99"/>
    <w:semiHidden/>
    <w:rsid w:val="00275CC3"/>
    <w:rPr>
      <w:color w:val="808080"/>
    </w:rPr>
  </w:style>
  <w:style w:type="paragraph" w:styleId="TOCHeading">
    <w:name w:val="TOC Heading"/>
    <w:basedOn w:val="Heading1"/>
    <w:next w:val="Normal"/>
    <w:uiPriority w:val="39"/>
    <w:unhideWhenUsed/>
    <w:qFormat/>
    <w:rsid w:val="00513373"/>
    <w:pPr>
      <w:spacing w:before="240" w:line="259" w:lineRule="auto"/>
      <w:outlineLvl w:val="9"/>
    </w:pPr>
    <w:rPr>
      <w:bCs w:val="0"/>
      <w:color w:val="9D0C33" w:themeColor="accent1" w:themeShade="BF"/>
      <w:sz w:val="32"/>
      <w:szCs w:val="32"/>
    </w:rPr>
  </w:style>
  <w:style w:type="paragraph" w:styleId="TOC1">
    <w:name w:val="toc 1"/>
    <w:basedOn w:val="Normal"/>
    <w:next w:val="Normal"/>
    <w:autoRedefine/>
    <w:uiPriority w:val="39"/>
    <w:unhideWhenUsed/>
    <w:rsid w:val="00513373"/>
    <w:pPr>
      <w:spacing w:after="100"/>
    </w:pPr>
  </w:style>
  <w:style w:type="character" w:styleId="UnresolvedMention">
    <w:name w:val="Unresolved Mention"/>
    <w:basedOn w:val="DefaultParagraphFont"/>
    <w:uiPriority w:val="99"/>
    <w:semiHidden/>
    <w:unhideWhenUsed/>
    <w:rsid w:val="00192358"/>
    <w:rPr>
      <w:color w:val="605E5C"/>
      <w:shd w:val="clear" w:color="auto" w:fill="E1DFDD"/>
    </w:rPr>
  </w:style>
  <w:style w:type="character" w:styleId="FollowedHyperlink">
    <w:name w:val="FollowedHyperlink"/>
    <w:basedOn w:val="DefaultParagraphFont"/>
    <w:uiPriority w:val="99"/>
    <w:semiHidden/>
    <w:unhideWhenUsed/>
    <w:rsid w:val="00192358"/>
    <w:rPr>
      <w:color w:val="FFFFFF" w:themeColor="followedHyperlink"/>
      <w:u w:val="single"/>
    </w:rPr>
  </w:style>
  <w:style w:type="paragraph" w:styleId="TOC2">
    <w:name w:val="toc 2"/>
    <w:basedOn w:val="Normal"/>
    <w:next w:val="Normal"/>
    <w:autoRedefine/>
    <w:uiPriority w:val="39"/>
    <w:unhideWhenUsed/>
    <w:rsid w:val="00901CAF"/>
    <w:pPr>
      <w:tabs>
        <w:tab w:val="right" w:leader="dot" w:pos="10790"/>
      </w:tabs>
      <w:spacing w:after="100"/>
      <w:ind w:left="200"/>
    </w:pPr>
  </w:style>
  <w:style w:type="table" w:styleId="PlainTable1">
    <w:name w:val="Plain Table 1"/>
    <w:basedOn w:val="TableNormal"/>
    <w:uiPriority w:val="41"/>
    <w:rsid w:val="00E60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266C11"/>
    <w:rPr>
      <w:i/>
      <w:iCs/>
    </w:rPr>
  </w:style>
  <w:style w:type="character" w:styleId="CommentReference">
    <w:name w:val="annotation reference"/>
    <w:basedOn w:val="DefaultParagraphFont"/>
    <w:uiPriority w:val="99"/>
    <w:semiHidden/>
    <w:unhideWhenUsed/>
    <w:rsid w:val="009C0D08"/>
    <w:rPr>
      <w:sz w:val="16"/>
      <w:szCs w:val="16"/>
    </w:rPr>
  </w:style>
  <w:style w:type="paragraph" w:styleId="CommentText">
    <w:name w:val="annotation text"/>
    <w:basedOn w:val="Normal"/>
    <w:link w:val="CommentTextChar"/>
    <w:uiPriority w:val="99"/>
    <w:unhideWhenUsed/>
    <w:rsid w:val="009C0D08"/>
    <w:pPr>
      <w:spacing w:line="240" w:lineRule="auto"/>
    </w:pPr>
    <w:rPr>
      <w:sz w:val="20"/>
      <w:szCs w:val="20"/>
    </w:rPr>
  </w:style>
  <w:style w:type="character" w:customStyle="1" w:styleId="CommentTextChar">
    <w:name w:val="Comment Text Char"/>
    <w:basedOn w:val="DefaultParagraphFont"/>
    <w:link w:val="CommentText"/>
    <w:uiPriority w:val="99"/>
    <w:rsid w:val="009C0D08"/>
    <w:rPr>
      <w:rFonts w:ascii="Franklin Gothic Book" w:eastAsiaTheme="minorHAnsi" w:hAnsi="Franklin Gothic Book"/>
      <w:sz w:val="20"/>
      <w:szCs w:val="20"/>
      <w:lang w:bidi="ar-SA"/>
    </w:rPr>
  </w:style>
  <w:style w:type="paragraph" w:styleId="CommentSubject">
    <w:name w:val="annotation subject"/>
    <w:basedOn w:val="CommentText"/>
    <w:next w:val="CommentText"/>
    <w:link w:val="CommentSubjectChar"/>
    <w:uiPriority w:val="99"/>
    <w:semiHidden/>
    <w:unhideWhenUsed/>
    <w:rsid w:val="009C0D08"/>
    <w:rPr>
      <w:b/>
      <w:bCs/>
    </w:rPr>
  </w:style>
  <w:style w:type="character" w:customStyle="1" w:styleId="CommentSubjectChar">
    <w:name w:val="Comment Subject Char"/>
    <w:basedOn w:val="CommentTextChar"/>
    <w:link w:val="CommentSubject"/>
    <w:uiPriority w:val="99"/>
    <w:semiHidden/>
    <w:rsid w:val="009C0D08"/>
    <w:rPr>
      <w:rFonts w:ascii="Franklin Gothic Book" w:eastAsiaTheme="minorHAnsi" w:hAnsi="Franklin Gothic Book"/>
      <w:b/>
      <w:bCs/>
      <w:sz w:val="20"/>
      <w:szCs w:val="20"/>
      <w:lang w:bidi="ar-SA"/>
    </w:rPr>
  </w:style>
  <w:style w:type="paragraph" w:styleId="TOC3">
    <w:name w:val="toc 3"/>
    <w:basedOn w:val="Normal"/>
    <w:next w:val="Normal"/>
    <w:autoRedefine/>
    <w:uiPriority w:val="39"/>
    <w:unhideWhenUsed/>
    <w:rsid w:val="006B1F18"/>
    <w:pPr>
      <w:spacing w:after="100"/>
      <w:ind w:left="440"/>
    </w:pPr>
  </w:style>
  <w:style w:type="paragraph" w:customStyle="1" w:styleId="Tabletext">
    <w:name w:val="Tabletext"/>
    <w:basedOn w:val="Normal"/>
    <w:rsid w:val="00CB0D4C"/>
    <w:pPr>
      <w:keepLines/>
      <w:widowControl w:val="0"/>
      <w:spacing w:after="120" w:line="240" w:lineRule="atLeast"/>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08347">
      <w:bodyDiv w:val="1"/>
      <w:marLeft w:val="0"/>
      <w:marRight w:val="0"/>
      <w:marTop w:val="0"/>
      <w:marBottom w:val="0"/>
      <w:divBdr>
        <w:top w:val="none" w:sz="0" w:space="0" w:color="auto"/>
        <w:left w:val="none" w:sz="0" w:space="0" w:color="auto"/>
        <w:bottom w:val="none" w:sz="0" w:space="0" w:color="auto"/>
        <w:right w:val="none" w:sz="0" w:space="0" w:color="auto"/>
      </w:divBdr>
    </w:div>
    <w:div w:id="53435129">
      <w:bodyDiv w:val="1"/>
      <w:marLeft w:val="0"/>
      <w:marRight w:val="0"/>
      <w:marTop w:val="0"/>
      <w:marBottom w:val="0"/>
      <w:divBdr>
        <w:top w:val="none" w:sz="0" w:space="0" w:color="auto"/>
        <w:left w:val="none" w:sz="0" w:space="0" w:color="auto"/>
        <w:bottom w:val="none" w:sz="0" w:space="0" w:color="auto"/>
        <w:right w:val="none" w:sz="0" w:space="0" w:color="auto"/>
      </w:divBdr>
    </w:div>
    <w:div w:id="102919490">
      <w:bodyDiv w:val="1"/>
      <w:marLeft w:val="0"/>
      <w:marRight w:val="0"/>
      <w:marTop w:val="0"/>
      <w:marBottom w:val="0"/>
      <w:divBdr>
        <w:top w:val="none" w:sz="0" w:space="0" w:color="auto"/>
        <w:left w:val="none" w:sz="0" w:space="0" w:color="auto"/>
        <w:bottom w:val="none" w:sz="0" w:space="0" w:color="auto"/>
        <w:right w:val="none" w:sz="0" w:space="0" w:color="auto"/>
      </w:divBdr>
    </w:div>
    <w:div w:id="191697953">
      <w:bodyDiv w:val="1"/>
      <w:marLeft w:val="0"/>
      <w:marRight w:val="0"/>
      <w:marTop w:val="0"/>
      <w:marBottom w:val="0"/>
      <w:divBdr>
        <w:top w:val="none" w:sz="0" w:space="0" w:color="auto"/>
        <w:left w:val="none" w:sz="0" w:space="0" w:color="auto"/>
        <w:bottom w:val="none" w:sz="0" w:space="0" w:color="auto"/>
        <w:right w:val="none" w:sz="0" w:space="0" w:color="auto"/>
      </w:divBdr>
    </w:div>
    <w:div w:id="211429757">
      <w:bodyDiv w:val="1"/>
      <w:marLeft w:val="0"/>
      <w:marRight w:val="0"/>
      <w:marTop w:val="0"/>
      <w:marBottom w:val="0"/>
      <w:divBdr>
        <w:top w:val="none" w:sz="0" w:space="0" w:color="auto"/>
        <w:left w:val="none" w:sz="0" w:space="0" w:color="auto"/>
        <w:bottom w:val="none" w:sz="0" w:space="0" w:color="auto"/>
        <w:right w:val="none" w:sz="0" w:space="0" w:color="auto"/>
      </w:divBdr>
    </w:div>
    <w:div w:id="215706293">
      <w:bodyDiv w:val="1"/>
      <w:marLeft w:val="0"/>
      <w:marRight w:val="0"/>
      <w:marTop w:val="0"/>
      <w:marBottom w:val="0"/>
      <w:divBdr>
        <w:top w:val="none" w:sz="0" w:space="0" w:color="auto"/>
        <w:left w:val="none" w:sz="0" w:space="0" w:color="auto"/>
        <w:bottom w:val="none" w:sz="0" w:space="0" w:color="auto"/>
        <w:right w:val="none" w:sz="0" w:space="0" w:color="auto"/>
      </w:divBdr>
    </w:div>
    <w:div w:id="311374106">
      <w:bodyDiv w:val="1"/>
      <w:marLeft w:val="0"/>
      <w:marRight w:val="0"/>
      <w:marTop w:val="0"/>
      <w:marBottom w:val="0"/>
      <w:divBdr>
        <w:top w:val="none" w:sz="0" w:space="0" w:color="auto"/>
        <w:left w:val="none" w:sz="0" w:space="0" w:color="auto"/>
        <w:bottom w:val="none" w:sz="0" w:space="0" w:color="auto"/>
        <w:right w:val="none" w:sz="0" w:space="0" w:color="auto"/>
      </w:divBdr>
    </w:div>
    <w:div w:id="324164126">
      <w:bodyDiv w:val="1"/>
      <w:marLeft w:val="0"/>
      <w:marRight w:val="0"/>
      <w:marTop w:val="0"/>
      <w:marBottom w:val="0"/>
      <w:divBdr>
        <w:top w:val="none" w:sz="0" w:space="0" w:color="auto"/>
        <w:left w:val="none" w:sz="0" w:space="0" w:color="auto"/>
        <w:bottom w:val="none" w:sz="0" w:space="0" w:color="auto"/>
        <w:right w:val="none" w:sz="0" w:space="0" w:color="auto"/>
      </w:divBdr>
    </w:div>
    <w:div w:id="352877391">
      <w:bodyDiv w:val="1"/>
      <w:marLeft w:val="0"/>
      <w:marRight w:val="0"/>
      <w:marTop w:val="0"/>
      <w:marBottom w:val="0"/>
      <w:divBdr>
        <w:top w:val="none" w:sz="0" w:space="0" w:color="auto"/>
        <w:left w:val="none" w:sz="0" w:space="0" w:color="auto"/>
        <w:bottom w:val="none" w:sz="0" w:space="0" w:color="auto"/>
        <w:right w:val="none" w:sz="0" w:space="0" w:color="auto"/>
      </w:divBdr>
    </w:div>
    <w:div w:id="371542648">
      <w:bodyDiv w:val="1"/>
      <w:marLeft w:val="0"/>
      <w:marRight w:val="0"/>
      <w:marTop w:val="0"/>
      <w:marBottom w:val="0"/>
      <w:divBdr>
        <w:top w:val="none" w:sz="0" w:space="0" w:color="auto"/>
        <w:left w:val="none" w:sz="0" w:space="0" w:color="auto"/>
        <w:bottom w:val="none" w:sz="0" w:space="0" w:color="auto"/>
        <w:right w:val="none" w:sz="0" w:space="0" w:color="auto"/>
      </w:divBdr>
    </w:div>
    <w:div w:id="410276048">
      <w:bodyDiv w:val="1"/>
      <w:marLeft w:val="0"/>
      <w:marRight w:val="0"/>
      <w:marTop w:val="0"/>
      <w:marBottom w:val="0"/>
      <w:divBdr>
        <w:top w:val="none" w:sz="0" w:space="0" w:color="auto"/>
        <w:left w:val="none" w:sz="0" w:space="0" w:color="auto"/>
        <w:bottom w:val="none" w:sz="0" w:space="0" w:color="auto"/>
        <w:right w:val="none" w:sz="0" w:space="0" w:color="auto"/>
      </w:divBdr>
    </w:div>
    <w:div w:id="445345477">
      <w:bodyDiv w:val="1"/>
      <w:marLeft w:val="0"/>
      <w:marRight w:val="0"/>
      <w:marTop w:val="0"/>
      <w:marBottom w:val="0"/>
      <w:divBdr>
        <w:top w:val="none" w:sz="0" w:space="0" w:color="auto"/>
        <w:left w:val="none" w:sz="0" w:space="0" w:color="auto"/>
        <w:bottom w:val="none" w:sz="0" w:space="0" w:color="auto"/>
        <w:right w:val="none" w:sz="0" w:space="0" w:color="auto"/>
      </w:divBdr>
    </w:div>
    <w:div w:id="480391891">
      <w:bodyDiv w:val="1"/>
      <w:marLeft w:val="0"/>
      <w:marRight w:val="0"/>
      <w:marTop w:val="0"/>
      <w:marBottom w:val="0"/>
      <w:divBdr>
        <w:top w:val="none" w:sz="0" w:space="0" w:color="auto"/>
        <w:left w:val="none" w:sz="0" w:space="0" w:color="auto"/>
        <w:bottom w:val="none" w:sz="0" w:space="0" w:color="auto"/>
        <w:right w:val="none" w:sz="0" w:space="0" w:color="auto"/>
      </w:divBdr>
    </w:div>
    <w:div w:id="509488553">
      <w:bodyDiv w:val="1"/>
      <w:marLeft w:val="0"/>
      <w:marRight w:val="0"/>
      <w:marTop w:val="0"/>
      <w:marBottom w:val="0"/>
      <w:divBdr>
        <w:top w:val="none" w:sz="0" w:space="0" w:color="auto"/>
        <w:left w:val="none" w:sz="0" w:space="0" w:color="auto"/>
        <w:bottom w:val="none" w:sz="0" w:space="0" w:color="auto"/>
        <w:right w:val="none" w:sz="0" w:space="0" w:color="auto"/>
      </w:divBdr>
    </w:div>
    <w:div w:id="530412180">
      <w:bodyDiv w:val="1"/>
      <w:marLeft w:val="0"/>
      <w:marRight w:val="0"/>
      <w:marTop w:val="0"/>
      <w:marBottom w:val="0"/>
      <w:divBdr>
        <w:top w:val="none" w:sz="0" w:space="0" w:color="auto"/>
        <w:left w:val="none" w:sz="0" w:space="0" w:color="auto"/>
        <w:bottom w:val="none" w:sz="0" w:space="0" w:color="auto"/>
        <w:right w:val="none" w:sz="0" w:space="0" w:color="auto"/>
      </w:divBdr>
    </w:div>
    <w:div w:id="769619828">
      <w:bodyDiv w:val="1"/>
      <w:marLeft w:val="0"/>
      <w:marRight w:val="0"/>
      <w:marTop w:val="0"/>
      <w:marBottom w:val="0"/>
      <w:divBdr>
        <w:top w:val="none" w:sz="0" w:space="0" w:color="auto"/>
        <w:left w:val="none" w:sz="0" w:space="0" w:color="auto"/>
        <w:bottom w:val="none" w:sz="0" w:space="0" w:color="auto"/>
        <w:right w:val="none" w:sz="0" w:space="0" w:color="auto"/>
      </w:divBdr>
    </w:div>
    <w:div w:id="817844048">
      <w:bodyDiv w:val="1"/>
      <w:marLeft w:val="0"/>
      <w:marRight w:val="0"/>
      <w:marTop w:val="0"/>
      <w:marBottom w:val="0"/>
      <w:divBdr>
        <w:top w:val="none" w:sz="0" w:space="0" w:color="auto"/>
        <w:left w:val="none" w:sz="0" w:space="0" w:color="auto"/>
        <w:bottom w:val="none" w:sz="0" w:space="0" w:color="auto"/>
        <w:right w:val="none" w:sz="0" w:space="0" w:color="auto"/>
      </w:divBdr>
    </w:div>
    <w:div w:id="899485462">
      <w:bodyDiv w:val="1"/>
      <w:marLeft w:val="0"/>
      <w:marRight w:val="0"/>
      <w:marTop w:val="0"/>
      <w:marBottom w:val="0"/>
      <w:divBdr>
        <w:top w:val="none" w:sz="0" w:space="0" w:color="auto"/>
        <w:left w:val="none" w:sz="0" w:space="0" w:color="auto"/>
        <w:bottom w:val="none" w:sz="0" w:space="0" w:color="auto"/>
        <w:right w:val="none" w:sz="0" w:space="0" w:color="auto"/>
      </w:divBdr>
    </w:div>
    <w:div w:id="908926987">
      <w:bodyDiv w:val="1"/>
      <w:marLeft w:val="0"/>
      <w:marRight w:val="0"/>
      <w:marTop w:val="0"/>
      <w:marBottom w:val="0"/>
      <w:divBdr>
        <w:top w:val="none" w:sz="0" w:space="0" w:color="auto"/>
        <w:left w:val="none" w:sz="0" w:space="0" w:color="auto"/>
        <w:bottom w:val="none" w:sz="0" w:space="0" w:color="auto"/>
        <w:right w:val="none" w:sz="0" w:space="0" w:color="auto"/>
      </w:divBdr>
    </w:div>
    <w:div w:id="914894214">
      <w:bodyDiv w:val="1"/>
      <w:marLeft w:val="0"/>
      <w:marRight w:val="0"/>
      <w:marTop w:val="0"/>
      <w:marBottom w:val="0"/>
      <w:divBdr>
        <w:top w:val="none" w:sz="0" w:space="0" w:color="auto"/>
        <w:left w:val="none" w:sz="0" w:space="0" w:color="auto"/>
        <w:bottom w:val="none" w:sz="0" w:space="0" w:color="auto"/>
        <w:right w:val="none" w:sz="0" w:space="0" w:color="auto"/>
      </w:divBdr>
    </w:div>
    <w:div w:id="951010985">
      <w:bodyDiv w:val="1"/>
      <w:marLeft w:val="0"/>
      <w:marRight w:val="0"/>
      <w:marTop w:val="0"/>
      <w:marBottom w:val="0"/>
      <w:divBdr>
        <w:top w:val="none" w:sz="0" w:space="0" w:color="auto"/>
        <w:left w:val="none" w:sz="0" w:space="0" w:color="auto"/>
        <w:bottom w:val="none" w:sz="0" w:space="0" w:color="auto"/>
        <w:right w:val="none" w:sz="0" w:space="0" w:color="auto"/>
      </w:divBdr>
    </w:div>
    <w:div w:id="978463249">
      <w:bodyDiv w:val="1"/>
      <w:marLeft w:val="0"/>
      <w:marRight w:val="0"/>
      <w:marTop w:val="0"/>
      <w:marBottom w:val="0"/>
      <w:divBdr>
        <w:top w:val="none" w:sz="0" w:space="0" w:color="auto"/>
        <w:left w:val="none" w:sz="0" w:space="0" w:color="auto"/>
        <w:bottom w:val="none" w:sz="0" w:space="0" w:color="auto"/>
        <w:right w:val="none" w:sz="0" w:space="0" w:color="auto"/>
      </w:divBdr>
    </w:div>
    <w:div w:id="1096294248">
      <w:bodyDiv w:val="1"/>
      <w:marLeft w:val="0"/>
      <w:marRight w:val="0"/>
      <w:marTop w:val="0"/>
      <w:marBottom w:val="0"/>
      <w:divBdr>
        <w:top w:val="none" w:sz="0" w:space="0" w:color="auto"/>
        <w:left w:val="none" w:sz="0" w:space="0" w:color="auto"/>
        <w:bottom w:val="none" w:sz="0" w:space="0" w:color="auto"/>
        <w:right w:val="none" w:sz="0" w:space="0" w:color="auto"/>
      </w:divBdr>
    </w:div>
    <w:div w:id="1112478284">
      <w:bodyDiv w:val="1"/>
      <w:marLeft w:val="0"/>
      <w:marRight w:val="0"/>
      <w:marTop w:val="0"/>
      <w:marBottom w:val="0"/>
      <w:divBdr>
        <w:top w:val="none" w:sz="0" w:space="0" w:color="auto"/>
        <w:left w:val="none" w:sz="0" w:space="0" w:color="auto"/>
        <w:bottom w:val="none" w:sz="0" w:space="0" w:color="auto"/>
        <w:right w:val="none" w:sz="0" w:space="0" w:color="auto"/>
      </w:divBdr>
    </w:div>
    <w:div w:id="1203593778">
      <w:bodyDiv w:val="1"/>
      <w:marLeft w:val="0"/>
      <w:marRight w:val="0"/>
      <w:marTop w:val="0"/>
      <w:marBottom w:val="0"/>
      <w:divBdr>
        <w:top w:val="none" w:sz="0" w:space="0" w:color="auto"/>
        <w:left w:val="none" w:sz="0" w:space="0" w:color="auto"/>
        <w:bottom w:val="none" w:sz="0" w:space="0" w:color="auto"/>
        <w:right w:val="none" w:sz="0" w:space="0" w:color="auto"/>
      </w:divBdr>
    </w:div>
    <w:div w:id="1213270648">
      <w:bodyDiv w:val="1"/>
      <w:marLeft w:val="0"/>
      <w:marRight w:val="0"/>
      <w:marTop w:val="0"/>
      <w:marBottom w:val="0"/>
      <w:divBdr>
        <w:top w:val="none" w:sz="0" w:space="0" w:color="auto"/>
        <w:left w:val="none" w:sz="0" w:space="0" w:color="auto"/>
        <w:bottom w:val="none" w:sz="0" w:space="0" w:color="auto"/>
        <w:right w:val="none" w:sz="0" w:space="0" w:color="auto"/>
      </w:divBdr>
    </w:div>
    <w:div w:id="1235626280">
      <w:bodyDiv w:val="1"/>
      <w:marLeft w:val="0"/>
      <w:marRight w:val="0"/>
      <w:marTop w:val="0"/>
      <w:marBottom w:val="0"/>
      <w:divBdr>
        <w:top w:val="none" w:sz="0" w:space="0" w:color="auto"/>
        <w:left w:val="none" w:sz="0" w:space="0" w:color="auto"/>
        <w:bottom w:val="none" w:sz="0" w:space="0" w:color="auto"/>
        <w:right w:val="none" w:sz="0" w:space="0" w:color="auto"/>
      </w:divBdr>
    </w:div>
    <w:div w:id="1342506638">
      <w:bodyDiv w:val="1"/>
      <w:marLeft w:val="0"/>
      <w:marRight w:val="0"/>
      <w:marTop w:val="0"/>
      <w:marBottom w:val="0"/>
      <w:divBdr>
        <w:top w:val="none" w:sz="0" w:space="0" w:color="auto"/>
        <w:left w:val="none" w:sz="0" w:space="0" w:color="auto"/>
        <w:bottom w:val="none" w:sz="0" w:space="0" w:color="auto"/>
        <w:right w:val="none" w:sz="0" w:space="0" w:color="auto"/>
      </w:divBdr>
    </w:div>
    <w:div w:id="1351907679">
      <w:bodyDiv w:val="1"/>
      <w:marLeft w:val="0"/>
      <w:marRight w:val="0"/>
      <w:marTop w:val="0"/>
      <w:marBottom w:val="0"/>
      <w:divBdr>
        <w:top w:val="none" w:sz="0" w:space="0" w:color="auto"/>
        <w:left w:val="none" w:sz="0" w:space="0" w:color="auto"/>
        <w:bottom w:val="none" w:sz="0" w:space="0" w:color="auto"/>
        <w:right w:val="none" w:sz="0" w:space="0" w:color="auto"/>
      </w:divBdr>
    </w:div>
    <w:div w:id="1397821110">
      <w:bodyDiv w:val="1"/>
      <w:marLeft w:val="0"/>
      <w:marRight w:val="0"/>
      <w:marTop w:val="0"/>
      <w:marBottom w:val="0"/>
      <w:divBdr>
        <w:top w:val="none" w:sz="0" w:space="0" w:color="auto"/>
        <w:left w:val="none" w:sz="0" w:space="0" w:color="auto"/>
        <w:bottom w:val="none" w:sz="0" w:space="0" w:color="auto"/>
        <w:right w:val="none" w:sz="0" w:space="0" w:color="auto"/>
      </w:divBdr>
    </w:div>
    <w:div w:id="1410688083">
      <w:bodyDiv w:val="1"/>
      <w:marLeft w:val="0"/>
      <w:marRight w:val="0"/>
      <w:marTop w:val="0"/>
      <w:marBottom w:val="0"/>
      <w:divBdr>
        <w:top w:val="none" w:sz="0" w:space="0" w:color="auto"/>
        <w:left w:val="none" w:sz="0" w:space="0" w:color="auto"/>
        <w:bottom w:val="none" w:sz="0" w:space="0" w:color="auto"/>
        <w:right w:val="none" w:sz="0" w:space="0" w:color="auto"/>
      </w:divBdr>
    </w:div>
    <w:div w:id="1415207408">
      <w:bodyDiv w:val="1"/>
      <w:marLeft w:val="0"/>
      <w:marRight w:val="0"/>
      <w:marTop w:val="0"/>
      <w:marBottom w:val="0"/>
      <w:divBdr>
        <w:top w:val="none" w:sz="0" w:space="0" w:color="auto"/>
        <w:left w:val="none" w:sz="0" w:space="0" w:color="auto"/>
        <w:bottom w:val="none" w:sz="0" w:space="0" w:color="auto"/>
        <w:right w:val="none" w:sz="0" w:space="0" w:color="auto"/>
      </w:divBdr>
    </w:div>
    <w:div w:id="1415518140">
      <w:bodyDiv w:val="1"/>
      <w:marLeft w:val="0"/>
      <w:marRight w:val="0"/>
      <w:marTop w:val="0"/>
      <w:marBottom w:val="0"/>
      <w:divBdr>
        <w:top w:val="none" w:sz="0" w:space="0" w:color="auto"/>
        <w:left w:val="none" w:sz="0" w:space="0" w:color="auto"/>
        <w:bottom w:val="none" w:sz="0" w:space="0" w:color="auto"/>
        <w:right w:val="none" w:sz="0" w:space="0" w:color="auto"/>
      </w:divBdr>
    </w:div>
    <w:div w:id="1442650045">
      <w:bodyDiv w:val="1"/>
      <w:marLeft w:val="0"/>
      <w:marRight w:val="0"/>
      <w:marTop w:val="0"/>
      <w:marBottom w:val="0"/>
      <w:divBdr>
        <w:top w:val="none" w:sz="0" w:space="0" w:color="auto"/>
        <w:left w:val="none" w:sz="0" w:space="0" w:color="auto"/>
        <w:bottom w:val="none" w:sz="0" w:space="0" w:color="auto"/>
        <w:right w:val="none" w:sz="0" w:space="0" w:color="auto"/>
      </w:divBdr>
    </w:div>
    <w:div w:id="1492794730">
      <w:bodyDiv w:val="1"/>
      <w:marLeft w:val="0"/>
      <w:marRight w:val="0"/>
      <w:marTop w:val="0"/>
      <w:marBottom w:val="0"/>
      <w:divBdr>
        <w:top w:val="none" w:sz="0" w:space="0" w:color="auto"/>
        <w:left w:val="none" w:sz="0" w:space="0" w:color="auto"/>
        <w:bottom w:val="none" w:sz="0" w:space="0" w:color="auto"/>
        <w:right w:val="none" w:sz="0" w:space="0" w:color="auto"/>
      </w:divBdr>
    </w:div>
    <w:div w:id="1520391485">
      <w:bodyDiv w:val="1"/>
      <w:marLeft w:val="0"/>
      <w:marRight w:val="0"/>
      <w:marTop w:val="0"/>
      <w:marBottom w:val="0"/>
      <w:divBdr>
        <w:top w:val="none" w:sz="0" w:space="0" w:color="auto"/>
        <w:left w:val="none" w:sz="0" w:space="0" w:color="auto"/>
        <w:bottom w:val="none" w:sz="0" w:space="0" w:color="auto"/>
        <w:right w:val="none" w:sz="0" w:space="0" w:color="auto"/>
      </w:divBdr>
    </w:div>
    <w:div w:id="1544638157">
      <w:bodyDiv w:val="1"/>
      <w:marLeft w:val="0"/>
      <w:marRight w:val="0"/>
      <w:marTop w:val="0"/>
      <w:marBottom w:val="0"/>
      <w:divBdr>
        <w:top w:val="none" w:sz="0" w:space="0" w:color="auto"/>
        <w:left w:val="none" w:sz="0" w:space="0" w:color="auto"/>
        <w:bottom w:val="none" w:sz="0" w:space="0" w:color="auto"/>
        <w:right w:val="none" w:sz="0" w:space="0" w:color="auto"/>
      </w:divBdr>
    </w:div>
    <w:div w:id="1591543173">
      <w:bodyDiv w:val="1"/>
      <w:marLeft w:val="0"/>
      <w:marRight w:val="0"/>
      <w:marTop w:val="0"/>
      <w:marBottom w:val="0"/>
      <w:divBdr>
        <w:top w:val="none" w:sz="0" w:space="0" w:color="auto"/>
        <w:left w:val="none" w:sz="0" w:space="0" w:color="auto"/>
        <w:bottom w:val="none" w:sz="0" w:space="0" w:color="auto"/>
        <w:right w:val="none" w:sz="0" w:space="0" w:color="auto"/>
      </w:divBdr>
    </w:div>
    <w:div w:id="1612586219">
      <w:bodyDiv w:val="1"/>
      <w:marLeft w:val="0"/>
      <w:marRight w:val="0"/>
      <w:marTop w:val="0"/>
      <w:marBottom w:val="0"/>
      <w:divBdr>
        <w:top w:val="none" w:sz="0" w:space="0" w:color="auto"/>
        <w:left w:val="none" w:sz="0" w:space="0" w:color="auto"/>
        <w:bottom w:val="none" w:sz="0" w:space="0" w:color="auto"/>
        <w:right w:val="none" w:sz="0" w:space="0" w:color="auto"/>
      </w:divBdr>
    </w:div>
    <w:div w:id="1618293357">
      <w:bodyDiv w:val="1"/>
      <w:marLeft w:val="0"/>
      <w:marRight w:val="0"/>
      <w:marTop w:val="0"/>
      <w:marBottom w:val="0"/>
      <w:divBdr>
        <w:top w:val="none" w:sz="0" w:space="0" w:color="auto"/>
        <w:left w:val="none" w:sz="0" w:space="0" w:color="auto"/>
        <w:bottom w:val="none" w:sz="0" w:space="0" w:color="auto"/>
        <w:right w:val="none" w:sz="0" w:space="0" w:color="auto"/>
      </w:divBdr>
    </w:div>
    <w:div w:id="1636329282">
      <w:bodyDiv w:val="1"/>
      <w:marLeft w:val="0"/>
      <w:marRight w:val="0"/>
      <w:marTop w:val="0"/>
      <w:marBottom w:val="0"/>
      <w:divBdr>
        <w:top w:val="none" w:sz="0" w:space="0" w:color="auto"/>
        <w:left w:val="none" w:sz="0" w:space="0" w:color="auto"/>
        <w:bottom w:val="none" w:sz="0" w:space="0" w:color="auto"/>
        <w:right w:val="none" w:sz="0" w:space="0" w:color="auto"/>
      </w:divBdr>
    </w:div>
    <w:div w:id="1704329298">
      <w:bodyDiv w:val="1"/>
      <w:marLeft w:val="0"/>
      <w:marRight w:val="0"/>
      <w:marTop w:val="0"/>
      <w:marBottom w:val="0"/>
      <w:divBdr>
        <w:top w:val="none" w:sz="0" w:space="0" w:color="auto"/>
        <w:left w:val="none" w:sz="0" w:space="0" w:color="auto"/>
        <w:bottom w:val="none" w:sz="0" w:space="0" w:color="auto"/>
        <w:right w:val="none" w:sz="0" w:space="0" w:color="auto"/>
      </w:divBdr>
    </w:div>
    <w:div w:id="1708524604">
      <w:bodyDiv w:val="1"/>
      <w:marLeft w:val="0"/>
      <w:marRight w:val="0"/>
      <w:marTop w:val="0"/>
      <w:marBottom w:val="0"/>
      <w:divBdr>
        <w:top w:val="none" w:sz="0" w:space="0" w:color="auto"/>
        <w:left w:val="none" w:sz="0" w:space="0" w:color="auto"/>
        <w:bottom w:val="none" w:sz="0" w:space="0" w:color="auto"/>
        <w:right w:val="none" w:sz="0" w:space="0" w:color="auto"/>
      </w:divBdr>
    </w:div>
    <w:div w:id="1743213801">
      <w:bodyDiv w:val="1"/>
      <w:marLeft w:val="0"/>
      <w:marRight w:val="0"/>
      <w:marTop w:val="0"/>
      <w:marBottom w:val="0"/>
      <w:divBdr>
        <w:top w:val="none" w:sz="0" w:space="0" w:color="auto"/>
        <w:left w:val="none" w:sz="0" w:space="0" w:color="auto"/>
        <w:bottom w:val="none" w:sz="0" w:space="0" w:color="auto"/>
        <w:right w:val="none" w:sz="0" w:space="0" w:color="auto"/>
      </w:divBdr>
    </w:div>
    <w:div w:id="1749226785">
      <w:bodyDiv w:val="1"/>
      <w:marLeft w:val="0"/>
      <w:marRight w:val="0"/>
      <w:marTop w:val="0"/>
      <w:marBottom w:val="0"/>
      <w:divBdr>
        <w:top w:val="none" w:sz="0" w:space="0" w:color="auto"/>
        <w:left w:val="none" w:sz="0" w:space="0" w:color="auto"/>
        <w:bottom w:val="none" w:sz="0" w:space="0" w:color="auto"/>
        <w:right w:val="none" w:sz="0" w:space="0" w:color="auto"/>
      </w:divBdr>
    </w:div>
    <w:div w:id="1788623727">
      <w:bodyDiv w:val="1"/>
      <w:marLeft w:val="0"/>
      <w:marRight w:val="0"/>
      <w:marTop w:val="0"/>
      <w:marBottom w:val="0"/>
      <w:divBdr>
        <w:top w:val="none" w:sz="0" w:space="0" w:color="auto"/>
        <w:left w:val="none" w:sz="0" w:space="0" w:color="auto"/>
        <w:bottom w:val="none" w:sz="0" w:space="0" w:color="auto"/>
        <w:right w:val="none" w:sz="0" w:space="0" w:color="auto"/>
      </w:divBdr>
    </w:div>
    <w:div w:id="1811247138">
      <w:bodyDiv w:val="1"/>
      <w:marLeft w:val="0"/>
      <w:marRight w:val="0"/>
      <w:marTop w:val="0"/>
      <w:marBottom w:val="0"/>
      <w:divBdr>
        <w:top w:val="none" w:sz="0" w:space="0" w:color="auto"/>
        <w:left w:val="none" w:sz="0" w:space="0" w:color="auto"/>
        <w:bottom w:val="none" w:sz="0" w:space="0" w:color="auto"/>
        <w:right w:val="none" w:sz="0" w:space="0" w:color="auto"/>
      </w:divBdr>
    </w:div>
    <w:div w:id="1870337151">
      <w:bodyDiv w:val="1"/>
      <w:marLeft w:val="0"/>
      <w:marRight w:val="0"/>
      <w:marTop w:val="0"/>
      <w:marBottom w:val="0"/>
      <w:divBdr>
        <w:top w:val="none" w:sz="0" w:space="0" w:color="auto"/>
        <w:left w:val="none" w:sz="0" w:space="0" w:color="auto"/>
        <w:bottom w:val="none" w:sz="0" w:space="0" w:color="auto"/>
        <w:right w:val="none" w:sz="0" w:space="0" w:color="auto"/>
      </w:divBdr>
    </w:div>
    <w:div w:id="1875727349">
      <w:bodyDiv w:val="1"/>
      <w:marLeft w:val="0"/>
      <w:marRight w:val="0"/>
      <w:marTop w:val="0"/>
      <w:marBottom w:val="0"/>
      <w:divBdr>
        <w:top w:val="none" w:sz="0" w:space="0" w:color="auto"/>
        <w:left w:val="none" w:sz="0" w:space="0" w:color="auto"/>
        <w:bottom w:val="none" w:sz="0" w:space="0" w:color="auto"/>
        <w:right w:val="none" w:sz="0" w:space="0" w:color="auto"/>
      </w:divBdr>
    </w:div>
    <w:div w:id="2069379631">
      <w:bodyDiv w:val="1"/>
      <w:marLeft w:val="0"/>
      <w:marRight w:val="0"/>
      <w:marTop w:val="0"/>
      <w:marBottom w:val="0"/>
      <w:divBdr>
        <w:top w:val="none" w:sz="0" w:space="0" w:color="auto"/>
        <w:left w:val="none" w:sz="0" w:space="0" w:color="auto"/>
        <w:bottom w:val="none" w:sz="0" w:space="0" w:color="auto"/>
        <w:right w:val="none" w:sz="0" w:space="0" w:color="auto"/>
      </w:divBdr>
    </w:div>
    <w:div w:id="2110081413">
      <w:bodyDiv w:val="1"/>
      <w:marLeft w:val="0"/>
      <w:marRight w:val="0"/>
      <w:marTop w:val="0"/>
      <w:marBottom w:val="0"/>
      <w:divBdr>
        <w:top w:val="none" w:sz="0" w:space="0" w:color="auto"/>
        <w:left w:val="none" w:sz="0" w:space="0" w:color="auto"/>
        <w:bottom w:val="none" w:sz="0" w:space="0" w:color="auto"/>
        <w:right w:val="none" w:sz="0" w:space="0" w:color="auto"/>
      </w:divBdr>
    </w:div>
    <w:div w:id="2113157931">
      <w:bodyDiv w:val="1"/>
      <w:marLeft w:val="0"/>
      <w:marRight w:val="0"/>
      <w:marTop w:val="0"/>
      <w:marBottom w:val="0"/>
      <w:divBdr>
        <w:top w:val="none" w:sz="0" w:space="0" w:color="auto"/>
        <w:left w:val="none" w:sz="0" w:space="0" w:color="auto"/>
        <w:bottom w:val="none" w:sz="0" w:space="0" w:color="auto"/>
        <w:right w:val="none" w:sz="0" w:space="0" w:color="auto"/>
      </w:divBdr>
    </w:div>
    <w:div w:id="212226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arelaJu\Local%20Settings\Temporary%20Internet%20Files\Content.Outlook\QB03CNIE\ReportTemplate.dotx" TargetMode="External"/></Relationships>
</file>

<file path=word/theme/theme1.xml><?xml version="1.0" encoding="utf-8"?>
<a:theme xmlns:a="http://schemas.openxmlformats.org/drawingml/2006/main" name="Office Theme">
  <a:themeElements>
    <a:clrScheme name="Instron">
      <a:dk1>
        <a:srgbClr val="000000"/>
      </a:dk1>
      <a:lt1>
        <a:sysClr val="window" lastClr="FFFFFF"/>
      </a:lt1>
      <a:dk2>
        <a:srgbClr val="717073"/>
      </a:dk2>
      <a:lt2>
        <a:srgbClr val="A0A0A4"/>
      </a:lt2>
      <a:accent1>
        <a:srgbClr val="D31145"/>
      </a:accent1>
      <a:accent2>
        <a:srgbClr val="009DDC"/>
      </a:accent2>
      <a:accent3>
        <a:srgbClr val="CFE3F5"/>
      </a:accent3>
      <a:accent4>
        <a:srgbClr val="E7E7E8"/>
      </a:accent4>
      <a:accent5>
        <a:srgbClr val="4BACC6"/>
      </a:accent5>
      <a:accent6>
        <a:srgbClr val="D8D8D8"/>
      </a:accent6>
      <a:hlink>
        <a:srgbClr val="E2E2E3"/>
      </a:hlink>
      <a:folHlink>
        <a:srgbClr val="FFFFFF"/>
      </a:folHlink>
    </a:clrScheme>
    <a:fontScheme name="Instron">
      <a:majorFont>
        <a:latin typeface="Century Gothic"/>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53C586162355F489EB97CE09C0E3C40" ma:contentTypeVersion="4" ma:contentTypeDescription="Create a new document." ma:contentTypeScope="" ma:versionID="2a8b34cf854891a453720b6cea5079f3">
  <xsd:schema xmlns:xsd="http://www.w3.org/2001/XMLSchema" xmlns:xs="http://www.w3.org/2001/XMLSchema" xmlns:p="http://schemas.microsoft.com/office/2006/metadata/properties" xmlns:ns2="cddc60db-3f3b-42d9-9fc5-5e5ce2ad2ba4" targetNamespace="http://schemas.microsoft.com/office/2006/metadata/properties" ma:root="true" ma:fieldsID="677fe9f7dbcf9986a56b8c5068a812c6" ns2:_="">
    <xsd:import namespace="cddc60db-3f3b-42d9-9fc5-5e5ce2ad2b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c60db-3f3b-42d9-9fc5-5e5ce2ad2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A04E02-5CBD-4F40-8B63-77541BA2F221}">
  <ds:schemaRefs>
    <ds:schemaRef ds:uri="http://schemas.microsoft.com/sharepoint/v3/contenttype/forms"/>
  </ds:schemaRefs>
</ds:datastoreItem>
</file>

<file path=customXml/itemProps2.xml><?xml version="1.0" encoding="utf-8"?>
<ds:datastoreItem xmlns:ds="http://schemas.openxmlformats.org/officeDocument/2006/customXml" ds:itemID="{1725C6ED-C789-469D-9D6B-6CCE67BB3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5385ED-3634-4E68-9E17-939E67F4E4CE}">
  <ds:schemaRefs>
    <ds:schemaRef ds:uri="http://schemas.openxmlformats.org/officeDocument/2006/bibliography"/>
  </ds:schemaRefs>
</ds:datastoreItem>
</file>

<file path=customXml/itemProps4.xml><?xml version="1.0" encoding="utf-8"?>
<ds:datastoreItem xmlns:ds="http://schemas.openxmlformats.org/officeDocument/2006/customXml" ds:itemID="{536F377E-5178-46FB-AF90-89C3B9475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c60db-3f3b-42d9-9fc5-5e5ce2ad2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ReportTemplate.dotx</Template>
  <TotalTime>1571</TotalTime>
  <Pages>18</Pages>
  <Words>1687</Words>
  <Characters>10700</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Instron</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 Mangano</dc:creator>
  <cp:lastModifiedBy>Blenkhorn, Joseph</cp:lastModifiedBy>
  <cp:revision>667</cp:revision>
  <cp:lastPrinted>2024-06-28T16:52:00Z</cp:lastPrinted>
  <dcterms:created xsi:type="dcterms:W3CDTF">2024-02-02T20:39:00Z</dcterms:created>
  <dcterms:modified xsi:type="dcterms:W3CDTF">2025-03-22T18:34:00Z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0x010100D53C586162355F489EB97CE09C0E3C40</vt:lpwstr>
  </property>
  <property fmtid="{D5CDD505-2E9C-101B-9397-08002B2CF9AE}" pid="3" name="_dlc_DocIdItemGuid">
    <vt:lpwstr>ff8193af-5d4e-4592-8a9b-760bbbc8983e</vt:lpwstr>
  </property>
  <property fmtid="{D5CDD505-2E9C-101B-9397-08002B2CF9AE}" pid="4" name="GrammarlyDocumentId">
    <vt:lpwstr>c27c0f9c1e7c8a9942b341abe05dcaa8c909d28b89da75c86fb9843290e056f9</vt:lpwstr>
  </property>
</Properties>
</file>